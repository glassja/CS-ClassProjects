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D43B5" w14:textId="77777777" w:rsidR="008B197E" w:rsidRDefault="000B6EAE">
      <w:pPr>
        <w:pStyle w:val="Paper-Title"/>
        <w:spacing w:after="60"/>
      </w:pPr>
      <w:bookmarkStart w:id="0" w:name="_GoBack"/>
      <w:r>
        <w:t>An Analysis of Common Sorting Algorithms Using Random Data</w:t>
      </w:r>
      <w:bookmarkEnd w:id="0"/>
    </w:p>
    <w:p w14:paraId="36AB3CD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248CB08" w14:textId="77777777" w:rsidR="008B197E" w:rsidRDefault="008B197E">
      <w:pPr>
        <w:pStyle w:val="E-Mail"/>
        <w:rPr>
          <w:spacing w:val="-2"/>
        </w:rPr>
      </w:pPr>
    </w:p>
    <w:p w14:paraId="1DA1D916" w14:textId="77777777" w:rsidR="008B197E" w:rsidRDefault="008B197E">
      <w:pPr>
        <w:pStyle w:val="Author"/>
        <w:spacing w:after="0"/>
        <w:rPr>
          <w:spacing w:val="-2"/>
        </w:rPr>
      </w:pPr>
      <w:r>
        <w:rPr>
          <w:spacing w:val="-2"/>
        </w:rPr>
        <w:br w:type="column"/>
      </w:r>
      <w:r w:rsidR="000B6EAE">
        <w:rPr>
          <w:spacing w:val="-2"/>
        </w:rPr>
        <w:lastRenderedPageBreak/>
        <w:t>Joshua Glass</w:t>
      </w:r>
    </w:p>
    <w:p w14:paraId="6511D909" w14:textId="77777777" w:rsidR="008B197E" w:rsidRDefault="000B6EAE">
      <w:pPr>
        <w:pStyle w:val="Affiliations"/>
        <w:rPr>
          <w:spacing w:val="-2"/>
        </w:rPr>
      </w:pPr>
      <w:r>
        <w:rPr>
          <w:spacing w:val="-2"/>
        </w:rPr>
        <w:t>The College of Charleston</w:t>
      </w:r>
      <w:r w:rsidR="008B197E">
        <w:rPr>
          <w:spacing w:val="-2"/>
        </w:rPr>
        <w:br/>
      </w:r>
      <w:r>
        <w:rPr>
          <w:spacing w:val="-2"/>
        </w:rPr>
        <w:t>66 George St</w:t>
      </w:r>
      <w:r w:rsidR="008B197E">
        <w:rPr>
          <w:spacing w:val="-2"/>
        </w:rPr>
        <w:br/>
      </w:r>
      <w:r>
        <w:rPr>
          <w:spacing w:val="-2"/>
        </w:rPr>
        <w:t>Charleston, SC</w:t>
      </w:r>
    </w:p>
    <w:p w14:paraId="78C02960" w14:textId="77777777" w:rsidR="008B197E" w:rsidRDefault="000B6EAE">
      <w:pPr>
        <w:pStyle w:val="E-Mail"/>
        <w:rPr>
          <w:spacing w:val="-2"/>
        </w:rPr>
      </w:pPr>
      <w:r>
        <w:rPr>
          <w:spacing w:val="-2"/>
        </w:rPr>
        <w:t>glassja@g.cofc.edu</w:t>
      </w:r>
    </w:p>
    <w:p w14:paraId="7F00326B" w14:textId="77777777" w:rsidR="000B6EAE" w:rsidRDefault="008B197E" w:rsidP="000B6EAE">
      <w:pPr>
        <w:pStyle w:val="Author"/>
        <w:spacing w:after="0"/>
        <w:rPr>
          <w:spacing w:val="-2"/>
        </w:rPr>
      </w:pPr>
      <w:r>
        <w:rPr>
          <w:spacing w:val="-2"/>
        </w:rPr>
        <w:br w:type="column"/>
      </w:r>
    </w:p>
    <w:p w14:paraId="459B3E76" w14:textId="77777777" w:rsidR="008B197E" w:rsidRDefault="008B197E">
      <w:pPr>
        <w:pStyle w:val="E-Mail"/>
        <w:rPr>
          <w:spacing w:val="-2"/>
        </w:rPr>
      </w:pPr>
    </w:p>
    <w:p w14:paraId="6FB81DFD" w14:textId="77777777" w:rsidR="008B197E" w:rsidRDefault="008B197E">
      <w:pPr>
        <w:pStyle w:val="E-Mail"/>
        <w:rPr>
          <w:spacing w:val="-2"/>
        </w:rPr>
      </w:pPr>
    </w:p>
    <w:p w14:paraId="05636D0C" w14:textId="77777777" w:rsidR="008B197E" w:rsidRDefault="008B197E">
      <w:pPr>
        <w:pStyle w:val="E-Mail"/>
      </w:pPr>
    </w:p>
    <w:p w14:paraId="525B1BD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47963F" w14:textId="77777777" w:rsidR="008B197E" w:rsidRDefault="008B197E">
      <w:pPr>
        <w:pStyle w:val="Heading1"/>
        <w:spacing w:before="120"/>
      </w:pPr>
      <w:r>
        <w:lastRenderedPageBreak/>
        <w:t>INTRODUCTION</w:t>
      </w:r>
    </w:p>
    <w:p w14:paraId="315B9686" w14:textId="77777777" w:rsidR="008B197E" w:rsidRDefault="002E1DC7" w:rsidP="002E79BB">
      <w:pPr>
        <w:pStyle w:val="BodyTextIndent"/>
        <w:spacing w:after="120"/>
        <w:ind w:firstLine="720"/>
      </w:pPr>
      <w:r>
        <w:t xml:space="preserve">Sorting algorithms </w:t>
      </w:r>
      <w:r w:rsidR="00113810">
        <w:t xml:space="preserve">have been studied and optimized since the dawn of computer </w:t>
      </w:r>
      <w:r w:rsidR="00AC0E84">
        <w:t xml:space="preserve">science because of their </w:t>
      </w:r>
      <w:r w:rsidR="00CB2378">
        <w:t xml:space="preserve">importance and because of how frequently sorting is required. It has always been of great importance that sorting algorithms run efficiently but also that they are not so complicated as to be excessively difficult to write. There are numerous sorting algorithms, each tailored to a best use case but three sorts in particular have found extensive use as general case sorting algorithms, insertion sort, merge sort and quicksort. </w:t>
      </w:r>
      <w:r w:rsidR="00B838DF">
        <w:t>Each is suited to its own ideal use case but all three are useful in most situations and in fact can even be used to further optimize each other in some cases. In this paper we explore the general runtime complexity of these three sorts and explore the possibility of realizing a runtime speed up by implementing a hybrid search algorithm which takes advantage of the speed of insertion sort for small cases.</w:t>
      </w:r>
    </w:p>
    <w:p w14:paraId="21AA6FE5" w14:textId="77777777" w:rsidR="008B197E" w:rsidRDefault="006B0A6E">
      <w:pPr>
        <w:pStyle w:val="Heading1"/>
        <w:spacing w:before="120"/>
      </w:pPr>
      <w:r>
        <w:t>METHODOLOGY</w:t>
      </w:r>
    </w:p>
    <w:p w14:paraId="2293562C" w14:textId="77777777" w:rsidR="002E79BB" w:rsidRPr="002E79BB" w:rsidRDefault="002E79BB" w:rsidP="002E79BB">
      <w:pPr>
        <w:ind w:firstLine="720"/>
      </w:pPr>
      <w:r>
        <w:t xml:space="preserve">The three sorting algorithms were implemented using Java 8 and run on a </w:t>
      </w:r>
      <w:proofErr w:type="spellStart"/>
      <w:r>
        <w:t>Macbook</w:t>
      </w:r>
      <w:proofErr w:type="spellEnd"/>
      <w:r>
        <w:t xml:space="preserve"> Pro with 16 GB of RAM and a quad-core Intel i7 CPU. Being that the tests were run on a non-dedicated machine there was an expectation of anomalous data appearing in the results which will be discussed shortly. </w:t>
      </w:r>
      <w:r w:rsidR="00DD28E1">
        <w:t>The sorting algorithms were testing using arrays of integers that ranged in size from 0 elements to 25,400 elements in a non-continuous fashion. A total of 8350 arrays were sorted by each algorithm where each distinct size had 10 random arrays which were then averaged before being graphed so as to normalize the data. The raw data was written to a CSV file where each entry consisted of the number of elements in the array that was sorted and the time it took to sort the array</w:t>
      </w:r>
      <w:r w:rsidR="00C421C4">
        <w:t>. The CSV files were then read into Microsoft Excel where the averaging was done and then graphed.</w:t>
      </w:r>
    </w:p>
    <w:p w14:paraId="095D8F62" w14:textId="77777777" w:rsidR="008B197E" w:rsidRDefault="00C7584B" w:rsidP="00B47DEE">
      <w:pPr>
        <w:pStyle w:val="BodyText"/>
        <w:framePr w:h="1977" w:hRule="exact" w:wrap="around" w:x="1157"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5525B52" w14:textId="77777777" w:rsidR="008B197E" w:rsidRDefault="008B197E" w:rsidP="00B47DEE">
      <w:pPr>
        <w:framePr w:w="4680" w:h="1977" w:hRule="exact" w:hSpace="187" w:wrap="around" w:vAnchor="page" w:hAnchor="page" w:x="1157"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238645E3" w14:textId="77777777" w:rsidR="008B197E" w:rsidRDefault="008B197E" w:rsidP="00B47DEE">
      <w:pPr>
        <w:framePr w:w="4680" w:h="1977" w:hRule="exact" w:hSpace="187" w:wrap="around" w:vAnchor="page" w:hAnchor="page" w:x="1157"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7133DAEC" w14:textId="77777777" w:rsidR="008B197E" w:rsidRDefault="0027698B" w:rsidP="00B47DEE">
      <w:pPr>
        <w:framePr w:w="4680" w:h="1977" w:hRule="exact" w:hSpace="187" w:wrap="around" w:vAnchor="page" w:hAnchor="page" w:x="1157" w:y="12605" w:anchorLock="1"/>
        <w:rPr>
          <w:iCs/>
        </w:rPr>
      </w:pPr>
      <w:r>
        <w:t xml:space="preserve">DOI: </w:t>
      </w:r>
      <w:r w:rsidR="00787583" w:rsidRPr="00787583">
        <w:rPr>
          <w:sz w:val="22"/>
          <w:szCs w:val="22"/>
        </w:rPr>
        <w:t>http://dx.doi.org/10.1145/12345.</w:t>
      </w:r>
      <w:r w:rsidR="00787583">
        <w:rPr>
          <w:sz w:val="22"/>
          <w:szCs w:val="22"/>
        </w:rPr>
        <w:t>67890</w:t>
      </w:r>
    </w:p>
    <w:p w14:paraId="6D62782F" w14:textId="77777777" w:rsidR="008B197E" w:rsidRDefault="008B197E" w:rsidP="00B47DEE">
      <w:pPr>
        <w:pStyle w:val="Heading2"/>
        <w:numPr>
          <w:ilvl w:val="0"/>
          <w:numId w:val="0"/>
        </w:numPr>
        <w:spacing w:before="120"/>
      </w:pPr>
    </w:p>
    <w:p w14:paraId="75A98501" w14:textId="77777777" w:rsidR="008B197E" w:rsidRDefault="00B47DEE">
      <w:pPr>
        <w:pStyle w:val="Heading1"/>
        <w:spacing w:before="120"/>
      </w:pPr>
      <w:r>
        <w:t>RESULTS AND FIGURES</w:t>
      </w:r>
    </w:p>
    <w:tbl>
      <w:tblPr>
        <w:tblW w:w="3900" w:type="dxa"/>
        <w:tblInd w:w="108" w:type="dxa"/>
        <w:tblLook w:val="04A0" w:firstRow="1" w:lastRow="0" w:firstColumn="1" w:lastColumn="0" w:noHBand="0" w:noVBand="1"/>
      </w:tblPr>
      <w:tblGrid>
        <w:gridCol w:w="1361"/>
        <w:gridCol w:w="1466"/>
        <w:gridCol w:w="1466"/>
      </w:tblGrid>
      <w:tr w:rsidR="00B47DEE" w:rsidRPr="00B47DEE" w14:paraId="6FC5D8BD" w14:textId="77777777" w:rsidTr="00B47DEE">
        <w:trPr>
          <w:trHeight w:val="380"/>
        </w:trPr>
        <w:tc>
          <w:tcPr>
            <w:tcW w:w="1300" w:type="dxa"/>
            <w:tcBorders>
              <w:top w:val="nil"/>
              <w:left w:val="nil"/>
              <w:bottom w:val="nil"/>
              <w:right w:val="nil"/>
            </w:tcBorders>
            <w:shd w:val="clear" w:color="auto" w:fill="auto"/>
            <w:noWrap/>
            <w:vAlign w:val="bottom"/>
            <w:hideMark/>
          </w:tcPr>
          <w:p w14:paraId="036060CB" w14:textId="77777777" w:rsidR="00B47DEE" w:rsidRDefault="00B47DEE" w:rsidP="00B47DEE">
            <w:pPr>
              <w:spacing w:after="0"/>
              <w:jc w:val="left"/>
              <w:rPr>
                <w:rFonts w:ascii="Calibri" w:hAnsi="Calibri"/>
                <w:color w:val="000000"/>
                <w:sz w:val="24"/>
                <w:szCs w:val="24"/>
              </w:rPr>
            </w:pPr>
          </w:p>
          <w:p w14:paraId="236DEEBD" w14:textId="77777777" w:rsidR="00B47DEE" w:rsidRDefault="00B47DEE" w:rsidP="00B47DEE">
            <w:pPr>
              <w:spacing w:after="0"/>
              <w:jc w:val="left"/>
              <w:rPr>
                <w:rFonts w:ascii="Calibri" w:hAnsi="Calibri"/>
                <w:color w:val="000000"/>
                <w:sz w:val="24"/>
                <w:szCs w:val="24"/>
              </w:rPr>
            </w:pPr>
          </w:p>
          <w:p w14:paraId="4B6C9BD5" w14:textId="77777777" w:rsidR="00B47DEE" w:rsidRDefault="00B47DEE" w:rsidP="00B47DEE">
            <w:pPr>
              <w:spacing w:after="0"/>
              <w:jc w:val="left"/>
              <w:rPr>
                <w:rFonts w:ascii="Calibri" w:hAnsi="Calibri"/>
                <w:color w:val="000000"/>
                <w:sz w:val="24"/>
                <w:szCs w:val="24"/>
              </w:rPr>
            </w:pPr>
          </w:p>
          <w:p w14:paraId="20A305AF" w14:textId="77777777" w:rsidR="00B47DEE" w:rsidRDefault="00B47DEE" w:rsidP="00B47DEE">
            <w:pPr>
              <w:spacing w:after="0"/>
              <w:jc w:val="left"/>
              <w:rPr>
                <w:rFonts w:ascii="Calibri" w:hAnsi="Calibri"/>
                <w:color w:val="000000"/>
                <w:sz w:val="24"/>
                <w:szCs w:val="24"/>
              </w:rPr>
            </w:pPr>
          </w:p>
          <w:p w14:paraId="291DD31B" w14:textId="77777777" w:rsidR="00B47DEE" w:rsidRDefault="005B3588" w:rsidP="00B47DEE">
            <w:pPr>
              <w:spacing w:after="0"/>
              <w:jc w:val="left"/>
              <w:rPr>
                <w:rFonts w:ascii="Calibri" w:hAnsi="Calibri"/>
                <w:color w:val="000000"/>
                <w:sz w:val="24"/>
                <w:szCs w:val="24"/>
              </w:rPr>
            </w:pPr>
            <w:r>
              <w:rPr>
                <w:rFonts w:ascii="Calibri" w:hAnsi="Calibri"/>
                <w:color w:val="000000"/>
                <w:sz w:val="24"/>
                <w:szCs w:val="24"/>
              </w:rPr>
              <w:t xml:space="preserve">Runtimes in </w:t>
            </w:r>
            <w:proofErr w:type="spellStart"/>
            <w:r>
              <w:rPr>
                <w:rFonts w:ascii="Calibri" w:hAnsi="Calibri"/>
                <w:color w:val="000000"/>
                <w:sz w:val="24"/>
                <w:szCs w:val="24"/>
              </w:rPr>
              <w:t>miliseconds</w:t>
            </w:r>
            <w:proofErr w:type="spellEnd"/>
            <w:r>
              <w:rPr>
                <w:rFonts w:ascii="Calibri" w:hAnsi="Calibri"/>
                <w:color w:val="000000"/>
                <w:sz w:val="24"/>
                <w:szCs w:val="24"/>
              </w:rPr>
              <w:t xml:space="preserve"> [1]</w:t>
            </w:r>
          </w:p>
          <w:p w14:paraId="7838860D" w14:textId="77777777" w:rsidR="00B47DEE" w:rsidRPr="00B47DEE" w:rsidRDefault="00B47DEE" w:rsidP="00B47DEE">
            <w:pPr>
              <w:spacing w:after="0"/>
              <w:jc w:val="left"/>
              <w:rPr>
                <w:rFonts w:ascii="Calibri" w:hAnsi="Calibri"/>
                <w:color w:val="000000"/>
                <w:sz w:val="24"/>
                <w:szCs w:val="24"/>
              </w:rPr>
            </w:pPr>
            <w:r w:rsidRPr="00B47DEE">
              <w:rPr>
                <w:rFonts w:ascii="Calibri" w:hAnsi="Calibri"/>
                <w:color w:val="000000"/>
                <w:sz w:val="24"/>
                <w:szCs w:val="24"/>
              </w:rPr>
              <w:t>N</w:t>
            </w:r>
          </w:p>
        </w:tc>
        <w:tc>
          <w:tcPr>
            <w:tcW w:w="1300" w:type="dxa"/>
            <w:tcBorders>
              <w:top w:val="nil"/>
              <w:left w:val="nil"/>
              <w:bottom w:val="nil"/>
              <w:right w:val="nil"/>
            </w:tcBorders>
            <w:shd w:val="clear" w:color="auto" w:fill="auto"/>
            <w:noWrap/>
            <w:vAlign w:val="bottom"/>
            <w:hideMark/>
          </w:tcPr>
          <w:p w14:paraId="2B7B995C" w14:textId="77777777" w:rsidR="00B47DEE" w:rsidRPr="00B47DEE" w:rsidRDefault="00B47DEE" w:rsidP="00B47DEE">
            <w:pPr>
              <w:spacing w:after="0"/>
              <w:jc w:val="left"/>
              <w:rPr>
                <w:rFonts w:ascii="Calibri" w:hAnsi="Calibri"/>
                <w:color w:val="000000"/>
                <w:sz w:val="24"/>
                <w:szCs w:val="24"/>
              </w:rPr>
            </w:pPr>
            <w:r w:rsidRPr="00B47DEE">
              <w:rPr>
                <w:rFonts w:ascii="Calibri" w:hAnsi="Calibri"/>
                <w:color w:val="000000"/>
                <w:sz w:val="24"/>
                <w:szCs w:val="24"/>
              </w:rPr>
              <w:t>O(n^2)</w:t>
            </w:r>
          </w:p>
        </w:tc>
        <w:tc>
          <w:tcPr>
            <w:tcW w:w="1300" w:type="dxa"/>
            <w:tcBorders>
              <w:top w:val="nil"/>
              <w:left w:val="nil"/>
              <w:bottom w:val="nil"/>
              <w:right w:val="nil"/>
            </w:tcBorders>
            <w:shd w:val="clear" w:color="auto" w:fill="auto"/>
            <w:noWrap/>
            <w:vAlign w:val="bottom"/>
            <w:hideMark/>
          </w:tcPr>
          <w:p w14:paraId="3FB722FB" w14:textId="77777777" w:rsidR="00B47DEE" w:rsidRPr="00B47DEE" w:rsidRDefault="00B47DEE" w:rsidP="00B47DEE">
            <w:pPr>
              <w:spacing w:after="0"/>
              <w:jc w:val="left"/>
              <w:rPr>
                <w:rFonts w:ascii="Calibri" w:hAnsi="Calibri"/>
                <w:color w:val="000000"/>
                <w:sz w:val="24"/>
                <w:szCs w:val="24"/>
              </w:rPr>
            </w:pPr>
            <w:r w:rsidRPr="00B47DEE">
              <w:rPr>
                <w:rFonts w:ascii="Calibri" w:hAnsi="Calibri"/>
                <w:color w:val="000000"/>
                <w:sz w:val="24"/>
                <w:szCs w:val="24"/>
              </w:rPr>
              <w:t>O(</w:t>
            </w:r>
            <w:proofErr w:type="spellStart"/>
            <w:r w:rsidRPr="00B47DEE">
              <w:rPr>
                <w:rFonts w:ascii="Calibri" w:hAnsi="Calibri"/>
                <w:color w:val="000000"/>
                <w:sz w:val="24"/>
                <w:szCs w:val="24"/>
              </w:rPr>
              <w:t>nlogn</w:t>
            </w:r>
            <w:proofErr w:type="spellEnd"/>
            <w:r w:rsidRPr="00B47DEE">
              <w:rPr>
                <w:rFonts w:ascii="Calibri" w:hAnsi="Calibri"/>
                <w:color w:val="000000"/>
                <w:sz w:val="24"/>
                <w:szCs w:val="24"/>
              </w:rPr>
              <w:t>)</w:t>
            </w:r>
          </w:p>
        </w:tc>
      </w:tr>
      <w:tr w:rsidR="00B47DEE" w:rsidRPr="00B47DEE" w14:paraId="44AA6F7E" w14:textId="77777777" w:rsidTr="00B47DEE">
        <w:trPr>
          <w:trHeight w:val="380"/>
        </w:trPr>
        <w:tc>
          <w:tcPr>
            <w:tcW w:w="1300" w:type="dxa"/>
            <w:tcBorders>
              <w:top w:val="nil"/>
              <w:left w:val="nil"/>
              <w:bottom w:val="nil"/>
              <w:right w:val="nil"/>
            </w:tcBorders>
            <w:shd w:val="clear" w:color="auto" w:fill="auto"/>
            <w:noWrap/>
            <w:vAlign w:val="bottom"/>
            <w:hideMark/>
          </w:tcPr>
          <w:p w14:paraId="1418B789"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1</w:t>
            </w:r>
          </w:p>
        </w:tc>
        <w:tc>
          <w:tcPr>
            <w:tcW w:w="1300" w:type="dxa"/>
            <w:tcBorders>
              <w:top w:val="nil"/>
              <w:left w:val="nil"/>
              <w:bottom w:val="nil"/>
              <w:right w:val="nil"/>
            </w:tcBorders>
            <w:shd w:val="clear" w:color="auto" w:fill="auto"/>
            <w:noWrap/>
            <w:vAlign w:val="bottom"/>
            <w:hideMark/>
          </w:tcPr>
          <w:p w14:paraId="1345B367"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0.0001909</w:t>
            </w:r>
          </w:p>
        </w:tc>
        <w:tc>
          <w:tcPr>
            <w:tcW w:w="1300" w:type="dxa"/>
            <w:tcBorders>
              <w:top w:val="nil"/>
              <w:left w:val="nil"/>
              <w:bottom w:val="nil"/>
              <w:right w:val="nil"/>
            </w:tcBorders>
            <w:shd w:val="clear" w:color="auto" w:fill="auto"/>
            <w:noWrap/>
            <w:vAlign w:val="bottom"/>
            <w:hideMark/>
          </w:tcPr>
          <w:p w14:paraId="74002578"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0.0001243</w:t>
            </w:r>
          </w:p>
        </w:tc>
      </w:tr>
      <w:tr w:rsidR="00B47DEE" w:rsidRPr="00B47DEE" w14:paraId="52A7CEBB" w14:textId="77777777" w:rsidTr="00B47DEE">
        <w:trPr>
          <w:trHeight w:val="380"/>
        </w:trPr>
        <w:tc>
          <w:tcPr>
            <w:tcW w:w="1300" w:type="dxa"/>
            <w:tcBorders>
              <w:top w:val="nil"/>
              <w:left w:val="nil"/>
              <w:bottom w:val="nil"/>
              <w:right w:val="nil"/>
            </w:tcBorders>
            <w:shd w:val="clear" w:color="auto" w:fill="auto"/>
            <w:noWrap/>
            <w:vAlign w:val="bottom"/>
            <w:hideMark/>
          </w:tcPr>
          <w:p w14:paraId="59841B33"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10</w:t>
            </w:r>
          </w:p>
        </w:tc>
        <w:tc>
          <w:tcPr>
            <w:tcW w:w="1300" w:type="dxa"/>
            <w:tcBorders>
              <w:top w:val="nil"/>
              <w:left w:val="nil"/>
              <w:bottom w:val="nil"/>
              <w:right w:val="nil"/>
            </w:tcBorders>
            <w:shd w:val="clear" w:color="auto" w:fill="auto"/>
            <w:noWrap/>
            <w:vAlign w:val="bottom"/>
            <w:hideMark/>
          </w:tcPr>
          <w:p w14:paraId="3C1458FB"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0.0013155</w:t>
            </w:r>
          </w:p>
        </w:tc>
        <w:tc>
          <w:tcPr>
            <w:tcW w:w="1300" w:type="dxa"/>
            <w:tcBorders>
              <w:top w:val="nil"/>
              <w:left w:val="nil"/>
              <w:bottom w:val="nil"/>
              <w:right w:val="nil"/>
            </w:tcBorders>
            <w:shd w:val="clear" w:color="auto" w:fill="auto"/>
            <w:noWrap/>
            <w:vAlign w:val="bottom"/>
            <w:hideMark/>
          </w:tcPr>
          <w:p w14:paraId="73A66CC6"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0.0023877</w:t>
            </w:r>
          </w:p>
        </w:tc>
      </w:tr>
      <w:tr w:rsidR="00B47DEE" w:rsidRPr="00B47DEE" w14:paraId="28114E5E" w14:textId="77777777" w:rsidTr="00B47DEE">
        <w:trPr>
          <w:trHeight w:val="380"/>
        </w:trPr>
        <w:tc>
          <w:tcPr>
            <w:tcW w:w="1300" w:type="dxa"/>
            <w:tcBorders>
              <w:top w:val="nil"/>
              <w:left w:val="nil"/>
              <w:bottom w:val="nil"/>
              <w:right w:val="nil"/>
            </w:tcBorders>
            <w:shd w:val="clear" w:color="auto" w:fill="auto"/>
            <w:noWrap/>
            <w:vAlign w:val="bottom"/>
            <w:hideMark/>
          </w:tcPr>
          <w:p w14:paraId="0AB2BDDE"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100</w:t>
            </w:r>
          </w:p>
        </w:tc>
        <w:tc>
          <w:tcPr>
            <w:tcW w:w="1300" w:type="dxa"/>
            <w:tcBorders>
              <w:top w:val="nil"/>
              <w:left w:val="nil"/>
              <w:bottom w:val="nil"/>
              <w:right w:val="nil"/>
            </w:tcBorders>
            <w:shd w:val="clear" w:color="auto" w:fill="auto"/>
            <w:noWrap/>
            <w:vAlign w:val="bottom"/>
            <w:hideMark/>
          </w:tcPr>
          <w:p w14:paraId="062AB0A3"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0.0024522</w:t>
            </w:r>
          </w:p>
        </w:tc>
        <w:tc>
          <w:tcPr>
            <w:tcW w:w="1300" w:type="dxa"/>
            <w:tcBorders>
              <w:top w:val="nil"/>
              <w:left w:val="nil"/>
              <w:bottom w:val="nil"/>
              <w:right w:val="nil"/>
            </w:tcBorders>
            <w:shd w:val="clear" w:color="auto" w:fill="auto"/>
            <w:noWrap/>
            <w:vAlign w:val="bottom"/>
            <w:hideMark/>
          </w:tcPr>
          <w:p w14:paraId="2EC71F87"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0.0063739</w:t>
            </w:r>
          </w:p>
        </w:tc>
      </w:tr>
      <w:tr w:rsidR="00B47DEE" w:rsidRPr="00B47DEE" w14:paraId="244E2458" w14:textId="77777777" w:rsidTr="00B47DEE">
        <w:trPr>
          <w:trHeight w:val="380"/>
        </w:trPr>
        <w:tc>
          <w:tcPr>
            <w:tcW w:w="1300" w:type="dxa"/>
            <w:tcBorders>
              <w:top w:val="nil"/>
              <w:left w:val="nil"/>
              <w:bottom w:val="nil"/>
              <w:right w:val="nil"/>
            </w:tcBorders>
            <w:shd w:val="clear" w:color="auto" w:fill="auto"/>
            <w:noWrap/>
            <w:vAlign w:val="bottom"/>
            <w:hideMark/>
          </w:tcPr>
          <w:p w14:paraId="3AF83B33"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1000</w:t>
            </w:r>
          </w:p>
        </w:tc>
        <w:tc>
          <w:tcPr>
            <w:tcW w:w="1300" w:type="dxa"/>
            <w:tcBorders>
              <w:top w:val="nil"/>
              <w:left w:val="nil"/>
              <w:bottom w:val="nil"/>
              <w:right w:val="nil"/>
            </w:tcBorders>
            <w:shd w:val="clear" w:color="auto" w:fill="auto"/>
            <w:noWrap/>
            <w:vAlign w:val="bottom"/>
            <w:hideMark/>
          </w:tcPr>
          <w:p w14:paraId="6003DF34"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0.109373</w:t>
            </w:r>
          </w:p>
        </w:tc>
        <w:tc>
          <w:tcPr>
            <w:tcW w:w="1300" w:type="dxa"/>
            <w:tcBorders>
              <w:top w:val="nil"/>
              <w:left w:val="nil"/>
              <w:bottom w:val="nil"/>
              <w:right w:val="nil"/>
            </w:tcBorders>
            <w:shd w:val="clear" w:color="auto" w:fill="auto"/>
            <w:noWrap/>
            <w:vAlign w:val="bottom"/>
            <w:hideMark/>
          </w:tcPr>
          <w:p w14:paraId="0F96B944"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0.0522794</w:t>
            </w:r>
          </w:p>
        </w:tc>
      </w:tr>
      <w:tr w:rsidR="00B47DEE" w:rsidRPr="00B47DEE" w14:paraId="1895B93C" w14:textId="77777777" w:rsidTr="00B47DEE">
        <w:trPr>
          <w:trHeight w:val="380"/>
        </w:trPr>
        <w:tc>
          <w:tcPr>
            <w:tcW w:w="1300" w:type="dxa"/>
            <w:tcBorders>
              <w:top w:val="nil"/>
              <w:left w:val="nil"/>
              <w:bottom w:val="nil"/>
              <w:right w:val="nil"/>
            </w:tcBorders>
            <w:shd w:val="clear" w:color="auto" w:fill="auto"/>
            <w:noWrap/>
            <w:vAlign w:val="bottom"/>
            <w:hideMark/>
          </w:tcPr>
          <w:p w14:paraId="64D5181C" w14:textId="77777777" w:rsidR="00B47DEE" w:rsidRPr="00B47DEE" w:rsidRDefault="00B47DEE" w:rsidP="00B47DEE">
            <w:pPr>
              <w:spacing w:after="0"/>
              <w:jc w:val="right"/>
              <w:rPr>
                <w:rFonts w:ascii="Calibri" w:hAnsi="Calibri"/>
                <w:color w:val="000000"/>
                <w:sz w:val="24"/>
                <w:szCs w:val="24"/>
              </w:rPr>
            </w:pPr>
            <w:r w:rsidRPr="00B47DEE">
              <w:rPr>
                <w:rFonts w:ascii="Calibri" w:hAnsi="Calibri"/>
                <w:color w:val="000000"/>
                <w:sz w:val="24"/>
                <w:szCs w:val="24"/>
              </w:rPr>
              <w:t>10,000</w:t>
            </w:r>
          </w:p>
        </w:tc>
        <w:tc>
          <w:tcPr>
            <w:tcW w:w="1300" w:type="dxa"/>
            <w:tcBorders>
              <w:top w:val="nil"/>
              <w:left w:val="nil"/>
              <w:bottom w:val="nil"/>
              <w:right w:val="nil"/>
            </w:tcBorders>
            <w:shd w:val="clear" w:color="auto" w:fill="auto"/>
            <w:noWrap/>
            <w:vAlign w:val="bottom"/>
            <w:hideMark/>
          </w:tcPr>
          <w:p w14:paraId="5E0AE9B3"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7.4720752</w:t>
            </w:r>
          </w:p>
        </w:tc>
        <w:tc>
          <w:tcPr>
            <w:tcW w:w="1300" w:type="dxa"/>
            <w:tcBorders>
              <w:top w:val="nil"/>
              <w:left w:val="nil"/>
              <w:bottom w:val="nil"/>
              <w:right w:val="nil"/>
            </w:tcBorders>
            <w:shd w:val="clear" w:color="auto" w:fill="auto"/>
            <w:noWrap/>
            <w:vAlign w:val="bottom"/>
            <w:hideMark/>
          </w:tcPr>
          <w:p w14:paraId="63B457B5" w14:textId="77777777" w:rsidR="00B47DEE" w:rsidRPr="00B47DEE" w:rsidRDefault="00B47DEE" w:rsidP="00B47DEE">
            <w:pPr>
              <w:spacing w:after="0"/>
              <w:jc w:val="right"/>
              <w:rPr>
                <w:rFonts w:ascii="Calibri" w:hAnsi="Calibri"/>
                <w:color w:val="000000"/>
                <w:sz w:val="29"/>
                <w:szCs w:val="29"/>
              </w:rPr>
            </w:pPr>
            <w:r w:rsidRPr="00B47DEE">
              <w:rPr>
                <w:rFonts w:ascii="Calibri" w:hAnsi="Calibri"/>
                <w:color w:val="000000"/>
                <w:sz w:val="29"/>
                <w:szCs w:val="29"/>
              </w:rPr>
              <w:t>0.5570327</w:t>
            </w:r>
          </w:p>
        </w:tc>
      </w:tr>
    </w:tbl>
    <w:p w14:paraId="42EFFDA6" w14:textId="77777777" w:rsidR="00B47DEE" w:rsidRPr="00B47DEE" w:rsidRDefault="00B47DEE" w:rsidP="00B47DEE"/>
    <w:p w14:paraId="0BE2B4C1" w14:textId="77777777" w:rsidR="00F95254" w:rsidRDefault="00DD28E1" w:rsidP="00F95254">
      <w:r>
        <w:rPr>
          <w:noProof/>
        </w:rPr>
        <w:drawing>
          <wp:inline distT="0" distB="0" distL="0" distR="0" wp14:anchorId="2910584B" wp14:editId="73180A96">
            <wp:extent cx="3049270" cy="2352040"/>
            <wp:effectExtent l="0" t="0" r="2413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3D15BA" w14:textId="77777777" w:rsidR="00F95254" w:rsidRDefault="00F95254" w:rsidP="00F95254"/>
    <w:p w14:paraId="29772A3B" w14:textId="77777777" w:rsidR="00F95254" w:rsidRPr="002537B6" w:rsidRDefault="00F95254" w:rsidP="00F95254">
      <w:pPr>
        <w:rPr>
          <w:b/>
        </w:rPr>
      </w:pPr>
      <w:r>
        <w:rPr>
          <w:b/>
        </w:rPr>
        <w:t xml:space="preserve">Figure 1. Graph of the entire data set obtained. It can be clearly seen that </w:t>
      </w:r>
      <w:r w:rsidR="002537B6">
        <w:rPr>
          <w:b/>
        </w:rPr>
        <w:t>insertion sort is in fact O(n</w:t>
      </w:r>
      <w:r w:rsidR="002537B6">
        <w:rPr>
          <w:b/>
          <w:vertAlign w:val="superscript"/>
        </w:rPr>
        <w:t>2</w:t>
      </w:r>
      <w:r w:rsidR="002537B6">
        <w:rPr>
          <w:b/>
        </w:rPr>
        <w:t>) while merge sort and quicksort are both almost linear in runtime complexity.</w:t>
      </w:r>
    </w:p>
    <w:p w14:paraId="5B9BF2F9" w14:textId="77777777" w:rsidR="00F95254" w:rsidRPr="00F95254" w:rsidRDefault="00DD28E1" w:rsidP="00F95254">
      <w:pPr>
        <w:spacing w:after="0"/>
        <w:jc w:val="left"/>
        <w:rPr>
          <w:sz w:val="24"/>
          <w:szCs w:val="24"/>
        </w:rPr>
      </w:pPr>
      <w:r>
        <w:rPr>
          <w:noProof/>
        </w:rPr>
        <w:lastRenderedPageBreak/>
        <w:drawing>
          <wp:inline distT="0" distB="0" distL="0" distR="0" wp14:anchorId="7C5B186C" wp14:editId="4DC4D1DB">
            <wp:extent cx="3049270" cy="2756535"/>
            <wp:effectExtent l="0" t="0" r="2413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C5169F" w14:textId="77777777" w:rsidR="00F95254" w:rsidRPr="00F95254" w:rsidRDefault="00F95254" w:rsidP="00F95254">
      <w:pPr>
        <w:spacing w:after="0"/>
        <w:jc w:val="left"/>
        <w:rPr>
          <w:sz w:val="24"/>
          <w:szCs w:val="24"/>
        </w:rPr>
      </w:pPr>
    </w:p>
    <w:p w14:paraId="0C019547" w14:textId="77777777" w:rsidR="008B197E" w:rsidRPr="00DD28E1" w:rsidRDefault="002537B6">
      <w:pPr>
        <w:spacing w:after="120"/>
        <w:rPr>
          <w:b/>
        </w:rPr>
      </w:pPr>
      <w:r>
        <w:rPr>
          <w:b/>
        </w:rPr>
        <w:t>Figure 2. A close up of the above graph in Figure 1 showing the behavior of insertion sort, merge sort, and quicksort when</w:t>
      </w:r>
      <w:r w:rsidR="00DD28E1">
        <w:rPr>
          <w:b/>
        </w:rPr>
        <w:t xml:space="preserve"> the</w:t>
      </w:r>
      <w:r>
        <w:rPr>
          <w:b/>
        </w:rPr>
        <w:t xml:space="preserve"> input size is relatively small.</w:t>
      </w:r>
      <w:r w:rsidR="00EF4858" w:rsidRPr="00EF4858">
        <w:rPr>
          <w:noProof/>
        </w:rPr>
        <w:t xml:space="preserve"> </w:t>
      </w:r>
      <w:r w:rsidR="00DD28E1">
        <w:rPr>
          <w:b/>
          <w:noProof/>
        </w:rPr>
        <w:t>Insertion sort behaves somewhat erratically in this data set and does not exceed the runtime of merge sort and quicksort until an input size of approximately 450 items.</w:t>
      </w:r>
    </w:p>
    <w:p w14:paraId="33C86B28" w14:textId="77777777" w:rsidR="008B197E" w:rsidRDefault="006B0A6E">
      <w:pPr>
        <w:pStyle w:val="Heading1"/>
        <w:spacing w:before="120"/>
      </w:pPr>
      <w:r>
        <w:t>DISCUSSION</w:t>
      </w:r>
    </w:p>
    <w:p w14:paraId="2AC3B75F" w14:textId="77777777" w:rsidR="00B47DEE" w:rsidRDefault="00B47DEE" w:rsidP="00B47DEE">
      <w:pPr>
        <w:pStyle w:val="Heading2"/>
        <w:spacing w:before="0"/>
      </w:pPr>
      <w:r>
        <w:t>Runtime Complexity of Each Algorithm</w:t>
      </w:r>
    </w:p>
    <w:p w14:paraId="315E892F" w14:textId="77777777" w:rsidR="002D2C9C" w:rsidRDefault="00B47DEE" w:rsidP="00B47DEE">
      <w:pPr>
        <w:pStyle w:val="BodyTextIndent"/>
        <w:spacing w:after="120"/>
        <w:ind w:firstLine="0"/>
      </w:pPr>
      <w:r>
        <w:t xml:space="preserve">The runtime complexity of each sorting </w:t>
      </w:r>
      <w:r w:rsidR="005B3588">
        <w:t>algorithm</w:t>
      </w:r>
      <w:r>
        <w:t xml:space="preserve"> is the piece of data of greatest interest. Upon graphing the </w:t>
      </w:r>
      <w:r w:rsidR="005B3588">
        <w:t>data,</w:t>
      </w:r>
      <w:r>
        <w:t xml:space="preserve"> it is clearly seen that insertion sort has a runtime complexity of O(n</w:t>
      </w:r>
      <w:r>
        <w:rPr>
          <w:vertAlign w:val="superscript"/>
        </w:rPr>
        <w:t>2</w:t>
      </w:r>
      <w:r>
        <w:t xml:space="preserve">) but does run </w:t>
      </w:r>
      <w:r>
        <w:lastRenderedPageBreak/>
        <w:t xml:space="preserve">faster in the smaller case generally than either merge sort or quicksort. Merge sort and quick sort are both seen to have a runtime complexity of </w:t>
      </w:r>
      <w:proofErr w:type="gramStart"/>
      <w:r>
        <w:t>O(</w:t>
      </w:r>
      <w:proofErr w:type="gramEnd"/>
      <w:r>
        <w:t>n log(n)) which is partially known from the implementation of the algorithms and is then supported</w:t>
      </w:r>
      <w:r>
        <w:t xml:space="preserve"> by the data graphs.</w:t>
      </w:r>
    </w:p>
    <w:p w14:paraId="12C1A977" w14:textId="77777777" w:rsidR="00B47DEE" w:rsidRDefault="00B47DEE" w:rsidP="00B47DEE">
      <w:pPr>
        <w:pStyle w:val="Heading2"/>
        <w:spacing w:before="120"/>
      </w:pPr>
      <w:r>
        <w:t>Improvements to be Made to Merge Sort and Quicksort</w:t>
      </w:r>
    </w:p>
    <w:p w14:paraId="2A8F0875" w14:textId="77777777" w:rsidR="00B47DEE" w:rsidRDefault="00B47DEE" w:rsidP="00B47DEE">
      <w:pPr>
        <w:spacing w:after="120"/>
        <w:ind w:firstLine="720"/>
      </w:pPr>
      <w:r>
        <w:t>Based upon the data collected here it does not appear that either merge sort or quicksort would benefit substantially from being optimized to run insertion sort instead of merge sort or quick sort when the list size is below a threshold value. The threshold value for the data collected here would be approximately 450 items and the speed up would be minimal.</w:t>
      </w:r>
    </w:p>
    <w:p w14:paraId="4C443C42" w14:textId="77777777" w:rsidR="00B47DEE" w:rsidRDefault="00B47DEE" w:rsidP="00B47DEE">
      <w:pPr>
        <w:pStyle w:val="BodyTextIndent"/>
        <w:spacing w:after="120"/>
        <w:ind w:firstLine="0"/>
        <w:rPr>
          <w:rFonts w:cs="Miriam"/>
          <w:b/>
          <w:bCs/>
          <w:szCs w:val="18"/>
          <w:lang w:eastAsia="en-AU"/>
        </w:rPr>
      </w:pPr>
      <w:r>
        <w:t>It is certainly possible that the lack of significant difference is due to the CPU opting to perform other tasks simultaneously or that it is a flaw in the way testing was done and further investigation is the only way to determine which is the case.</w:t>
      </w:r>
    </w:p>
    <w:p w14:paraId="70C87BF4" w14:textId="77777777" w:rsidR="002D2C9C" w:rsidRDefault="002D2C9C">
      <w:pPr>
        <w:pStyle w:val="BodyTextIndent"/>
        <w:spacing w:after="120"/>
        <w:ind w:firstLine="0"/>
        <w:rPr>
          <w:rFonts w:cs="Miriam"/>
          <w:b/>
          <w:bCs/>
          <w:szCs w:val="18"/>
          <w:lang w:eastAsia="en-AU"/>
        </w:rPr>
      </w:pPr>
    </w:p>
    <w:p w14:paraId="56482086" w14:textId="77777777" w:rsidR="002D2C9C" w:rsidRDefault="002D2C9C">
      <w:pPr>
        <w:pStyle w:val="BodyTextIndent"/>
        <w:spacing w:after="120"/>
        <w:ind w:firstLine="0"/>
        <w:rPr>
          <w:rFonts w:cs="Miriam"/>
          <w:b/>
          <w:bCs/>
          <w:szCs w:val="18"/>
          <w:lang w:eastAsia="en-AU"/>
        </w:rPr>
      </w:pPr>
    </w:p>
    <w:p w14:paraId="28148947" w14:textId="77777777" w:rsidR="008B197E" w:rsidRDefault="008B197E">
      <w:pPr>
        <w:pStyle w:val="Heading1"/>
        <w:spacing w:before="120"/>
      </w:pPr>
      <w:r>
        <w:t>REFERENCES</w:t>
      </w:r>
    </w:p>
    <w:p w14:paraId="36E31F0B" w14:textId="77777777" w:rsidR="007C08CF" w:rsidRDefault="005B3588" w:rsidP="007C08CF">
      <w:pPr>
        <w:pStyle w:val="References"/>
      </w:pPr>
      <w:r>
        <w:t>Weiss, M. A. Data Structures and Algorithm Analysis in Java 3</w:t>
      </w:r>
      <w:r w:rsidRPr="00B44CB1">
        <w:rPr>
          <w:vertAlign w:val="superscript"/>
        </w:rPr>
        <w:t>rd</w:t>
      </w:r>
      <w:r>
        <w:t xml:space="preserve"> Ed. Pearson, 2012</w:t>
      </w:r>
    </w:p>
    <w:p w14:paraId="422AAFF4" w14:textId="77777777" w:rsidR="008B197E" w:rsidRDefault="008B197E">
      <w:pPr>
        <w:pStyle w:val="References"/>
        <w:numPr>
          <w:ilvl w:val="0"/>
          <w:numId w:val="0"/>
        </w:numPr>
      </w:pPr>
    </w:p>
    <w:p w14:paraId="7AACFE00" w14:textId="77777777" w:rsidR="008B197E" w:rsidRDefault="008B197E">
      <w:pPr>
        <w:pStyle w:val="References"/>
        <w:numPr>
          <w:ilvl w:val="0"/>
          <w:numId w:val="0"/>
        </w:numPr>
        <w:ind w:left="360" w:hanging="360"/>
      </w:pPr>
    </w:p>
    <w:p w14:paraId="59994873" w14:textId="77777777" w:rsidR="008B197E" w:rsidRDefault="008B197E" w:rsidP="00B47DEE">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687D46C1" w14:textId="77777777" w:rsidR="008B197E" w:rsidRDefault="008B197E" w:rsidP="00B47DEE">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2DBE3" w14:textId="77777777" w:rsidR="00036C56" w:rsidRDefault="00036C56">
      <w:r>
        <w:separator/>
      </w:r>
    </w:p>
  </w:endnote>
  <w:endnote w:type="continuationSeparator" w:id="0">
    <w:p w14:paraId="33C19025" w14:textId="77777777" w:rsidR="00036C56" w:rsidRDefault="0003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52D3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B40A79"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D7458" w14:textId="77777777" w:rsidR="00036C56" w:rsidRDefault="00036C56">
      <w:r>
        <w:separator/>
      </w:r>
    </w:p>
  </w:footnote>
  <w:footnote w:type="continuationSeparator" w:id="0">
    <w:p w14:paraId="47C92DCD" w14:textId="77777777" w:rsidR="00036C56" w:rsidRDefault="00036C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EAE"/>
    <w:rsid w:val="00016D54"/>
    <w:rsid w:val="000355F6"/>
    <w:rsid w:val="00036C56"/>
    <w:rsid w:val="0009634A"/>
    <w:rsid w:val="000A6043"/>
    <w:rsid w:val="000B6EAE"/>
    <w:rsid w:val="000E0B41"/>
    <w:rsid w:val="00113810"/>
    <w:rsid w:val="001378B9"/>
    <w:rsid w:val="001578EE"/>
    <w:rsid w:val="00172159"/>
    <w:rsid w:val="001E4A9D"/>
    <w:rsid w:val="00206035"/>
    <w:rsid w:val="002537B6"/>
    <w:rsid w:val="00276401"/>
    <w:rsid w:val="0027698B"/>
    <w:rsid w:val="002D2C9C"/>
    <w:rsid w:val="002D6A57"/>
    <w:rsid w:val="002E1DC7"/>
    <w:rsid w:val="002E79BB"/>
    <w:rsid w:val="00375299"/>
    <w:rsid w:val="00377A65"/>
    <w:rsid w:val="003B4153"/>
    <w:rsid w:val="003C50D4"/>
    <w:rsid w:val="003E3258"/>
    <w:rsid w:val="00474255"/>
    <w:rsid w:val="004D68FC"/>
    <w:rsid w:val="00571CED"/>
    <w:rsid w:val="005842F9"/>
    <w:rsid w:val="005B3588"/>
    <w:rsid w:val="005B6A93"/>
    <w:rsid w:val="005D28A1"/>
    <w:rsid w:val="00603A4D"/>
    <w:rsid w:val="0061710B"/>
    <w:rsid w:val="0062758A"/>
    <w:rsid w:val="0068547D"/>
    <w:rsid w:val="0069356A"/>
    <w:rsid w:val="006A044B"/>
    <w:rsid w:val="006A1FA3"/>
    <w:rsid w:val="006B0A6E"/>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C0E84"/>
    <w:rsid w:val="00AE2664"/>
    <w:rsid w:val="00B47DEE"/>
    <w:rsid w:val="00B606DF"/>
    <w:rsid w:val="00B63F89"/>
    <w:rsid w:val="00B838DF"/>
    <w:rsid w:val="00B91AA9"/>
    <w:rsid w:val="00BC4C60"/>
    <w:rsid w:val="00BF3697"/>
    <w:rsid w:val="00C421C4"/>
    <w:rsid w:val="00C7584B"/>
    <w:rsid w:val="00CB2378"/>
    <w:rsid w:val="00CB4646"/>
    <w:rsid w:val="00CC70B8"/>
    <w:rsid w:val="00CD7EC6"/>
    <w:rsid w:val="00D3292B"/>
    <w:rsid w:val="00D83CA7"/>
    <w:rsid w:val="00DA70EA"/>
    <w:rsid w:val="00DB7AD4"/>
    <w:rsid w:val="00DD28E1"/>
    <w:rsid w:val="00E26518"/>
    <w:rsid w:val="00E3178B"/>
    <w:rsid w:val="00E8100D"/>
    <w:rsid w:val="00EC1F6A"/>
    <w:rsid w:val="00ED3D93"/>
    <w:rsid w:val="00EF4858"/>
    <w:rsid w:val="00F34659"/>
    <w:rsid w:val="00F50B82"/>
    <w:rsid w:val="00F5619A"/>
    <w:rsid w:val="00F95254"/>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E06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4061">
      <w:bodyDiv w:val="1"/>
      <w:marLeft w:val="0"/>
      <w:marRight w:val="0"/>
      <w:marTop w:val="0"/>
      <w:marBottom w:val="0"/>
      <w:divBdr>
        <w:top w:val="none" w:sz="0" w:space="0" w:color="auto"/>
        <w:left w:val="none" w:sz="0" w:space="0" w:color="auto"/>
        <w:bottom w:val="none" w:sz="0" w:space="0" w:color="auto"/>
        <w:right w:val="none" w:sz="0" w:space="0" w:color="auto"/>
      </w:divBdr>
    </w:div>
    <w:div w:id="637423072">
      <w:bodyDiv w:val="1"/>
      <w:marLeft w:val="0"/>
      <w:marRight w:val="0"/>
      <w:marTop w:val="0"/>
      <w:marBottom w:val="0"/>
      <w:divBdr>
        <w:top w:val="none" w:sz="0" w:space="0" w:color="auto"/>
        <w:left w:val="none" w:sz="0" w:space="0" w:color="auto"/>
        <w:bottom w:val="none" w:sz="0" w:space="0" w:color="auto"/>
        <w:right w:val="none" w:sz="0" w:space="0" w:color="auto"/>
      </w:divBdr>
    </w:div>
    <w:div w:id="861170267">
      <w:bodyDiv w:val="1"/>
      <w:marLeft w:val="0"/>
      <w:marRight w:val="0"/>
      <w:marTop w:val="0"/>
      <w:marBottom w:val="0"/>
      <w:divBdr>
        <w:top w:val="none" w:sz="0" w:space="0" w:color="auto"/>
        <w:left w:val="none" w:sz="0" w:space="0" w:color="auto"/>
        <w:bottom w:val="none" w:sz="0" w:space="0" w:color="auto"/>
        <w:right w:val="none" w:sz="0" w:space="0" w:color="auto"/>
      </w:divBdr>
    </w:div>
    <w:div w:id="18008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shuaglass/Library/Group%20Containers/UBF8T346G9.Office/User%20Content.localized/Templates.localized/ACMform.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oshuaglass/Library/Containers/com.microsoft.Excel/Data/Library/Preferences/AutoRecovery/Workbook2%20(version%201).xlsb"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glass/Library/Containers/com.microsoft.Excel/Data/Library/Preferences/AutoRecovery/Workbook2%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Insertion Sort,</a:t>
            </a:r>
            <a:r>
              <a:rPr lang="en-US" baseline="0"/>
              <a:t> Merge Sort, and Quicksort</a:t>
            </a:r>
            <a:endParaRPr lang="en-US"/>
          </a:p>
        </c:rich>
      </c:tx>
      <c:overlay val="0"/>
    </c:title>
    <c:autoTitleDeleted val="0"/>
    <c:plotArea>
      <c:layout/>
      <c:lineChart>
        <c:grouping val="standard"/>
        <c:varyColors val="0"/>
        <c:ser>
          <c:idx val="0"/>
          <c:order val="0"/>
          <c:tx>
            <c:strRef>
              <c:f>Sheet1!$B$1</c:f>
              <c:strCache>
                <c:ptCount val="1"/>
                <c:pt idx="0">
                  <c:v>Insertion Sort</c:v>
                </c:pt>
              </c:strCache>
            </c:strRef>
          </c:tx>
          <c:spPr>
            <a:ln w="25400"/>
          </c:spPr>
          <c:marker>
            <c:symbol val="none"/>
          </c:marker>
          <c:cat>
            <c:numRef>
              <c:f>Sheet1!$A$2:$A$836</c:f>
              <c:numCache>
                <c:formatCode>General</c:formatCode>
                <c:ptCount val="83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pt idx="199">
                  <c:v>690.0</c:v>
                </c:pt>
                <c:pt idx="200">
                  <c:v>700.0</c:v>
                </c:pt>
                <c:pt idx="201">
                  <c:v>710.0</c:v>
                </c:pt>
                <c:pt idx="202">
                  <c:v>720.0</c:v>
                </c:pt>
                <c:pt idx="203">
                  <c:v>730.0</c:v>
                </c:pt>
                <c:pt idx="204">
                  <c:v>740.0</c:v>
                </c:pt>
                <c:pt idx="205">
                  <c:v>750.0</c:v>
                </c:pt>
                <c:pt idx="206">
                  <c:v>760.0</c:v>
                </c:pt>
                <c:pt idx="207">
                  <c:v>770.0</c:v>
                </c:pt>
                <c:pt idx="208">
                  <c:v>780.0</c:v>
                </c:pt>
                <c:pt idx="209">
                  <c:v>790.0</c:v>
                </c:pt>
                <c:pt idx="210">
                  <c:v>800.0</c:v>
                </c:pt>
                <c:pt idx="211">
                  <c:v>810.0</c:v>
                </c:pt>
                <c:pt idx="212">
                  <c:v>820.0</c:v>
                </c:pt>
                <c:pt idx="213">
                  <c:v>830.0</c:v>
                </c:pt>
                <c:pt idx="214">
                  <c:v>840.0</c:v>
                </c:pt>
                <c:pt idx="215">
                  <c:v>850.0</c:v>
                </c:pt>
                <c:pt idx="216">
                  <c:v>860.0</c:v>
                </c:pt>
                <c:pt idx="217">
                  <c:v>870.0</c:v>
                </c:pt>
                <c:pt idx="218">
                  <c:v>880.0</c:v>
                </c:pt>
                <c:pt idx="219">
                  <c:v>890.0</c:v>
                </c:pt>
                <c:pt idx="220">
                  <c:v>900.0</c:v>
                </c:pt>
                <c:pt idx="221">
                  <c:v>910.0</c:v>
                </c:pt>
                <c:pt idx="222">
                  <c:v>920.0</c:v>
                </c:pt>
                <c:pt idx="223">
                  <c:v>930.0</c:v>
                </c:pt>
                <c:pt idx="224">
                  <c:v>940.0</c:v>
                </c:pt>
                <c:pt idx="225">
                  <c:v>950.0</c:v>
                </c:pt>
                <c:pt idx="226">
                  <c:v>960.0</c:v>
                </c:pt>
                <c:pt idx="227">
                  <c:v>970.0</c:v>
                </c:pt>
                <c:pt idx="228">
                  <c:v>980.0</c:v>
                </c:pt>
                <c:pt idx="229">
                  <c:v>990.0</c:v>
                </c:pt>
                <c:pt idx="230">
                  <c:v>1000.0</c:v>
                </c:pt>
                <c:pt idx="231">
                  <c:v>1010.0</c:v>
                </c:pt>
                <c:pt idx="232">
                  <c:v>1020.0</c:v>
                </c:pt>
                <c:pt idx="233">
                  <c:v>1030.0</c:v>
                </c:pt>
                <c:pt idx="234">
                  <c:v>1040.0</c:v>
                </c:pt>
                <c:pt idx="235">
                  <c:v>1050.0</c:v>
                </c:pt>
                <c:pt idx="236">
                  <c:v>1060.0</c:v>
                </c:pt>
                <c:pt idx="237">
                  <c:v>1070.0</c:v>
                </c:pt>
                <c:pt idx="238">
                  <c:v>1080.0</c:v>
                </c:pt>
                <c:pt idx="239">
                  <c:v>1090.0</c:v>
                </c:pt>
                <c:pt idx="240">
                  <c:v>1100.0</c:v>
                </c:pt>
                <c:pt idx="241">
                  <c:v>1110.0</c:v>
                </c:pt>
                <c:pt idx="242">
                  <c:v>1120.0</c:v>
                </c:pt>
                <c:pt idx="243">
                  <c:v>1130.0</c:v>
                </c:pt>
                <c:pt idx="244">
                  <c:v>1140.0</c:v>
                </c:pt>
                <c:pt idx="245">
                  <c:v>1150.0</c:v>
                </c:pt>
                <c:pt idx="246">
                  <c:v>1160.0</c:v>
                </c:pt>
                <c:pt idx="247">
                  <c:v>1170.0</c:v>
                </c:pt>
                <c:pt idx="248">
                  <c:v>1180.0</c:v>
                </c:pt>
                <c:pt idx="249">
                  <c:v>1190.0</c:v>
                </c:pt>
                <c:pt idx="250">
                  <c:v>1200.0</c:v>
                </c:pt>
                <c:pt idx="251">
                  <c:v>1210.0</c:v>
                </c:pt>
                <c:pt idx="252">
                  <c:v>1220.0</c:v>
                </c:pt>
                <c:pt idx="253">
                  <c:v>1230.0</c:v>
                </c:pt>
                <c:pt idx="254">
                  <c:v>1240.0</c:v>
                </c:pt>
                <c:pt idx="255">
                  <c:v>1250.0</c:v>
                </c:pt>
                <c:pt idx="256">
                  <c:v>1260.0</c:v>
                </c:pt>
                <c:pt idx="257">
                  <c:v>1270.0</c:v>
                </c:pt>
                <c:pt idx="258">
                  <c:v>1280.0</c:v>
                </c:pt>
                <c:pt idx="259">
                  <c:v>1290.0</c:v>
                </c:pt>
                <c:pt idx="260">
                  <c:v>1300.0</c:v>
                </c:pt>
                <c:pt idx="261">
                  <c:v>1310.0</c:v>
                </c:pt>
                <c:pt idx="262">
                  <c:v>1320.0</c:v>
                </c:pt>
                <c:pt idx="263">
                  <c:v>1330.0</c:v>
                </c:pt>
                <c:pt idx="264">
                  <c:v>1340.0</c:v>
                </c:pt>
                <c:pt idx="265">
                  <c:v>1350.0</c:v>
                </c:pt>
                <c:pt idx="266">
                  <c:v>1360.0</c:v>
                </c:pt>
                <c:pt idx="267">
                  <c:v>1370.0</c:v>
                </c:pt>
                <c:pt idx="268">
                  <c:v>1380.0</c:v>
                </c:pt>
                <c:pt idx="269">
                  <c:v>1390.0</c:v>
                </c:pt>
                <c:pt idx="270">
                  <c:v>1400.0</c:v>
                </c:pt>
                <c:pt idx="271">
                  <c:v>1410.0</c:v>
                </c:pt>
                <c:pt idx="272">
                  <c:v>1420.0</c:v>
                </c:pt>
                <c:pt idx="273">
                  <c:v>1430.0</c:v>
                </c:pt>
                <c:pt idx="274">
                  <c:v>1440.0</c:v>
                </c:pt>
                <c:pt idx="275">
                  <c:v>1450.0</c:v>
                </c:pt>
                <c:pt idx="276">
                  <c:v>1460.0</c:v>
                </c:pt>
                <c:pt idx="277">
                  <c:v>1470.0</c:v>
                </c:pt>
                <c:pt idx="278">
                  <c:v>1480.0</c:v>
                </c:pt>
                <c:pt idx="279">
                  <c:v>1490.0</c:v>
                </c:pt>
                <c:pt idx="280">
                  <c:v>1500.0</c:v>
                </c:pt>
                <c:pt idx="281">
                  <c:v>1510.0</c:v>
                </c:pt>
                <c:pt idx="282">
                  <c:v>1520.0</c:v>
                </c:pt>
                <c:pt idx="283">
                  <c:v>1530.0</c:v>
                </c:pt>
                <c:pt idx="284">
                  <c:v>1540.0</c:v>
                </c:pt>
                <c:pt idx="285">
                  <c:v>1550.0</c:v>
                </c:pt>
                <c:pt idx="286">
                  <c:v>1560.0</c:v>
                </c:pt>
                <c:pt idx="287">
                  <c:v>1570.0</c:v>
                </c:pt>
                <c:pt idx="288">
                  <c:v>1580.0</c:v>
                </c:pt>
                <c:pt idx="289">
                  <c:v>1590.0</c:v>
                </c:pt>
                <c:pt idx="290">
                  <c:v>1600.0</c:v>
                </c:pt>
                <c:pt idx="291">
                  <c:v>1610.0</c:v>
                </c:pt>
                <c:pt idx="292">
                  <c:v>1620.0</c:v>
                </c:pt>
                <c:pt idx="293">
                  <c:v>1630.0</c:v>
                </c:pt>
                <c:pt idx="294">
                  <c:v>1640.0</c:v>
                </c:pt>
                <c:pt idx="295">
                  <c:v>1650.0</c:v>
                </c:pt>
                <c:pt idx="296">
                  <c:v>1660.0</c:v>
                </c:pt>
                <c:pt idx="297">
                  <c:v>1670.0</c:v>
                </c:pt>
                <c:pt idx="298">
                  <c:v>1680.0</c:v>
                </c:pt>
                <c:pt idx="299">
                  <c:v>1690.0</c:v>
                </c:pt>
                <c:pt idx="300">
                  <c:v>1700.0</c:v>
                </c:pt>
                <c:pt idx="301">
                  <c:v>1710.0</c:v>
                </c:pt>
                <c:pt idx="302">
                  <c:v>1720.0</c:v>
                </c:pt>
                <c:pt idx="303">
                  <c:v>1730.0</c:v>
                </c:pt>
                <c:pt idx="304">
                  <c:v>1740.0</c:v>
                </c:pt>
                <c:pt idx="305">
                  <c:v>1750.0</c:v>
                </c:pt>
                <c:pt idx="306">
                  <c:v>1760.0</c:v>
                </c:pt>
                <c:pt idx="307">
                  <c:v>1770.0</c:v>
                </c:pt>
                <c:pt idx="308">
                  <c:v>1780.0</c:v>
                </c:pt>
                <c:pt idx="309">
                  <c:v>1790.0</c:v>
                </c:pt>
                <c:pt idx="310">
                  <c:v>1800.0</c:v>
                </c:pt>
                <c:pt idx="311">
                  <c:v>1810.0</c:v>
                </c:pt>
                <c:pt idx="312">
                  <c:v>1820.0</c:v>
                </c:pt>
                <c:pt idx="313">
                  <c:v>1830.0</c:v>
                </c:pt>
                <c:pt idx="314">
                  <c:v>1840.0</c:v>
                </c:pt>
                <c:pt idx="315">
                  <c:v>1850.0</c:v>
                </c:pt>
                <c:pt idx="316">
                  <c:v>1860.0</c:v>
                </c:pt>
                <c:pt idx="317">
                  <c:v>1870.0</c:v>
                </c:pt>
                <c:pt idx="318">
                  <c:v>1880.0</c:v>
                </c:pt>
                <c:pt idx="319">
                  <c:v>1890.0</c:v>
                </c:pt>
                <c:pt idx="320">
                  <c:v>1900.0</c:v>
                </c:pt>
                <c:pt idx="321">
                  <c:v>1910.0</c:v>
                </c:pt>
                <c:pt idx="322">
                  <c:v>1920.0</c:v>
                </c:pt>
                <c:pt idx="323">
                  <c:v>1930.0</c:v>
                </c:pt>
                <c:pt idx="324">
                  <c:v>1940.0</c:v>
                </c:pt>
                <c:pt idx="325">
                  <c:v>1950.0</c:v>
                </c:pt>
                <c:pt idx="326">
                  <c:v>1960.0</c:v>
                </c:pt>
                <c:pt idx="327">
                  <c:v>1970.0</c:v>
                </c:pt>
                <c:pt idx="328">
                  <c:v>1980.0</c:v>
                </c:pt>
                <c:pt idx="329">
                  <c:v>1990.0</c:v>
                </c:pt>
                <c:pt idx="330">
                  <c:v>2000.0</c:v>
                </c:pt>
                <c:pt idx="331">
                  <c:v>2010.0</c:v>
                </c:pt>
                <c:pt idx="332">
                  <c:v>2020.0</c:v>
                </c:pt>
                <c:pt idx="333">
                  <c:v>2030.0</c:v>
                </c:pt>
                <c:pt idx="334">
                  <c:v>2040.0</c:v>
                </c:pt>
                <c:pt idx="335">
                  <c:v>2050.0</c:v>
                </c:pt>
                <c:pt idx="336">
                  <c:v>2060.0</c:v>
                </c:pt>
                <c:pt idx="337">
                  <c:v>2070.0</c:v>
                </c:pt>
                <c:pt idx="338">
                  <c:v>2080.0</c:v>
                </c:pt>
                <c:pt idx="339">
                  <c:v>2090.0</c:v>
                </c:pt>
                <c:pt idx="340">
                  <c:v>2100.0</c:v>
                </c:pt>
                <c:pt idx="341">
                  <c:v>2110.0</c:v>
                </c:pt>
                <c:pt idx="342">
                  <c:v>2120.0</c:v>
                </c:pt>
                <c:pt idx="343">
                  <c:v>2130.0</c:v>
                </c:pt>
                <c:pt idx="344">
                  <c:v>2140.0</c:v>
                </c:pt>
                <c:pt idx="345">
                  <c:v>2150.0</c:v>
                </c:pt>
                <c:pt idx="346">
                  <c:v>2160.0</c:v>
                </c:pt>
                <c:pt idx="347">
                  <c:v>2170.0</c:v>
                </c:pt>
                <c:pt idx="348">
                  <c:v>2180.0</c:v>
                </c:pt>
                <c:pt idx="349">
                  <c:v>2190.0</c:v>
                </c:pt>
                <c:pt idx="350">
                  <c:v>2200.0</c:v>
                </c:pt>
                <c:pt idx="351">
                  <c:v>2210.0</c:v>
                </c:pt>
                <c:pt idx="352">
                  <c:v>2220.0</c:v>
                </c:pt>
                <c:pt idx="353">
                  <c:v>2230.0</c:v>
                </c:pt>
                <c:pt idx="354">
                  <c:v>2240.0</c:v>
                </c:pt>
                <c:pt idx="355">
                  <c:v>2250.0</c:v>
                </c:pt>
                <c:pt idx="356">
                  <c:v>2260.0</c:v>
                </c:pt>
                <c:pt idx="357">
                  <c:v>2270.0</c:v>
                </c:pt>
                <c:pt idx="358">
                  <c:v>2280.0</c:v>
                </c:pt>
                <c:pt idx="359">
                  <c:v>2290.0</c:v>
                </c:pt>
                <c:pt idx="360">
                  <c:v>2300.0</c:v>
                </c:pt>
                <c:pt idx="361">
                  <c:v>2310.0</c:v>
                </c:pt>
                <c:pt idx="362">
                  <c:v>2320.0</c:v>
                </c:pt>
                <c:pt idx="363">
                  <c:v>2330.0</c:v>
                </c:pt>
                <c:pt idx="364">
                  <c:v>2340.0</c:v>
                </c:pt>
                <c:pt idx="365">
                  <c:v>2350.0</c:v>
                </c:pt>
                <c:pt idx="366">
                  <c:v>2360.0</c:v>
                </c:pt>
                <c:pt idx="367">
                  <c:v>2370.0</c:v>
                </c:pt>
                <c:pt idx="368">
                  <c:v>2380.0</c:v>
                </c:pt>
                <c:pt idx="369">
                  <c:v>2390.0</c:v>
                </c:pt>
                <c:pt idx="370">
                  <c:v>2400.0</c:v>
                </c:pt>
                <c:pt idx="371">
                  <c:v>2410.0</c:v>
                </c:pt>
                <c:pt idx="372">
                  <c:v>2420.0</c:v>
                </c:pt>
                <c:pt idx="373">
                  <c:v>2430.0</c:v>
                </c:pt>
                <c:pt idx="374">
                  <c:v>2440.0</c:v>
                </c:pt>
                <c:pt idx="375">
                  <c:v>2450.0</c:v>
                </c:pt>
                <c:pt idx="376">
                  <c:v>2460.0</c:v>
                </c:pt>
                <c:pt idx="377">
                  <c:v>2470.0</c:v>
                </c:pt>
                <c:pt idx="378">
                  <c:v>2480.0</c:v>
                </c:pt>
                <c:pt idx="379">
                  <c:v>2490.0</c:v>
                </c:pt>
                <c:pt idx="380">
                  <c:v>2500.0</c:v>
                </c:pt>
                <c:pt idx="381">
                  <c:v>2525.0</c:v>
                </c:pt>
                <c:pt idx="382">
                  <c:v>2550.0</c:v>
                </c:pt>
                <c:pt idx="383">
                  <c:v>2575.0</c:v>
                </c:pt>
                <c:pt idx="384">
                  <c:v>2600.0</c:v>
                </c:pt>
                <c:pt idx="385">
                  <c:v>2625.0</c:v>
                </c:pt>
                <c:pt idx="386">
                  <c:v>2650.0</c:v>
                </c:pt>
                <c:pt idx="387">
                  <c:v>2675.0</c:v>
                </c:pt>
                <c:pt idx="388">
                  <c:v>2700.0</c:v>
                </c:pt>
                <c:pt idx="389">
                  <c:v>2725.0</c:v>
                </c:pt>
                <c:pt idx="390">
                  <c:v>2750.0</c:v>
                </c:pt>
                <c:pt idx="391">
                  <c:v>2775.0</c:v>
                </c:pt>
                <c:pt idx="392">
                  <c:v>2800.0</c:v>
                </c:pt>
                <c:pt idx="393">
                  <c:v>2825.0</c:v>
                </c:pt>
                <c:pt idx="394">
                  <c:v>2850.0</c:v>
                </c:pt>
                <c:pt idx="395">
                  <c:v>2875.0</c:v>
                </c:pt>
                <c:pt idx="396">
                  <c:v>2900.0</c:v>
                </c:pt>
                <c:pt idx="397">
                  <c:v>2925.0</c:v>
                </c:pt>
                <c:pt idx="398">
                  <c:v>2950.0</c:v>
                </c:pt>
                <c:pt idx="399">
                  <c:v>2975.0</c:v>
                </c:pt>
                <c:pt idx="400">
                  <c:v>3000.0</c:v>
                </c:pt>
                <c:pt idx="401">
                  <c:v>3025.0</c:v>
                </c:pt>
                <c:pt idx="402">
                  <c:v>3050.0</c:v>
                </c:pt>
                <c:pt idx="403">
                  <c:v>3075.0</c:v>
                </c:pt>
                <c:pt idx="404">
                  <c:v>3100.0</c:v>
                </c:pt>
                <c:pt idx="405">
                  <c:v>3125.0</c:v>
                </c:pt>
                <c:pt idx="406">
                  <c:v>3150.0</c:v>
                </c:pt>
                <c:pt idx="407">
                  <c:v>3175.0</c:v>
                </c:pt>
                <c:pt idx="408">
                  <c:v>3200.0</c:v>
                </c:pt>
                <c:pt idx="409">
                  <c:v>3225.0</c:v>
                </c:pt>
                <c:pt idx="410">
                  <c:v>3250.0</c:v>
                </c:pt>
                <c:pt idx="411">
                  <c:v>3275.0</c:v>
                </c:pt>
                <c:pt idx="412">
                  <c:v>3300.0</c:v>
                </c:pt>
                <c:pt idx="413">
                  <c:v>3325.0</c:v>
                </c:pt>
                <c:pt idx="414">
                  <c:v>3350.0</c:v>
                </c:pt>
                <c:pt idx="415">
                  <c:v>3375.0</c:v>
                </c:pt>
                <c:pt idx="416">
                  <c:v>3400.0</c:v>
                </c:pt>
                <c:pt idx="417">
                  <c:v>3425.0</c:v>
                </c:pt>
                <c:pt idx="418">
                  <c:v>3450.0</c:v>
                </c:pt>
                <c:pt idx="419">
                  <c:v>3475.0</c:v>
                </c:pt>
                <c:pt idx="420">
                  <c:v>3500.0</c:v>
                </c:pt>
                <c:pt idx="421">
                  <c:v>3525.0</c:v>
                </c:pt>
                <c:pt idx="422">
                  <c:v>3550.0</c:v>
                </c:pt>
                <c:pt idx="423">
                  <c:v>3575.0</c:v>
                </c:pt>
                <c:pt idx="424">
                  <c:v>3600.0</c:v>
                </c:pt>
                <c:pt idx="425">
                  <c:v>3625.0</c:v>
                </c:pt>
                <c:pt idx="426">
                  <c:v>3650.0</c:v>
                </c:pt>
                <c:pt idx="427">
                  <c:v>3675.0</c:v>
                </c:pt>
                <c:pt idx="428">
                  <c:v>3700.0</c:v>
                </c:pt>
                <c:pt idx="429">
                  <c:v>3725.0</c:v>
                </c:pt>
                <c:pt idx="430">
                  <c:v>3750.0</c:v>
                </c:pt>
                <c:pt idx="431">
                  <c:v>3775.0</c:v>
                </c:pt>
                <c:pt idx="432">
                  <c:v>3800.0</c:v>
                </c:pt>
                <c:pt idx="433">
                  <c:v>3825.0</c:v>
                </c:pt>
                <c:pt idx="434">
                  <c:v>3850.0</c:v>
                </c:pt>
                <c:pt idx="435">
                  <c:v>3875.0</c:v>
                </c:pt>
                <c:pt idx="436">
                  <c:v>3900.0</c:v>
                </c:pt>
                <c:pt idx="437">
                  <c:v>3925.0</c:v>
                </c:pt>
                <c:pt idx="438">
                  <c:v>3950.0</c:v>
                </c:pt>
                <c:pt idx="439">
                  <c:v>3975.0</c:v>
                </c:pt>
                <c:pt idx="440">
                  <c:v>4000.0</c:v>
                </c:pt>
                <c:pt idx="441">
                  <c:v>4025.0</c:v>
                </c:pt>
                <c:pt idx="442">
                  <c:v>4050.0</c:v>
                </c:pt>
                <c:pt idx="443">
                  <c:v>4075.0</c:v>
                </c:pt>
                <c:pt idx="444">
                  <c:v>4100.0</c:v>
                </c:pt>
                <c:pt idx="445">
                  <c:v>4125.0</c:v>
                </c:pt>
                <c:pt idx="446">
                  <c:v>4150.0</c:v>
                </c:pt>
                <c:pt idx="447">
                  <c:v>4175.0</c:v>
                </c:pt>
                <c:pt idx="448">
                  <c:v>4200.0</c:v>
                </c:pt>
                <c:pt idx="449">
                  <c:v>4225.0</c:v>
                </c:pt>
                <c:pt idx="450">
                  <c:v>4250.0</c:v>
                </c:pt>
                <c:pt idx="451">
                  <c:v>4275.0</c:v>
                </c:pt>
                <c:pt idx="452">
                  <c:v>4300.0</c:v>
                </c:pt>
                <c:pt idx="453">
                  <c:v>4325.0</c:v>
                </c:pt>
                <c:pt idx="454">
                  <c:v>4350.0</c:v>
                </c:pt>
                <c:pt idx="455">
                  <c:v>4375.0</c:v>
                </c:pt>
                <c:pt idx="456">
                  <c:v>4400.0</c:v>
                </c:pt>
                <c:pt idx="457">
                  <c:v>4425.0</c:v>
                </c:pt>
                <c:pt idx="458">
                  <c:v>4450.0</c:v>
                </c:pt>
                <c:pt idx="459">
                  <c:v>4475.0</c:v>
                </c:pt>
                <c:pt idx="460">
                  <c:v>4500.0</c:v>
                </c:pt>
                <c:pt idx="461">
                  <c:v>4525.0</c:v>
                </c:pt>
                <c:pt idx="462">
                  <c:v>4550.0</c:v>
                </c:pt>
                <c:pt idx="463">
                  <c:v>4575.0</c:v>
                </c:pt>
                <c:pt idx="464">
                  <c:v>4600.0</c:v>
                </c:pt>
                <c:pt idx="465">
                  <c:v>4625.0</c:v>
                </c:pt>
                <c:pt idx="466">
                  <c:v>4650.0</c:v>
                </c:pt>
                <c:pt idx="467">
                  <c:v>4675.0</c:v>
                </c:pt>
                <c:pt idx="468">
                  <c:v>4700.0</c:v>
                </c:pt>
                <c:pt idx="469">
                  <c:v>4725.0</c:v>
                </c:pt>
                <c:pt idx="470">
                  <c:v>4750.0</c:v>
                </c:pt>
                <c:pt idx="471">
                  <c:v>4775.0</c:v>
                </c:pt>
                <c:pt idx="472">
                  <c:v>4800.0</c:v>
                </c:pt>
                <c:pt idx="473">
                  <c:v>4825.0</c:v>
                </c:pt>
                <c:pt idx="474">
                  <c:v>4850.0</c:v>
                </c:pt>
                <c:pt idx="475">
                  <c:v>4875.0</c:v>
                </c:pt>
                <c:pt idx="476">
                  <c:v>4900.0</c:v>
                </c:pt>
                <c:pt idx="477">
                  <c:v>4925.0</c:v>
                </c:pt>
                <c:pt idx="478">
                  <c:v>4950.0</c:v>
                </c:pt>
                <c:pt idx="479">
                  <c:v>4975.0</c:v>
                </c:pt>
                <c:pt idx="480">
                  <c:v>5000.0</c:v>
                </c:pt>
                <c:pt idx="481">
                  <c:v>5025.0</c:v>
                </c:pt>
                <c:pt idx="482">
                  <c:v>5050.0</c:v>
                </c:pt>
                <c:pt idx="483">
                  <c:v>5075.0</c:v>
                </c:pt>
                <c:pt idx="484">
                  <c:v>5100.0</c:v>
                </c:pt>
                <c:pt idx="485">
                  <c:v>5125.0</c:v>
                </c:pt>
                <c:pt idx="486">
                  <c:v>5150.0</c:v>
                </c:pt>
                <c:pt idx="487">
                  <c:v>5175.0</c:v>
                </c:pt>
                <c:pt idx="488">
                  <c:v>5200.0</c:v>
                </c:pt>
                <c:pt idx="489">
                  <c:v>5225.0</c:v>
                </c:pt>
                <c:pt idx="490">
                  <c:v>5250.0</c:v>
                </c:pt>
                <c:pt idx="491">
                  <c:v>5275.0</c:v>
                </c:pt>
                <c:pt idx="492">
                  <c:v>5300.0</c:v>
                </c:pt>
                <c:pt idx="493">
                  <c:v>5325.0</c:v>
                </c:pt>
                <c:pt idx="494">
                  <c:v>5350.0</c:v>
                </c:pt>
                <c:pt idx="495">
                  <c:v>5375.0</c:v>
                </c:pt>
                <c:pt idx="496">
                  <c:v>5400.0</c:v>
                </c:pt>
                <c:pt idx="497">
                  <c:v>5425.0</c:v>
                </c:pt>
                <c:pt idx="498">
                  <c:v>5450.0</c:v>
                </c:pt>
                <c:pt idx="499">
                  <c:v>5475.0</c:v>
                </c:pt>
                <c:pt idx="500">
                  <c:v>5500.0</c:v>
                </c:pt>
                <c:pt idx="501">
                  <c:v>5525.0</c:v>
                </c:pt>
                <c:pt idx="502">
                  <c:v>5550.0</c:v>
                </c:pt>
                <c:pt idx="503">
                  <c:v>5575.0</c:v>
                </c:pt>
                <c:pt idx="504">
                  <c:v>5600.0</c:v>
                </c:pt>
                <c:pt idx="505">
                  <c:v>5625.0</c:v>
                </c:pt>
                <c:pt idx="506">
                  <c:v>5650.0</c:v>
                </c:pt>
                <c:pt idx="507">
                  <c:v>5675.0</c:v>
                </c:pt>
                <c:pt idx="508">
                  <c:v>5700.0</c:v>
                </c:pt>
                <c:pt idx="509">
                  <c:v>5725.0</c:v>
                </c:pt>
                <c:pt idx="510">
                  <c:v>5750.0</c:v>
                </c:pt>
                <c:pt idx="511">
                  <c:v>5775.0</c:v>
                </c:pt>
                <c:pt idx="512">
                  <c:v>5800.0</c:v>
                </c:pt>
                <c:pt idx="513">
                  <c:v>5825.0</c:v>
                </c:pt>
                <c:pt idx="514">
                  <c:v>5850.0</c:v>
                </c:pt>
                <c:pt idx="515">
                  <c:v>5875.0</c:v>
                </c:pt>
                <c:pt idx="516">
                  <c:v>5900.0</c:v>
                </c:pt>
                <c:pt idx="517">
                  <c:v>5925.0</c:v>
                </c:pt>
                <c:pt idx="518">
                  <c:v>5950.0</c:v>
                </c:pt>
                <c:pt idx="519">
                  <c:v>5975.0</c:v>
                </c:pt>
                <c:pt idx="520">
                  <c:v>6000.0</c:v>
                </c:pt>
                <c:pt idx="521">
                  <c:v>6025.0</c:v>
                </c:pt>
                <c:pt idx="522">
                  <c:v>6050.0</c:v>
                </c:pt>
                <c:pt idx="523">
                  <c:v>6075.0</c:v>
                </c:pt>
                <c:pt idx="524">
                  <c:v>6100.0</c:v>
                </c:pt>
                <c:pt idx="525">
                  <c:v>6125.0</c:v>
                </c:pt>
                <c:pt idx="526">
                  <c:v>6150.0</c:v>
                </c:pt>
                <c:pt idx="527">
                  <c:v>6175.0</c:v>
                </c:pt>
                <c:pt idx="528">
                  <c:v>6200.0</c:v>
                </c:pt>
                <c:pt idx="529">
                  <c:v>6225.0</c:v>
                </c:pt>
                <c:pt idx="530">
                  <c:v>6250.0</c:v>
                </c:pt>
                <c:pt idx="531">
                  <c:v>6275.0</c:v>
                </c:pt>
                <c:pt idx="532">
                  <c:v>6300.0</c:v>
                </c:pt>
                <c:pt idx="533">
                  <c:v>6325.0</c:v>
                </c:pt>
                <c:pt idx="534">
                  <c:v>6350.0</c:v>
                </c:pt>
                <c:pt idx="535">
                  <c:v>6375.0</c:v>
                </c:pt>
                <c:pt idx="536">
                  <c:v>6400.0</c:v>
                </c:pt>
                <c:pt idx="537">
                  <c:v>6425.0</c:v>
                </c:pt>
                <c:pt idx="538">
                  <c:v>6450.0</c:v>
                </c:pt>
                <c:pt idx="539">
                  <c:v>6475.0</c:v>
                </c:pt>
                <c:pt idx="540">
                  <c:v>6500.0</c:v>
                </c:pt>
                <c:pt idx="541">
                  <c:v>6525.0</c:v>
                </c:pt>
                <c:pt idx="542">
                  <c:v>6550.0</c:v>
                </c:pt>
                <c:pt idx="543">
                  <c:v>6575.0</c:v>
                </c:pt>
                <c:pt idx="544">
                  <c:v>6600.0</c:v>
                </c:pt>
                <c:pt idx="545">
                  <c:v>6625.0</c:v>
                </c:pt>
                <c:pt idx="546">
                  <c:v>6650.0</c:v>
                </c:pt>
                <c:pt idx="547">
                  <c:v>6675.0</c:v>
                </c:pt>
                <c:pt idx="548">
                  <c:v>6700.0</c:v>
                </c:pt>
                <c:pt idx="549">
                  <c:v>6725.0</c:v>
                </c:pt>
                <c:pt idx="550">
                  <c:v>6750.0</c:v>
                </c:pt>
                <c:pt idx="551">
                  <c:v>6775.0</c:v>
                </c:pt>
                <c:pt idx="552">
                  <c:v>6800.0</c:v>
                </c:pt>
                <c:pt idx="553">
                  <c:v>6825.0</c:v>
                </c:pt>
                <c:pt idx="554">
                  <c:v>6850.0</c:v>
                </c:pt>
                <c:pt idx="555">
                  <c:v>6875.0</c:v>
                </c:pt>
                <c:pt idx="556">
                  <c:v>6900.0</c:v>
                </c:pt>
                <c:pt idx="557">
                  <c:v>6925.0</c:v>
                </c:pt>
                <c:pt idx="558">
                  <c:v>6950.0</c:v>
                </c:pt>
                <c:pt idx="559">
                  <c:v>6975.0</c:v>
                </c:pt>
                <c:pt idx="560">
                  <c:v>7000.0</c:v>
                </c:pt>
                <c:pt idx="561">
                  <c:v>7025.0</c:v>
                </c:pt>
                <c:pt idx="562">
                  <c:v>7050.0</c:v>
                </c:pt>
                <c:pt idx="563">
                  <c:v>7075.0</c:v>
                </c:pt>
                <c:pt idx="564">
                  <c:v>7100.0</c:v>
                </c:pt>
                <c:pt idx="565">
                  <c:v>7125.0</c:v>
                </c:pt>
                <c:pt idx="566">
                  <c:v>7150.0</c:v>
                </c:pt>
                <c:pt idx="567">
                  <c:v>7175.0</c:v>
                </c:pt>
                <c:pt idx="568">
                  <c:v>7200.0</c:v>
                </c:pt>
                <c:pt idx="569">
                  <c:v>7225.0</c:v>
                </c:pt>
                <c:pt idx="570">
                  <c:v>7250.0</c:v>
                </c:pt>
                <c:pt idx="571">
                  <c:v>7275.0</c:v>
                </c:pt>
                <c:pt idx="572">
                  <c:v>7300.0</c:v>
                </c:pt>
                <c:pt idx="573">
                  <c:v>7325.0</c:v>
                </c:pt>
                <c:pt idx="574">
                  <c:v>7350.0</c:v>
                </c:pt>
                <c:pt idx="575">
                  <c:v>7375.0</c:v>
                </c:pt>
                <c:pt idx="576">
                  <c:v>7400.0</c:v>
                </c:pt>
                <c:pt idx="577">
                  <c:v>7425.0</c:v>
                </c:pt>
                <c:pt idx="578">
                  <c:v>7450.0</c:v>
                </c:pt>
                <c:pt idx="579">
                  <c:v>7475.0</c:v>
                </c:pt>
                <c:pt idx="580">
                  <c:v>7500.0</c:v>
                </c:pt>
                <c:pt idx="581">
                  <c:v>7550.0</c:v>
                </c:pt>
                <c:pt idx="582">
                  <c:v>7600.0</c:v>
                </c:pt>
                <c:pt idx="583">
                  <c:v>7650.0</c:v>
                </c:pt>
                <c:pt idx="584">
                  <c:v>7700.0</c:v>
                </c:pt>
                <c:pt idx="585">
                  <c:v>7750.0</c:v>
                </c:pt>
                <c:pt idx="586">
                  <c:v>7800.0</c:v>
                </c:pt>
                <c:pt idx="587">
                  <c:v>7850.0</c:v>
                </c:pt>
                <c:pt idx="588">
                  <c:v>7900.0</c:v>
                </c:pt>
                <c:pt idx="589">
                  <c:v>7950.0</c:v>
                </c:pt>
                <c:pt idx="590">
                  <c:v>8000.0</c:v>
                </c:pt>
                <c:pt idx="591">
                  <c:v>8050.0</c:v>
                </c:pt>
                <c:pt idx="592">
                  <c:v>8100.0</c:v>
                </c:pt>
                <c:pt idx="593">
                  <c:v>8150.0</c:v>
                </c:pt>
                <c:pt idx="594">
                  <c:v>8200.0</c:v>
                </c:pt>
                <c:pt idx="595">
                  <c:v>8250.0</c:v>
                </c:pt>
                <c:pt idx="596">
                  <c:v>8300.0</c:v>
                </c:pt>
                <c:pt idx="597">
                  <c:v>8350.0</c:v>
                </c:pt>
                <c:pt idx="598">
                  <c:v>8400.0</c:v>
                </c:pt>
                <c:pt idx="599">
                  <c:v>8450.0</c:v>
                </c:pt>
                <c:pt idx="600">
                  <c:v>8500.0</c:v>
                </c:pt>
                <c:pt idx="601">
                  <c:v>8550.0</c:v>
                </c:pt>
                <c:pt idx="602">
                  <c:v>8600.0</c:v>
                </c:pt>
                <c:pt idx="603">
                  <c:v>8650.0</c:v>
                </c:pt>
                <c:pt idx="604">
                  <c:v>8700.0</c:v>
                </c:pt>
                <c:pt idx="605">
                  <c:v>8750.0</c:v>
                </c:pt>
                <c:pt idx="606">
                  <c:v>8800.0</c:v>
                </c:pt>
                <c:pt idx="607">
                  <c:v>8850.0</c:v>
                </c:pt>
                <c:pt idx="608">
                  <c:v>8900.0</c:v>
                </c:pt>
                <c:pt idx="609">
                  <c:v>8950.0</c:v>
                </c:pt>
                <c:pt idx="610">
                  <c:v>9000.0</c:v>
                </c:pt>
                <c:pt idx="611">
                  <c:v>9050.0</c:v>
                </c:pt>
                <c:pt idx="612">
                  <c:v>9100.0</c:v>
                </c:pt>
                <c:pt idx="613">
                  <c:v>9150.0</c:v>
                </c:pt>
                <c:pt idx="614">
                  <c:v>9200.0</c:v>
                </c:pt>
                <c:pt idx="615">
                  <c:v>9250.0</c:v>
                </c:pt>
                <c:pt idx="616">
                  <c:v>9300.0</c:v>
                </c:pt>
                <c:pt idx="617">
                  <c:v>9350.0</c:v>
                </c:pt>
                <c:pt idx="618">
                  <c:v>9400.0</c:v>
                </c:pt>
                <c:pt idx="619">
                  <c:v>9450.0</c:v>
                </c:pt>
                <c:pt idx="620">
                  <c:v>9500.0</c:v>
                </c:pt>
                <c:pt idx="621">
                  <c:v>9550.0</c:v>
                </c:pt>
                <c:pt idx="622">
                  <c:v>9600.0</c:v>
                </c:pt>
                <c:pt idx="623">
                  <c:v>9650.0</c:v>
                </c:pt>
                <c:pt idx="624">
                  <c:v>9700.0</c:v>
                </c:pt>
                <c:pt idx="625">
                  <c:v>9750.0</c:v>
                </c:pt>
                <c:pt idx="626">
                  <c:v>9800.0</c:v>
                </c:pt>
                <c:pt idx="627">
                  <c:v>9850.0</c:v>
                </c:pt>
                <c:pt idx="628">
                  <c:v>9900.0</c:v>
                </c:pt>
                <c:pt idx="629">
                  <c:v>9950.0</c:v>
                </c:pt>
                <c:pt idx="630">
                  <c:v>10000.0</c:v>
                </c:pt>
                <c:pt idx="631">
                  <c:v>10050.0</c:v>
                </c:pt>
                <c:pt idx="632">
                  <c:v>10100.0</c:v>
                </c:pt>
                <c:pt idx="633">
                  <c:v>10150.0</c:v>
                </c:pt>
                <c:pt idx="634">
                  <c:v>10200.0</c:v>
                </c:pt>
                <c:pt idx="635">
                  <c:v>10250.0</c:v>
                </c:pt>
                <c:pt idx="636">
                  <c:v>10300.0</c:v>
                </c:pt>
                <c:pt idx="637">
                  <c:v>10350.0</c:v>
                </c:pt>
                <c:pt idx="638">
                  <c:v>10400.0</c:v>
                </c:pt>
                <c:pt idx="639">
                  <c:v>10450.0</c:v>
                </c:pt>
                <c:pt idx="640">
                  <c:v>10500.0</c:v>
                </c:pt>
                <c:pt idx="641">
                  <c:v>10550.0</c:v>
                </c:pt>
                <c:pt idx="642">
                  <c:v>10600.0</c:v>
                </c:pt>
                <c:pt idx="643">
                  <c:v>10650.0</c:v>
                </c:pt>
                <c:pt idx="644">
                  <c:v>10700.0</c:v>
                </c:pt>
                <c:pt idx="645">
                  <c:v>10750.0</c:v>
                </c:pt>
                <c:pt idx="646">
                  <c:v>10800.0</c:v>
                </c:pt>
                <c:pt idx="647">
                  <c:v>10850.0</c:v>
                </c:pt>
                <c:pt idx="648">
                  <c:v>10900.0</c:v>
                </c:pt>
                <c:pt idx="649">
                  <c:v>10950.0</c:v>
                </c:pt>
                <c:pt idx="650">
                  <c:v>11000.0</c:v>
                </c:pt>
                <c:pt idx="651">
                  <c:v>11050.0</c:v>
                </c:pt>
                <c:pt idx="652">
                  <c:v>11100.0</c:v>
                </c:pt>
                <c:pt idx="653">
                  <c:v>11150.0</c:v>
                </c:pt>
                <c:pt idx="654">
                  <c:v>11200.0</c:v>
                </c:pt>
                <c:pt idx="655">
                  <c:v>11250.0</c:v>
                </c:pt>
                <c:pt idx="656">
                  <c:v>11300.0</c:v>
                </c:pt>
                <c:pt idx="657">
                  <c:v>11350.0</c:v>
                </c:pt>
                <c:pt idx="658">
                  <c:v>11400.0</c:v>
                </c:pt>
                <c:pt idx="659">
                  <c:v>11450.0</c:v>
                </c:pt>
                <c:pt idx="660">
                  <c:v>11500.0</c:v>
                </c:pt>
                <c:pt idx="661">
                  <c:v>11550.0</c:v>
                </c:pt>
                <c:pt idx="662">
                  <c:v>11600.0</c:v>
                </c:pt>
                <c:pt idx="663">
                  <c:v>11650.0</c:v>
                </c:pt>
                <c:pt idx="664">
                  <c:v>11700.0</c:v>
                </c:pt>
                <c:pt idx="665">
                  <c:v>11750.0</c:v>
                </c:pt>
                <c:pt idx="666">
                  <c:v>11800.0</c:v>
                </c:pt>
                <c:pt idx="667">
                  <c:v>11850.0</c:v>
                </c:pt>
                <c:pt idx="668">
                  <c:v>11900.0</c:v>
                </c:pt>
                <c:pt idx="669">
                  <c:v>11950.0</c:v>
                </c:pt>
                <c:pt idx="670">
                  <c:v>12000.0</c:v>
                </c:pt>
                <c:pt idx="671">
                  <c:v>12050.0</c:v>
                </c:pt>
                <c:pt idx="672">
                  <c:v>12100.0</c:v>
                </c:pt>
                <c:pt idx="673">
                  <c:v>12150.0</c:v>
                </c:pt>
                <c:pt idx="674">
                  <c:v>12200.0</c:v>
                </c:pt>
                <c:pt idx="675">
                  <c:v>12250.0</c:v>
                </c:pt>
                <c:pt idx="676">
                  <c:v>12300.0</c:v>
                </c:pt>
                <c:pt idx="677">
                  <c:v>12350.0</c:v>
                </c:pt>
                <c:pt idx="678">
                  <c:v>12400.0</c:v>
                </c:pt>
                <c:pt idx="679">
                  <c:v>12450.0</c:v>
                </c:pt>
                <c:pt idx="680">
                  <c:v>12500.0</c:v>
                </c:pt>
                <c:pt idx="681">
                  <c:v>12550.0</c:v>
                </c:pt>
                <c:pt idx="682">
                  <c:v>12600.0</c:v>
                </c:pt>
                <c:pt idx="683">
                  <c:v>12650.0</c:v>
                </c:pt>
                <c:pt idx="684">
                  <c:v>12700.0</c:v>
                </c:pt>
                <c:pt idx="685">
                  <c:v>12750.0</c:v>
                </c:pt>
                <c:pt idx="686">
                  <c:v>12800.0</c:v>
                </c:pt>
                <c:pt idx="687">
                  <c:v>12850.0</c:v>
                </c:pt>
                <c:pt idx="688">
                  <c:v>12900.0</c:v>
                </c:pt>
                <c:pt idx="689">
                  <c:v>12950.0</c:v>
                </c:pt>
                <c:pt idx="690">
                  <c:v>13000.0</c:v>
                </c:pt>
                <c:pt idx="691">
                  <c:v>13050.0</c:v>
                </c:pt>
                <c:pt idx="692">
                  <c:v>13100.0</c:v>
                </c:pt>
                <c:pt idx="693">
                  <c:v>13150.0</c:v>
                </c:pt>
                <c:pt idx="694">
                  <c:v>13200.0</c:v>
                </c:pt>
                <c:pt idx="695">
                  <c:v>13250.0</c:v>
                </c:pt>
                <c:pt idx="696">
                  <c:v>13300.0</c:v>
                </c:pt>
                <c:pt idx="697">
                  <c:v>13350.0</c:v>
                </c:pt>
                <c:pt idx="698">
                  <c:v>13400.0</c:v>
                </c:pt>
                <c:pt idx="699">
                  <c:v>13450.0</c:v>
                </c:pt>
                <c:pt idx="700">
                  <c:v>13500.0</c:v>
                </c:pt>
                <c:pt idx="701">
                  <c:v>13550.0</c:v>
                </c:pt>
                <c:pt idx="702">
                  <c:v>13600.0</c:v>
                </c:pt>
                <c:pt idx="703">
                  <c:v>13650.0</c:v>
                </c:pt>
                <c:pt idx="704">
                  <c:v>13700.0</c:v>
                </c:pt>
                <c:pt idx="705">
                  <c:v>13750.0</c:v>
                </c:pt>
                <c:pt idx="706">
                  <c:v>13800.0</c:v>
                </c:pt>
                <c:pt idx="707">
                  <c:v>13850.0</c:v>
                </c:pt>
                <c:pt idx="708">
                  <c:v>13900.0</c:v>
                </c:pt>
                <c:pt idx="709">
                  <c:v>13950.0</c:v>
                </c:pt>
                <c:pt idx="710">
                  <c:v>14000.0</c:v>
                </c:pt>
                <c:pt idx="711">
                  <c:v>14050.0</c:v>
                </c:pt>
                <c:pt idx="712">
                  <c:v>14100.0</c:v>
                </c:pt>
                <c:pt idx="713">
                  <c:v>14150.0</c:v>
                </c:pt>
                <c:pt idx="714">
                  <c:v>14200.0</c:v>
                </c:pt>
                <c:pt idx="715">
                  <c:v>14250.0</c:v>
                </c:pt>
                <c:pt idx="716">
                  <c:v>14300.0</c:v>
                </c:pt>
                <c:pt idx="717">
                  <c:v>14350.0</c:v>
                </c:pt>
                <c:pt idx="718">
                  <c:v>14400.0</c:v>
                </c:pt>
                <c:pt idx="719">
                  <c:v>14450.0</c:v>
                </c:pt>
                <c:pt idx="720">
                  <c:v>14500.0</c:v>
                </c:pt>
                <c:pt idx="721">
                  <c:v>14550.0</c:v>
                </c:pt>
                <c:pt idx="722">
                  <c:v>14600.0</c:v>
                </c:pt>
                <c:pt idx="723">
                  <c:v>14650.0</c:v>
                </c:pt>
                <c:pt idx="724">
                  <c:v>14700.0</c:v>
                </c:pt>
                <c:pt idx="725">
                  <c:v>14750.0</c:v>
                </c:pt>
                <c:pt idx="726">
                  <c:v>14800.0</c:v>
                </c:pt>
                <c:pt idx="727">
                  <c:v>14850.0</c:v>
                </c:pt>
                <c:pt idx="728">
                  <c:v>14900.0</c:v>
                </c:pt>
                <c:pt idx="729">
                  <c:v>14950.0</c:v>
                </c:pt>
                <c:pt idx="730">
                  <c:v>15000.0</c:v>
                </c:pt>
                <c:pt idx="731">
                  <c:v>15100.0</c:v>
                </c:pt>
                <c:pt idx="732">
                  <c:v>15200.0</c:v>
                </c:pt>
                <c:pt idx="733">
                  <c:v>15300.0</c:v>
                </c:pt>
                <c:pt idx="734">
                  <c:v>15400.0</c:v>
                </c:pt>
                <c:pt idx="735">
                  <c:v>15500.0</c:v>
                </c:pt>
                <c:pt idx="736">
                  <c:v>15600.0</c:v>
                </c:pt>
                <c:pt idx="737">
                  <c:v>15700.0</c:v>
                </c:pt>
                <c:pt idx="738">
                  <c:v>15800.0</c:v>
                </c:pt>
                <c:pt idx="739">
                  <c:v>15900.0</c:v>
                </c:pt>
                <c:pt idx="740">
                  <c:v>16000.0</c:v>
                </c:pt>
                <c:pt idx="741">
                  <c:v>16100.0</c:v>
                </c:pt>
                <c:pt idx="742">
                  <c:v>16200.0</c:v>
                </c:pt>
                <c:pt idx="743">
                  <c:v>16300.0</c:v>
                </c:pt>
                <c:pt idx="744">
                  <c:v>16400.0</c:v>
                </c:pt>
                <c:pt idx="745">
                  <c:v>16500.0</c:v>
                </c:pt>
                <c:pt idx="746">
                  <c:v>16600.0</c:v>
                </c:pt>
                <c:pt idx="747">
                  <c:v>16700.0</c:v>
                </c:pt>
                <c:pt idx="748">
                  <c:v>16800.0</c:v>
                </c:pt>
                <c:pt idx="749">
                  <c:v>16900.0</c:v>
                </c:pt>
                <c:pt idx="750">
                  <c:v>17000.0</c:v>
                </c:pt>
                <c:pt idx="751">
                  <c:v>17100.0</c:v>
                </c:pt>
                <c:pt idx="752">
                  <c:v>17200.0</c:v>
                </c:pt>
                <c:pt idx="753">
                  <c:v>17300.0</c:v>
                </c:pt>
                <c:pt idx="754">
                  <c:v>17400.0</c:v>
                </c:pt>
                <c:pt idx="755">
                  <c:v>17500.0</c:v>
                </c:pt>
                <c:pt idx="756">
                  <c:v>17600.0</c:v>
                </c:pt>
                <c:pt idx="757">
                  <c:v>17700.0</c:v>
                </c:pt>
                <c:pt idx="758">
                  <c:v>17800.0</c:v>
                </c:pt>
                <c:pt idx="759">
                  <c:v>17900.0</c:v>
                </c:pt>
                <c:pt idx="760">
                  <c:v>18000.0</c:v>
                </c:pt>
                <c:pt idx="761">
                  <c:v>18100.0</c:v>
                </c:pt>
                <c:pt idx="762">
                  <c:v>18200.0</c:v>
                </c:pt>
                <c:pt idx="763">
                  <c:v>18300.0</c:v>
                </c:pt>
                <c:pt idx="764">
                  <c:v>18400.0</c:v>
                </c:pt>
                <c:pt idx="765">
                  <c:v>18500.0</c:v>
                </c:pt>
                <c:pt idx="766">
                  <c:v>18600.0</c:v>
                </c:pt>
                <c:pt idx="767">
                  <c:v>18700.0</c:v>
                </c:pt>
                <c:pt idx="768">
                  <c:v>18800.0</c:v>
                </c:pt>
                <c:pt idx="769">
                  <c:v>18900.0</c:v>
                </c:pt>
                <c:pt idx="770">
                  <c:v>19000.0</c:v>
                </c:pt>
                <c:pt idx="771">
                  <c:v>19100.0</c:v>
                </c:pt>
                <c:pt idx="772">
                  <c:v>19200.0</c:v>
                </c:pt>
                <c:pt idx="773">
                  <c:v>19300.0</c:v>
                </c:pt>
                <c:pt idx="774">
                  <c:v>19400.0</c:v>
                </c:pt>
                <c:pt idx="775">
                  <c:v>19500.0</c:v>
                </c:pt>
                <c:pt idx="776">
                  <c:v>19600.0</c:v>
                </c:pt>
                <c:pt idx="777">
                  <c:v>19700.0</c:v>
                </c:pt>
                <c:pt idx="778">
                  <c:v>19800.0</c:v>
                </c:pt>
                <c:pt idx="779">
                  <c:v>19900.0</c:v>
                </c:pt>
                <c:pt idx="780">
                  <c:v>20000.0</c:v>
                </c:pt>
                <c:pt idx="781">
                  <c:v>20100.0</c:v>
                </c:pt>
                <c:pt idx="782">
                  <c:v>20200.0</c:v>
                </c:pt>
                <c:pt idx="783">
                  <c:v>20300.0</c:v>
                </c:pt>
                <c:pt idx="784">
                  <c:v>20400.0</c:v>
                </c:pt>
                <c:pt idx="785">
                  <c:v>20500.0</c:v>
                </c:pt>
                <c:pt idx="786">
                  <c:v>20600.0</c:v>
                </c:pt>
                <c:pt idx="787">
                  <c:v>20700.0</c:v>
                </c:pt>
                <c:pt idx="788">
                  <c:v>20800.0</c:v>
                </c:pt>
                <c:pt idx="789">
                  <c:v>20900.0</c:v>
                </c:pt>
                <c:pt idx="790">
                  <c:v>21000.0</c:v>
                </c:pt>
                <c:pt idx="791">
                  <c:v>21100.0</c:v>
                </c:pt>
                <c:pt idx="792">
                  <c:v>21200.0</c:v>
                </c:pt>
                <c:pt idx="793">
                  <c:v>21300.0</c:v>
                </c:pt>
                <c:pt idx="794">
                  <c:v>21400.0</c:v>
                </c:pt>
                <c:pt idx="795">
                  <c:v>21500.0</c:v>
                </c:pt>
                <c:pt idx="796">
                  <c:v>21600.0</c:v>
                </c:pt>
                <c:pt idx="797">
                  <c:v>21700.0</c:v>
                </c:pt>
                <c:pt idx="798">
                  <c:v>21800.0</c:v>
                </c:pt>
                <c:pt idx="799">
                  <c:v>21900.0</c:v>
                </c:pt>
                <c:pt idx="800">
                  <c:v>22000.0</c:v>
                </c:pt>
                <c:pt idx="801">
                  <c:v>22100.0</c:v>
                </c:pt>
                <c:pt idx="802">
                  <c:v>22200.0</c:v>
                </c:pt>
                <c:pt idx="803">
                  <c:v>22300.0</c:v>
                </c:pt>
                <c:pt idx="804">
                  <c:v>22400.0</c:v>
                </c:pt>
                <c:pt idx="805">
                  <c:v>22500.0</c:v>
                </c:pt>
                <c:pt idx="806">
                  <c:v>22600.0</c:v>
                </c:pt>
                <c:pt idx="807">
                  <c:v>22700.0</c:v>
                </c:pt>
                <c:pt idx="808">
                  <c:v>22800.0</c:v>
                </c:pt>
                <c:pt idx="809">
                  <c:v>22900.0</c:v>
                </c:pt>
                <c:pt idx="810">
                  <c:v>23000.0</c:v>
                </c:pt>
                <c:pt idx="811">
                  <c:v>23100.0</c:v>
                </c:pt>
                <c:pt idx="812">
                  <c:v>23200.0</c:v>
                </c:pt>
                <c:pt idx="813">
                  <c:v>23300.0</c:v>
                </c:pt>
                <c:pt idx="814">
                  <c:v>23400.0</c:v>
                </c:pt>
                <c:pt idx="815">
                  <c:v>23500.0</c:v>
                </c:pt>
                <c:pt idx="816">
                  <c:v>23600.0</c:v>
                </c:pt>
                <c:pt idx="817">
                  <c:v>23700.0</c:v>
                </c:pt>
                <c:pt idx="818">
                  <c:v>23800.0</c:v>
                </c:pt>
                <c:pt idx="819">
                  <c:v>23900.0</c:v>
                </c:pt>
                <c:pt idx="820">
                  <c:v>24000.0</c:v>
                </c:pt>
                <c:pt idx="821">
                  <c:v>24100.0</c:v>
                </c:pt>
                <c:pt idx="822">
                  <c:v>24200.0</c:v>
                </c:pt>
                <c:pt idx="823">
                  <c:v>24300.0</c:v>
                </c:pt>
                <c:pt idx="824">
                  <c:v>24400.0</c:v>
                </c:pt>
                <c:pt idx="825">
                  <c:v>24500.0</c:v>
                </c:pt>
                <c:pt idx="826">
                  <c:v>24600.0</c:v>
                </c:pt>
                <c:pt idx="827">
                  <c:v>24700.0</c:v>
                </c:pt>
                <c:pt idx="828">
                  <c:v>24800.0</c:v>
                </c:pt>
                <c:pt idx="829">
                  <c:v>24900.0</c:v>
                </c:pt>
                <c:pt idx="830">
                  <c:v>25000.0</c:v>
                </c:pt>
                <c:pt idx="831">
                  <c:v>25100.0</c:v>
                </c:pt>
                <c:pt idx="832">
                  <c:v>25200.0</c:v>
                </c:pt>
                <c:pt idx="833">
                  <c:v>25300.0</c:v>
                </c:pt>
                <c:pt idx="834">
                  <c:v>25400.0</c:v>
                </c:pt>
              </c:numCache>
            </c:numRef>
          </c:cat>
          <c:val>
            <c:numRef>
              <c:f>Sheet1!$B$2:$B$836</c:f>
              <c:numCache>
                <c:formatCode>General</c:formatCode>
                <c:ptCount val="835"/>
                <c:pt idx="0">
                  <c:v>0.000293</c:v>
                </c:pt>
                <c:pt idx="1">
                  <c:v>0.0001909</c:v>
                </c:pt>
                <c:pt idx="2">
                  <c:v>0.0003546</c:v>
                </c:pt>
                <c:pt idx="3">
                  <c:v>0.0007319</c:v>
                </c:pt>
                <c:pt idx="4">
                  <c:v>0.0005235</c:v>
                </c:pt>
                <c:pt idx="5">
                  <c:v>0.000653</c:v>
                </c:pt>
                <c:pt idx="6">
                  <c:v>0.0006077</c:v>
                </c:pt>
                <c:pt idx="7">
                  <c:v>0.0006644</c:v>
                </c:pt>
                <c:pt idx="8">
                  <c:v>0.0008675</c:v>
                </c:pt>
                <c:pt idx="9">
                  <c:v>0.0010368</c:v>
                </c:pt>
                <c:pt idx="10">
                  <c:v>0.0013155</c:v>
                </c:pt>
                <c:pt idx="11">
                  <c:v>0.0011006</c:v>
                </c:pt>
                <c:pt idx="12">
                  <c:v>0.0015447</c:v>
                </c:pt>
                <c:pt idx="13">
                  <c:v>0.1395203</c:v>
                </c:pt>
                <c:pt idx="14">
                  <c:v>0.0026404</c:v>
                </c:pt>
                <c:pt idx="15">
                  <c:v>0.0017525</c:v>
                </c:pt>
                <c:pt idx="16">
                  <c:v>0.0006901</c:v>
                </c:pt>
                <c:pt idx="17">
                  <c:v>0.0005617</c:v>
                </c:pt>
                <c:pt idx="18">
                  <c:v>0.0005825</c:v>
                </c:pt>
                <c:pt idx="19">
                  <c:v>0.0006495</c:v>
                </c:pt>
                <c:pt idx="20">
                  <c:v>0.0007144</c:v>
                </c:pt>
                <c:pt idx="21">
                  <c:v>0.0006867</c:v>
                </c:pt>
                <c:pt idx="22">
                  <c:v>0.0007415</c:v>
                </c:pt>
                <c:pt idx="23">
                  <c:v>0.0008576</c:v>
                </c:pt>
                <c:pt idx="24">
                  <c:v>0.0008726</c:v>
                </c:pt>
                <c:pt idx="25">
                  <c:v>0.000953</c:v>
                </c:pt>
                <c:pt idx="26">
                  <c:v>0.0011412</c:v>
                </c:pt>
                <c:pt idx="27">
                  <c:v>0.0012637</c:v>
                </c:pt>
                <c:pt idx="28">
                  <c:v>0.0010797</c:v>
                </c:pt>
                <c:pt idx="29">
                  <c:v>0.0011279</c:v>
                </c:pt>
                <c:pt idx="30">
                  <c:v>0.0011645</c:v>
                </c:pt>
                <c:pt idx="31">
                  <c:v>0.0013348</c:v>
                </c:pt>
                <c:pt idx="32">
                  <c:v>0.0012818</c:v>
                </c:pt>
                <c:pt idx="33">
                  <c:v>0.0013324</c:v>
                </c:pt>
                <c:pt idx="34">
                  <c:v>0.0014688</c:v>
                </c:pt>
                <c:pt idx="35">
                  <c:v>0.0015051</c:v>
                </c:pt>
                <c:pt idx="36">
                  <c:v>0.00288</c:v>
                </c:pt>
                <c:pt idx="37">
                  <c:v>0.00167</c:v>
                </c:pt>
                <c:pt idx="38">
                  <c:v>0.0017836</c:v>
                </c:pt>
                <c:pt idx="39">
                  <c:v>0.001801</c:v>
                </c:pt>
                <c:pt idx="40">
                  <c:v>0.0019331</c:v>
                </c:pt>
                <c:pt idx="41">
                  <c:v>0.0020053</c:v>
                </c:pt>
                <c:pt idx="42">
                  <c:v>0.0021118</c:v>
                </c:pt>
                <c:pt idx="43">
                  <c:v>0.0021608</c:v>
                </c:pt>
                <c:pt idx="44">
                  <c:v>0.002136</c:v>
                </c:pt>
                <c:pt idx="45">
                  <c:v>0.0023346</c:v>
                </c:pt>
                <c:pt idx="46">
                  <c:v>0.0022949</c:v>
                </c:pt>
                <c:pt idx="47">
                  <c:v>0.0024596</c:v>
                </c:pt>
                <c:pt idx="48">
                  <c:v>0.0024323</c:v>
                </c:pt>
                <c:pt idx="49">
                  <c:v>0.0025751</c:v>
                </c:pt>
                <c:pt idx="50">
                  <c:v>0.0028061</c:v>
                </c:pt>
                <c:pt idx="51">
                  <c:v>0.0028736</c:v>
                </c:pt>
                <c:pt idx="52">
                  <c:v>0.0029069</c:v>
                </c:pt>
                <c:pt idx="53">
                  <c:v>0.0030845</c:v>
                </c:pt>
                <c:pt idx="54">
                  <c:v>0.0031045</c:v>
                </c:pt>
                <c:pt idx="55">
                  <c:v>0.0033566</c:v>
                </c:pt>
                <c:pt idx="56">
                  <c:v>0.0033902</c:v>
                </c:pt>
                <c:pt idx="57">
                  <c:v>0.003232</c:v>
                </c:pt>
                <c:pt idx="58">
                  <c:v>0.0034022</c:v>
                </c:pt>
                <c:pt idx="59">
                  <c:v>0.0036805</c:v>
                </c:pt>
                <c:pt idx="60">
                  <c:v>0.0036983</c:v>
                </c:pt>
                <c:pt idx="61">
                  <c:v>0.0039271</c:v>
                </c:pt>
                <c:pt idx="62">
                  <c:v>0.0040866</c:v>
                </c:pt>
                <c:pt idx="63">
                  <c:v>0.0040335</c:v>
                </c:pt>
                <c:pt idx="64">
                  <c:v>0.0041664</c:v>
                </c:pt>
                <c:pt idx="65">
                  <c:v>0.0041799</c:v>
                </c:pt>
                <c:pt idx="66">
                  <c:v>0.0044002</c:v>
                </c:pt>
                <c:pt idx="67">
                  <c:v>0.0042459</c:v>
                </c:pt>
                <c:pt idx="68">
                  <c:v>0.0101302</c:v>
                </c:pt>
                <c:pt idx="69">
                  <c:v>0.0086009</c:v>
                </c:pt>
                <c:pt idx="70">
                  <c:v>0.0153536</c:v>
                </c:pt>
                <c:pt idx="71">
                  <c:v>0.0186769</c:v>
                </c:pt>
                <c:pt idx="72">
                  <c:v>0.0150287</c:v>
                </c:pt>
                <c:pt idx="73">
                  <c:v>0.0123929</c:v>
                </c:pt>
                <c:pt idx="74">
                  <c:v>0.012146</c:v>
                </c:pt>
                <c:pt idx="75">
                  <c:v>0.0086783</c:v>
                </c:pt>
                <c:pt idx="76">
                  <c:v>0.0104062</c:v>
                </c:pt>
                <c:pt idx="77">
                  <c:v>0.0096214</c:v>
                </c:pt>
                <c:pt idx="78">
                  <c:v>0.0084158</c:v>
                </c:pt>
                <c:pt idx="79">
                  <c:v>0.0088289</c:v>
                </c:pt>
                <c:pt idx="80">
                  <c:v>0.0096827</c:v>
                </c:pt>
                <c:pt idx="81">
                  <c:v>0.0107174</c:v>
                </c:pt>
                <c:pt idx="82">
                  <c:v>0.0113214</c:v>
                </c:pt>
                <c:pt idx="83">
                  <c:v>0.006772</c:v>
                </c:pt>
                <c:pt idx="84">
                  <c:v>0.0016048</c:v>
                </c:pt>
                <c:pt idx="85">
                  <c:v>0.0014351</c:v>
                </c:pt>
                <c:pt idx="86">
                  <c:v>0.0014398</c:v>
                </c:pt>
                <c:pt idx="87">
                  <c:v>0.0014578</c:v>
                </c:pt>
                <c:pt idx="88">
                  <c:v>0.0014824</c:v>
                </c:pt>
                <c:pt idx="89">
                  <c:v>0.0015693</c:v>
                </c:pt>
                <c:pt idx="90">
                  <c:v>0.0016652</c:v>
                </c:pt>
                <c:pt idx="91">
                  <c:v>0.0015989</c:v>
                </c:pt>
                <c:pt idx="92">
                  <c:v>0.001619</c:v>
                </c:pt>
                <c:pt idx="93">
                  <c:v>0.0019125</c:v>
                </c:pt>
                <c:pt idx="94">
                  <c:v>0.001638</c:v>
                </c:pt>
                <c:pt idx="95">
                  <c:v>0.001684</c:v>
                </c:pt>
                <c:pt idx="96">
                  <c:v>0.0016614</c:v>
                </c:pt>
                <c:pt idx="97">
                  <c:v>0.0017217</c:v>
                </c:pt>
                <c:pt idx="98">
                  <c:v>0.0017494</c:v>
                </c:pt>
                <c:pt idx="99">
                  <c:v>0.001713</c:v>
                </c:pt>
                <c:pt idx="100">
                  <c:v>0.0024522</c:v>
                </c:pt>
                <c:pt idx="101">
                  <c:v>0.0025496</c:v>
                </c:pt>
                <c:pt idx="102">
                  <c:v>0.0024325</c:v>
                </c:pt>
                <c:pt idx="103">
                  <c:v>0.004923</c:v>
                </c:pt>
                <c:pt idx="104">
                  <c:v>0.0028799</c:v>
                </c:pt>
                <c:pt idx="105">
                  <c:v>0.0024945</c:v>
                </c:pt>
                <c:pt idx="106">
                  <c:v>0.0026396</c:v>
                </c:pt>
                <c:pt idx="107">
                  <c:v>0.0027931</c:v>
                </c:pt>
                <c:pt idx="108">
                  <c:v>0.0029439</c:v>
                </c:pt>
                <c:pt idx="109">
                  <c:v>0.0031343</c:v>
                </c:pt>
                <c:pt idx="110">
                  <c:v>0.0051571</c:v>
                </c:pt>
                <c:pt idx="111">
                  <c:v>0.0060759</c:v>
                </c:pt>
                <c:pt idx="112">
                  <c:v>0.0062506</c:v>
                </c:pt>
                <c:pt idx="113">
                  <c:v>0.0065775</c:v>
                </c:pt>
                <c:pt idx="114">
                  <c:v>0.0054291</c:v>
                </c:pt>
                <c:pt idx="115">
                  <c:v>0.0041489</c:v>
                </c:pt>
                <c:pt idx="116">
                  <c:v>0.0044642</c:v>
                </c:pt>
                <c:pt idx="117">
                  <c:v>0.0045392</c:v>
                </c:pt>
                <c:pt idx="118">
                  <c:v>0.0048875</c:v>
                </c:pt>
                <c:pt idx="119">
                  <c:v>0.004988</c:v>
                </c:pt>
                <c:pt idx="120">
                  <c:v>0.005142</c:v>
                </c:pt>
                <c:pt idx="121">
                  <c:v>0.0054223</c:v>
                </c:pt>
                <c:pt idx="122">
                  <c:v>0.006042</c:v>
                </c:pt>
                <c:pt idx="123">
                  <c:v>0.0071344</c:v>
                </c:pt>
                <c:pt idx="124">
                  <c:v>0.0064909</c:v>
                </c:pt>
                <c:pt idx="125">
                  <c:v>0.0064803</c:v>
                </c:pt>
                <c:pt idx="126">
                  <c:v>0.0066559</c:v>
                </c:pt>
                <c:pt idx="127">
                  <c:v>0.0068235</c:v>
                </c:pt>
                <c:pt idx="128">
                  <c:v>0.0070106</c:v>
                </c:pt>
                <c:pt idx="129">
                  <c:v>0.0074172</c:v>
                </c:pt>
                <c:pt idx="130">
                  <c:v>0.0075921</c:v>
                </c:pt>
                <c:pt idx="131">
                  <c:v>0.0080313</c:v>
                </c:pt>
                <c:pt idx="132">
                  <c:v>0.0088238</c:v>
                </c:pt>
                <c:pt idx="133">
                  <c:v>0.0135096</c:v>
                </c:pt>
                <c:pt idx="134">
                  <c:v>0.008979</c:v>
                </c:pt>
                <c:pt idx="135">
                  <c:v>0.0088474</c:v>
                </c:pt>
                <c:pt idx="136">
                  <c:v>0.009146</c:v>
                </c:pt>
                <c:pt idx="137">
                  <c:v>0.0095623</c:v>
                </c:pt>
                <c:pt idx="138">
                  <c:v>0.010133</c:v>
                </c:pt>
                <c:pt idx="139">
                  <c:v>0.0100855</c:v>
                </c:pt>
                <c:pt idx="140">
                  <c:v>0.0102586</c:v>
                </c:pt>
                <c:pt idx="141">
                  <c:v>0.0146851</c:v>
                </c:pt>
                <c:pt idx="142">
                  <c:v>0.0110859</c:v>
                </c:pt>
                <c:pt idx="143">
                  <c:v>0.0114478</c:v>
                </c:pt>
                <c:pt idx="144">
                  <c:v>0.01173</c:v>
                </c:pt>
                <c:pt idx="145">
                  <c:v>0.0119929</c:v>
                </c:pt>
                <c:pt idx="146">
                  <c:v>0.0123546</c:v>
                </c:pt>
                <c:pt idx="147">
                  <c:v>0.0127631</c:v>
                </c:pt>
                <c:pt idx="148">
                  <c:v>0.0130791</c:v>
                </c:pt>
                <c:pt idx="149">
                  <c:v>0.0132513</c:v>
                </c:pt>
                <c:pt idx="150">
                  <c:v>0.0137998</c:v>
                </c:pt>
                <c:pt idx="151">
                  <c:v>0.0139338</c:v>
                </c:pt>
                <c:pt idx="152">
                  <c:v>0.0144247</c:v>
                </c:pt>
                <c:pt idx="153">
                  <c:v>0.0150917</c:v>
                </c:pt>
                <c:pt idx="154">
                  <c:v>0.016627</c:v>
                </c:pt>
                <c:pt idx="155">
                  <c:v>0.0156794</c:v>
                </c:pt>
                <c:pt idx="156">
                  <c:v>0.0157014</c:v>
                </c:pt>
                <c:pt idx="157">
                  <c:v>0.0179488</c:v>
                </c:pt>
                <c:pt idx="158">
                  <c:v>0.0166272</c:v>
                </c:pt>
                <c:pt idx="159">
                  <c:v>0.0171571</c:v>
                </c:pt>
                <c:pt idx="160">
                  <c:v>0.0173767</c:v>
                </c:pt>
                <c:pt idx="161">
                  <c:v>0.0177805</c:v>
                </c:pt>
                <c:pt idx="162">
                  <c:v>0.0180017</c:v>
                </c:pt>
                <c:pt idx="163">
                  <c:v>0.0190597</c:v>
                </c:pt>
                <c:pt idx="164">
                  <c:v>0.0195023</c:v>
                </c:pt>
                <c:pt idx="165">
                  <c:v>0.0196048</c:v>
                </c:pt>
                <c:pt idx="166">
                  <c:v>0.0194795</c:v>
                </c:pt>
                <c:pt idx="167">
                  <c:v>0.0212304</c:v>
                </c:pt>
                <c:pt idx="168">
                  <c:v>0.0204561</c:v>
                </c:pt>
                <c:pt idx="169">
                  <c:v>0.0204949</c:v>
                </c:pt>
                <c:pt idx="170">
                  <c:v>0.0242149</c:v>
                </c:pt>
                <c:pt idx="171">
                  <c:v>0.0229024</c:v>
                </c:pt>
                <c:pt idx="172">
                  <c:v>0.0253879</c:v>
                </c:pt>
                <c:pt idx="173">
                  <c:v>0.0244786</c:v>
                </c:pt>
                <c:pt idx="174">
                  <c:v>0.0233162</c:v>
                </c:pt>
                <c:pt idx="175">
                  <c:v>0.0248034</c:v>
                </c:pt>
                <c:pt idx="176">
                  <c:v>0.0248154</c:v>
                </c:pt>
                <c:pt idx="177">
                  <c:v>0.0256306</c:v>
                </c:pt>
                <c:pt idx="178">
                  <c:v>0.02595</c:v>
                </c:pt>
                <c:pt idx="179">
                  <c:v>0.027828</c:v>
                </c:pt>
                <c:pt idx="180">
                  <c:v>0.0263036</c:v>
                </c:pt>
                <c:pt idx="181">
                  <c:v>0.0272656</c:v>
                </c:pt>
                <c:pt idx="182">
                  <c:v>0.0280852</c:v>
                </c:pt>
                <c:pt idx="183">
                  <c:v>0.0291774</c:v>
                </c:pt>
                <c:pt idx="184">
                  <c:v>0.0301987</c:v>
                </c:pt>
                <c:pt idx="185">
                  <c:v>0.030665</c:v>
                </c:pt>
                <c:pt idx="186">
                  <c:v>0.0322925</c:v>
                </c:pt>
                <c:pt idx="187">
                  <c:v>0.0329906</c:v>
                </c:pt>
                <c:pt idx="188">
                  <c:v>0.0347425</c:v>
                </c:pt>
                <c:pt idx="189">
                  <c:v>0.0354957</c:v>
                </c:pt>
                <c:pt idx="190">
                  <c:v>0.0365243</c:v>
                </c:pt>
                <c:pt idx="191">
                  <c:v>0.0381634</c:v>
                </c:pt>
                <c:pt idx="192">
                  <c:v>0.0390731</c:v>
                </c:pt>
                <c:pt idx="193">
                  <c:v>0.0398202</c:v>
                </c:pt>
                <c:pt idx="194">
                  <c:v>0.0407871</c:v>
                </c:pt>
                <c:pt idx="195">
                  <c:v>0.0450041</c:v>
                </c:pt>
                <c:pt idx="196">
                  <c:v>0.0499451</c:v>
                </c:pt>
                <c:pt idx="197">
                  <c:v>0.0446638</c:v>
                </c:pt>
                <c:pt idx="198">
                  <c:v>0.0464515</c:v>
                </c:pt>
                <c:pt idx="199">
                  <c:v>0.0479929</c:v>
                </c:pt>
                <c:pt idx="200">
                  <c:v>0.0534365</c:v>
                </c:pt>
                <c:pt idx="201">
                  <c:v>0.0494423</c:v>
                </c:pt>
                <c:pt idx="202">
                  <c:v>0.0522425</c:v>
                </c:pt>
                <c:pt idx="203">
                  <c:v>0.0549954</c:v>
                </c:pt>
                <c:pt idx="204">
                  <c:v>0.056609</c:v>
                </c:pt>
                <c:pt idx="205">
                  <c:v>0.0580716</c:v>
                </c:pt>
                <c:pt idx="206">
                  <c:v>0.0593644</c:v>
                </c:pt>
                <c:pt idx="207">
                  <c:v>0.0699363</c:v>
                </c:pt>
                <c:pt idx="208">
                  <c:v>0.0603979</c:v>
                </c:pt>
                <c:pt idx="209">
                  <c:v>0.0623465</c:v>
                </c:pt>
                <c:pt idx="210">
                  <c:v>0.0624645</c:v>
                </c:pt>
                <c:pt idx="211">
                  <c:v>0.0640126</c:v>
                </c:pt>
                <c:pt idx="212">
                  <c:v>0.0661947</c:v>
                </c:pt>
                <c:pt idx="213">
                  <c:v>0.0675629</c:v>
                </c:pt>
                <c:pt idx="214">
                  <c:v>0.068352</c:v>
                </c:pt>
                <c:pt idx="215">
                  <c:v>0.0776289</c:v>
                </c:pt>
                <c:pt idx="216">
                  <c:v>0.0721784</c:v>
                </c:pt>
                <c:pt idx="217">
                  <c:v>0.0729181</c:v>
                </c:pt>
                <c:pt idx="218">
                  <c:v>0.0744503</c:v>
                </c:pt>
                <c:pt idx="219">
                  <c:v>0.0767937</c:v>
                </c:pt>
                <c:pt idx="220">
                  <c:v>0.0787825</c:v>
                </c:pt>
                <c:pt idx="221">
                  <c:v>0.0801381</c:v>
                </c:pt>
                <c:pt idx="222">
                  <c:v>0.081333</c:v>
                </c:pt>
                <c:pt idx="223">
                  <c:v>0.0980812</c:v>
                </c:pt>
                <c:pt idx="224">
                  <c:v>0.0960476</c:v>
                </c:pt>
                <c:pt idx="225">
                  <c:v>0.08854</c:v>
                </c:pt>
                <c:pt idx="226">
                  <c:v>0.0890025</c:v>
                </c:pt>
                <c:pt idx="227">
                  <c:v>0.0911079</c:v>
                </c:pt>
                <c:pt idx="228">
                  <c:v>0.0917817</c:v>
                </c:pt>
                <c:pt idx="229">
                  <c:v>0.0925505</c:v>
                </c:pt>
                <c:pt idx="230">
                  <c:v>0.109373</c:v>
                </c:pt>
                <c:pt idx="231">
                  <c:v>0.0969818</c:v>
                </c:pt>
                <c:pt idx="232">
                  <c:v>0.1004858</c:v>
                </c:pt>
                <c:pt idx="233">
                  <c:v>0.1028814</c:v>
                </c:pt>
                <c:pt idx="234">
                  <c:v>0.1039129</c:v>
                </c:pt>
                <c:pt idx="235">
                  <c:v>0.1055457</c:v>
                </c:pt>
                <c:pt idx="236">
                  <c:v>0.1063821</c:v>
                </c:pt>
                <c:pt idx="237">
                  <c:v>0.1143386</c:v>
                </c:pt>
                <c:pt idx="238">
                  <c:v>0.1197874</c:v>
                </c:pt>
                <c:pt idx="239">
                  <c:v>0.1143847</c:v>
                </c:pt>
                <c:pt idx="240">
                  <c:v>0.1133766</c:v>
                </c:pt>
                <c:pt idx="241">
                  <c:v>0.1165699</c:v>
                </c:pt>
                <c:pt idx="242">
                  <c:v>0.125457</c:v>
                </c:pt>
                <c:pt idx="243">
                  <c:v>0.1223074</c:v>
                </c:pt>
                <c:pt idx="244">
                  <c:v>0.1237384</c:v>
                </c:pt>
                <c:pt idx="245">
                  <c:v>0.1243272</c:v>
                </c:pt>
                <c:pt idx="246">
                  <c:v>0.1275939</c:v>
                </c:pt>
                <c:pt idx="247">
                  <c:v>0.1304886</c:v>
                </c:pt>
                <c:pt idx="248">
                  <c:v>0.1388637</c:v>
                </c:pt>
                <c:pt idx="249">
                  <c:v>0.1394495</c:v>
                </c:pt>
                <c:pt idx="250">
                  <c:v>0.1345041</c:v>
                </c:pt>
                <c:pt idx="251">
                  <c:v>0.1375188</c:v>
                </c:pt>
                <c:pt idx="252">
                  <c:v>0.1450274</c:v>
                </c:pt>
                <c:pt idx="253">
                  <c:v>0.1428188</c:v>
                </c:pt>
                <c:pt idx="254">
                  <c:v>0.1443718</c:v>
                </c:pt>
                <c:pt idx="255">
                  <c:v>0.147044</c:v>
                </c:pt>
                <c:pt idx="256">
                  <c:v>0.1485566</c:v>
                </c:pt>
                <c:pt idx="257">
                  <c:v>0.1698254</c:v>
                </c:pt>
                <c:pt idx="258">
                  <c:v>0.155397</c:v>
                </c:pt>
                <c:pt idx="259">
                  <c:v>0.1574432</c:v>
                </c:pt>
                <c:pt idx="260">
                  <c:v>0.157984</c:v>
                </c:pt>
                <c:pt idx="261">
                  <c:v>0.1643855</c:v>
                </c:pt>
                <c:pt idx="262">
                  <c:v>0.1647264</c:v>
                </c:pt>
                <c:pt idx="263">
                  <c:v>0.1667929</c:v>
                </c:pt>
                <c:pt idx="264">
                  <c:v>0.170879</c:v>
                </c:pt>
                <c:pt idx="265">
                  <c:v>0.2328647</c:v>
                </c:pt>
                <c:pt idx="266">
                  <c:v>0.2401684</c:v>
                </c:pt>
                <c:pt idx="267">
                  <c:v>0.214681</c:v>
                </c:pt>
                <c:pt idx="268">
                  <c:v>0.1931449</c:v>
                </c:pt>
                <c:pt idx="269">
                  <c:v>0.2016949</c:v>
                </c:pt>
                <c:pt idx="270">
                  <c:v>0.2626299</c:v>
                </c:pt>
                <c:pt idx="271">
                  <c:v>0.2314753</c:v>
                </c:pt>
                <c:pt idx="272">
                  <c:v>0.2135733</c:v>
                </c:pt>
                <c:pt idx="273">
                  <c:v>0.2341824</c:v>
                </c:pt>
                <c:pt idx="274">
                  <c:v>0.1986869</c:v>
                </c:pt>
                <c:pt idx="275">
                  <c:v>0.1986961</c:v>
                </c:pt>
                <c:pt idx="276">
                  <c:v>0.1990615</c:v>
                </c:pt>
                <c:pt idx="277">
                  <c:v>0.2040706</c:v>
                </c:pt>
                <c:pt idx="278">
                  <c:v>0.2081211</c:v>
                </c:pt>
                <c:pt idx="279">
                  <c:v>0.2062546</c:v>
                </c:pt>
                <c:pt idx="280">
                  <c:v>0.210526</c:v>
                </c:pt>
                <c:pt idx="281">
                  <c:v>0.2554812</c:v>
                </c:pt>
                <c:pt idx="282">
                  <c:v>0.2188841</c:v>
                </c:pt>
                <c:pt idx="283">
                  <c:v>0.2628527</c:v>
                </c:pt>
                <c:pt idx="284">
                  <c:v>0.2384218</c:v>
                </c:pt>
                <c:pt idx="285">
                  <c:v>0.2211956</c:v>
                </c:pt>
                <c:pt idx="286">
                  <c:v>0.2247356</c:v>
                </c:pt>
                <c:pt idx="287">
                  <c:v>0.2286759</c:v>
                </c:pt>
                <c:pt idx="288">
                  <c:v>0.232183</c:v>
                </c:pt>
                <c:pt idx="289">
                  <c:v>0.2336006</c:v>
                </c:pt>
                <c:pt idx="290">
                  <c:v>0.237628</c:v>
                </c:pt>
                <c:pt idx="291">
                  <c:v>0.2441987</c:v>
                </c:pt>
                <c:pt idx="292">
                  <c:v>0.2994525</c:v>
                </c:pt>
                <c:pt idx="293">
                  <c:v>0.2500306</c:v>
                </c:pt>
                <c:pt idx="294">
                  <c:v>0.2502812</c:v>
                </c:pt>
                <c:pt idx="295">
                  <c:v>0.255572</c:v>
                </c:pt>
                <c:pt idx="296">
                  <c:v>0.2584811</c:v>
                </c:pt>
                <c:pt idx="297">
                  <c:v>0.2583824</c:v>
                </c:pt>
                <c:pt idx="298">
                  <c:v>0.2617994</c:v>
                </c:pt>
                <c:pt idx="299">
                  <c:v>0.266753</c:v>
                </c:pt>
                <c:pt idx="300">
                  <c:v>0.2693223</c:v>
                </c:pt>
                <c:pt idx="301">
                  <c:v>0.2706388</c:v>
                </c:pt>
                <c:pt idx="302">
                  <c:v>0.274468</c:v>
                </c:pt>
                <c:pt idx="303">
                  <c:v>0.2743051</c:v>
                </c:pt>
                <c:pt idx="304">
                  <c:v>0.2708754</c:v>
                </c:pt>
                <c:pt idx="305">
                  <c:v>0.2882584</c:v>
                </c:pt>
                <c:pt idx="306">
                  <c:v>0.2868112</c:v>
                </c:pt>
                <c:pt idx="307">
                  <c:v>0.2951035</c:v>
                </c:pt>
                <c:pt idx="308">
                  <c:v>0.2936933</c:v>
                </c:pt>
                <c:pt idx="309">
                  <c:v>0.2933491</c:v>
                </c:pt>
                <c:pt idx="310">
                  <c:v>0.3052142</c:v>
                </c:pt>
                <c:pt idx="311">
                  <c:v>0.3040306</c:v>
                </c:pt>
                <c:pt idx="312">
                  <c:v>0.3036105</c:v>
                </c:pt>
                <c:pt idx="313">
                  <c:v>0.320926</c:v>
                </c:pt>
                <c:pt idx="314">
                  <c:v>0.3128326</c:v>
                </c:pt>
                <c:pt idx="315">
                  <c:v>0.3176082</c:v>
                </c:pt>
                <c:pt idx="316">
                  <c:v>0.3191819</c:v>
                </c:pt>
                <c:pt idx="317">
                  <c:v>0.3228615</c:v>
                </c:pt>
                <c:pt idx="318">
                  <c:v>0.3811724</c:v>
                </c:pt>
                <c:pt idx="319">
                  <c:v>0.3284939</c:v>
                </c:pt>
                <c:pt idx="320">
                  <c:v>0.3292009</c:v>
                </c:pt>
                <c:pt idx="321">
                  <c:v>0.3911868</c:v>
                </c:pt>
                <c:pt idx="322">
                  <c:v>0.3620868</c:v>
                </c:pt>
                <c:pt idx="323">
                  <c:v>0.3417758</c:v>
                </c:pt>
                <c:pt idx="324">
                  <c:v>0.3509171</c:v>
                </c:pt>
                <c:pt idx="325">
                  <c:v>0.3488173</c:v>
                </c:pt>
                <c:pt idx="326">
                  <c:v>0.3531824</c:v>
                </c:pt>
                <c:pt idx="327">
                  <c:v>0.3591081</c:v>
                </c:pt>
                <c:pt idx="328">
                  <c:v>0.3590286</c:v>
                </c:pt>
                <c:pt idx="329">
                  <c:v>0.3663477</c:v>
                </c:pt>
                <c:pt idx="330">
                  <c:v>0.3757208</c:v>
                </c:pt>
                <c:pt idx="331">
                  <c:v>0.3731424</c:v>
                </c:pt>
                <c:pt idx="332">
                  <c:v>0.3857996</c:v>
                </c:pt>
                <c:pt idx="333">
                  <c:v>0.4014793</c:v>
                </c:pt>
                <c:pt idx="334">
                  <c:v>0.3870041</c:v>
                </c:pt>
                <c:pt idx="335">
                  <c:v>0.3924664</c:v>
                </c:pt>
                <c:pt idx="336">
                  <c:v>0.3981508</c:v>
                </c:pt>
                <c:pt idx="337">
                  <c:v>0.3948492</c:v>
                </c:pt>
                <c:pt idx="338">
                  <c:v>0.3988836</c:v>
                </c:pt>
                <c:pt idx="339">
                  <c:v>0.3987456</c:v>
                </c:pt>
                <c:pt idx="340">
                  <c:v>0.4769236</c:v>
                </c:pt>
                <c:pt idx="341">
                  <c:v>0.4108389</c:v>
                </c:pt>
                <c:pt idx="342">
                  <c:v>0.4094115</c:v>
                </c:pt>
                <c:pt idx="343">
                  <c:v>0.4196751</c:v>
                </c:pt>
                <c:pt idx="344">
                  <c:v>0.4158098</c:v>
                </c:pt>
                <c:pt idx="345">
                  <c:v>0.4316744</c:v>
                </c:pt>
                <c:pt idx="346">
                  <c:v>0.442116</c:v>
                </c:pt>
                <c:pt idx="347">
                  <c:v>0.4518898</c:v>
                </c:pt>
                <c:pt idx="348">
                  <c:v>0.4556088</c:v>
                </c:pt>
                <c:pt idx="349">
                  <c:v>0.4551374</c:v>
                </c:pt>
                <c:pt idx="350">
                  <c:v>0.4651812</c:v>
                </c:pt>
                <c:pt idx="351">
                  <c:v>0.603002</c:v>
                </c:pt>
                <c:pt idx="352">
                  <c:v>0.4525249</c:v>
                </c:pt>
                <c:pt idx="353">
                  <c:v>0.4582049</c:v>
                </c:pt>
                <c:pt idx="354">
                  <c:v>0.4609084</c:v>
                </c:pt>
                <c:pt idx="355">
                  <c:v>0.5128978</c:v>
                </c:pt>
                <c:pt idx="356">
                  <c:v>0.5194234</c:v>
                </c:pt>
                <c:pt idx="357">
                  <c:v>0.631754</c:v>
                </c:pt>
                <c:pt idx="358">
                  <c:v>0.6138063</c:v>
                </c:pt>
                <c:pt idx="359">
                  <c:v>0.4821978</c:v>
                </c:pt>
                <c:pt idx="360">
                  <c:v>0.4885019</c:v>
                </c:pt>
                <c:pt idx="361">
                  <c:v>0.5285552</c:v>
                </c:pt>
                <c:pt idx="362">
                  <c:v>0.5624549</c:v>
                </c:pt>
                <c:pt idx="363">
                  <c:v>0.6443943</c:v>
                </c:pt>
                <c:pt idx="364">
                  <c:v>0.8694853</c:v>
                </c:pt>
                <c:pt idx="365">
                  <c:v>0.7397627</c:v>
                </c:pt>
                <c:pt idx="366">
                  <c:v>0.6398276</c:v>
                </c:pt>
                <c:pt idx="367">
                  <c:v>0.6839292</c:v>
                </c:pt>
                <c:pt idx="368">
                  <c:v>0.9512395</c:v>
                </c:pt>
                <c:pt idx="369">
                  <c:v>0.954448</c:v>
                </c:pt>
                <c:pt idx="370">
                  <c:v>0.9146984</c:v>
                </c:pt>
                <c:pt idx="371">
                  <c:v>0.6438762</c:v>
                </c:pt>
                <c:pt idx="372">
                  <c:v>0.5432283</c:v>
                </c:pt>
                <c:pt idx="373">
                  <c:v>0.5392284</c:v>
                </c:pt>
                <c:pt idx="374">
                  <c:v>0.544545</c:v>
                </c:pt>
                <c:pt idx="375">
                  <c:v>0.634723</c:v>
                </c:pt>
                <c:pt idx="376">
                  <c:v>0.7352178</c:v>
                </c:pt>
                <c:pt idx="377">
                  <c:v>0.6073149</c:v>
                </c:pt>
                <c:pt idx="378">
                  <c:v>0.5863788</c:v>
                </c:pt>
                <c:pt idx="379">
                  <c:v>0.5603473</c:v>
                </c:pt>
                <c:pt idx="380">
                  <c:v>0.5636342</c:v>
                </c:pt>
                <c:pt idx="381">
                  <c:v>0.5844679</c:v>
                </c:pt>
                <c:pt idx="382">
                  <c:v>0.598403</c:v>
                </c:pt>
                <c:pt idx="383">
                  <c:v>0.6016219</c:v>
                </c:pt>
                <c:pt idx="384">
                  <c:v>0.6230409</c:v>
                </c:pt>
                <c:pt idx="385">
                  <c:v>0.6324823</c:v>
                </c:pt>
                <c:pt idx="386">
                  <c:v>0.643711</c:v>
                </c:pt>
                <c:pt idx="387">
                  <c:v>0.6490873</c:v>
                </c:pt>
                <c:pt idx="388">
                  <c:v>0.6660058</c:v>
                </c:pt>
                <c:pt idx="389">
                  <c:v>0.6676199</c:v>
                </c:pt>
                <c:pt idx="390">
                  <c:v>0.6899964</c:v>
                </c:pt>
                <c:pt idx="391">
                  <c:v>0.6975696</c:v>
                </c:pt>
                <c:pt idx="392">
                  <c:v>0.7148202</c:v>
                </c:pt>
                <c:pt idx="393">
                  <c:v>0.7563473</c:v>
                </c:pt>
                <c:pt idx="394">
                  <c:v>0.807243</c:v>
                </c:pt>
                <c:pt idx="395">
                  <c:v>1.0424476</c:v>
                </c:pt>
                <c:pt idx="396">
                  <c:v>0.7629225</c:v>
                </c:pt>
                <c:pt idx="397">
                  <c:v>0.8079626</c:v>
                </c:pt>
                <c:pt idx="398">
                  <c:v>0.778352</c:v>
                </c:pt>
                <c:pt idx="399">
                  <c:v>0.7966378</c:v>
                </c:pt>
                <c:pt idx="400">
                  <c:v>0.8278981</c:v>
                </c:pt>
                <c:pt idx="401">
                  <c:v>0.8092757</c:v>
                </c:pt>
                <c:pt idx="402">
                  <c:v>0.8376944</c:v>
                </c:pt>
                <c:pt idx="403">
                  <c:v>0.836304</c:v>
                </c:pt>
                <c:pt idx="404">
                  <c:v>0.8547358</c:v>
                </c:pt>
                <c:pt idx="405">
                  <c:v>0.8597721</c:v>
                </c:pt>
                <c:pt idx="406">
                  <c:v>0.8703966</c:v>
                </c:pt>
                <c:pt idx="407">
                  <c:v>0.8779219</c:v>
                </c:pt>
                <c:pt idx="408">
                  <c:v>0.9032964</c:v>
                </c:pt>
                <c:pt idx="409">
                  <c:v>0.9181088</c:v>
                </c:pt>
                <c:pt idx="410">
                  <c:v>0.9287266</c:v>
                </c:pt>
                <c:pt idx="411">
                  <c:v>0.9410813</c:v>
                </c:pt>
                <c:pt idx="412">
                  <c:v>0.9559391</c:v>
                </c:pt>
                <c:pt idx="413">
                  <c:v>1.0026725</c:v>
                </c:pt>
                <c:pt idx="414">
                  <c:v>1.3473415</c:v>
                </c:pt>
                <c:pt idx="415">
                  <c:v>1.0641158</c:v>
                </c:pt>
                <c:pt idx="416">
                  <c:v>1.0176023</c:v>
                </c:pt>
                <c:pt idx="417">
                  <c:v>1.0151226</c:v>
                </c:pt>
                <c:pt idx="418">
                  <c:v>1.0630991</c:v>
                </c:pt>
                <c:pt idx="419">
                  <c:v>1.0930145</c:v>
                </c:pt>
                <c:pt idx="420">
                  <c:v>1.1333883</c:v>
                </c:pt>
                <c:pt idx="421">
                  <c:v>1.0915713</c:v>
                </c:pt>
                <c:pt idx="422">
                  <c:v>1.1073896</c:v>
                </c:pt>
                <c:pt idx="423">
                  <c:v>1.1206678</c:v>
                </c:pt>
                <c:pt idx="424">
                  <c:v>1.1360852</c:v>
                </c:pt>
                <c:pt idx="425">
                  <c:v>1.1699241</c:v>
                </c:pt>
                <c:pt idx="426">
                  <c:v>1.1747539</c:v>
                </c:pt>
                <c:pt idx="427">
                  <c:v>1.1927532</c:v>
                </c:pt>
                <c:pt idx="428">
                  <c:v>1.1962659</c:v>
                </c:pt>
                <c:pt idx="429">
                  <c:v>1.2125114</c:v>
                </c:pt>
                <c:pt idx="430">
                  <c:v>1.233882</c:v>
                </c:pt>
                <c:pt idx="431">
                  <c:v>1.2461008</c:v>
                </c:pt>
                <c:pt idx="432">
                  <c:v>1.260163</c:v>
                </c:pt>
                <c:pt idx="433">
                  <c:v>1.2789995</c:v>
                </c:pt>
                <c:pt idx="434">
                  <c:v>1.3069646</c:v>
                </c:pt>
                <c:pt idx="435">
                  <c:v>1.3126973</c:v>
                </c:pt>
                <c:pt idx="436">
                  <c:v>1.3244135</c:v>
                </c:pt>
                <c:pt idx="437">
                  <c:v>1.3399386</c:v>
                </c:pt>
                <c:pt idx="438">
                  <c:v>1.3669716</c:v>
                </c:pt>
                <c:pt idx="439">
                  <c:v>1.3866858</c:v>
                </c:pt>
                <c:pt idx="440">
                  <c:v>1.3865982</c:v>
                </c:pt>
                <c:pt idx="441">
                  <c:v>1.4214504</c:v>
                </c:pt>
                <c:pt idx="442">
                  <c:v>1.4616479</c:v>
                </c:pt>
                <c:pt idx="443">
                  <c:v>1.4783748</c:v>
                </c:pt>
                <c:pt idx="444">
                  <c:v>1.4765586</c:v>
                </c:pt>
                <c:pt idx="445">
                  <c:v>1.4815979</c:v>
                </c:pt>
                <c:pt idx="446">
                  <c:v>1.495673</c:v>
                </c:pt>
                <c:pt idx="447">
                  <c:v>1.507791</c:v>
                </c:pt>
                <c:pt idx="448">
                  <c:v>1.5564719</c:v>
                </c:pt>
                <c:pt idx="449">
                  <c:v>1.6171525</c:v>
                </c:pt>
                <c:pt idx="450">
                  <c:v>1.6021296</c:v>
                </c:pt>
                <c:pt idx="451">
                  <c:v>1.6077478</c:v>
                </c:pt>
                <c:pt idx="452">
                  <c:v>1.6271669</c:v>
                </c:pt>
                <c:pt idx="453">
                  <c:v>1.6402283</c:v>
                </c:pt>
                <c:pt idx="454">
                  <c:v>1.6594619</c:v>
                </c:pt>
                <c:pt idx="455">
                  <c:v>1.6698666</c:v>
                </c:pt>
                <c:pt idx="456">
                  <c:v>1.6898347</c:v>
                </c:pt>
                <c:pt idx="457">
                  <c:v>1.718377</c:v>
                </c:pt>
                <c:pt idx="458">
                  <c:v>1.7720825</c:v>
                </c:pt>
                <c:pt idx="459">
                  <c:v>1.7422948</c:v>
                </c:pt>
                <c:pt idx="460">
                  <c:v>1.7768562</c:v>
                </c:pt>
                <c:pt idx="461">
                  <c:v>1.7971906</c:v>
                </c:pt>
                <c:pt idx="462">
                  <c:v>1.8487709</c:v>
                </c:pt>
                <c:pt idx="463">
                  <c:v>1.8372562</c:v>
                </c:pt>
                <c:pt idx="464">
                  <c:v>1.8403585</c:v>
                </c:pt>
                <c:pt idx="465">
                  <c:v>1.8760754</c:v>
                </c:pt>
                <c:pt idx="466">
                  <c:v>1.8726367</c:v>
                </c:pt>
                <c:pt idx="467">
                  <c:v>1.9075801</c:v>
                </c:pt>
                <c:pt idx="468">
                  <c:v>1.9154151</c:v>
                </c:pt>
                <c:pt idx="469">
                  <c:v>1.9325464</c:v>
                </c:pt>
                <c:pt idx="470">
                  <c:v>2.0070597</c:v>
                </c:pt>
                <c:pt idx="471">
                  <c:v>1.9916164</c:v>
                </c:pt>
                <c:pt idx="472">
                  <c:v>2.000904</c:v>
                </c:pt>
                <c:pt idx="473">
                  <c:v>2.0350303</c:v>
                </c:pt>
                <c:pt idx="474">
                  <c:v>2.041719</c:v>
                </c:pt>
                <c:pt idx="475">
                  <c:v>2.091640599999999</c:v>
                </c:pt>
                <c:pt idx="476">
                  <c:v>2.0941542</c:v>
                </c:pt>
                <c:pt idx="477">
                  <c:v>2.2259113</c:v>
                </c:pt>
                <c:pt idx="478">
                  <c:v>2.1380725</c:v>
                </c:pt>
                <c:pt idx="479">
                  <c:v>2.1701447</c:v>
                </c:pt>
                <c:pt idx="480">
                  <c:v>2.1612594</c:v>
                </c:pt>
                <c:pt idx="481">
                  <c:v>2.2156925</c:v>
                </c:pt>
                <c:pt idx="482">
                  <c:v>2.2010392</c:v>
                </c:pt>
                <c:pt idx="483">
                  <c:v>2.263426</c:v>
                </c:pt>
                <c:pt idx="484">
                  <c:v>2.3008152</c:v>
                </c:pt>
                <c:pt idx="485">
                  <c:v>2.2981985</c:v>
                </c:pt>
                <c:pt idx="486">
                  <c:v>2.3044443</c:v>
                </c:pt>
                <c:pt idx="487">
                  <c:v>2.3257787</c:v>
                </c:pt>
                <c:pt idx="488">
                  <c:v>2.3631449</c:v>
                </c:pt>
                <c:pt idx="489">
                  <c:v>2.3705102</c:v>
                </c:pt>
                <c:pt idx="490">
                  <c:v>2.3991221</c:v>
                </c:pt>
                <c:pt idx="491">
                  <c:v>2.4044958</c:v>
                </c:pt>
                <c:pt idx="492">
                  <c:v>2.589921</c:v>
                </c:pt>
                <c:pt idx="493">
                  <c:v>2.4883248</c:v>
                </c:pt>
                <c:pt idx="494">
                  <c:v>2.4844609</c:v>
                </c:pt>
                <c:pt idx="495">
                  <c:v>2.5077553</c:v>
                </c:pt>
                <c:pt idx="496">
                  <c:v>2.5431601</c:v>
                </c:pt>
                <c:pt idx="497">
                  <c:v>2.6003196</c:v>
                </c:pt>
                <c:pt idx="498">
                  <c:v>3.013977</c:v>
                </c:pt>
                <c:pt idx="499">
                  <c:v>2.5973801</c:v>
                </c:pt>
                <c:pt idx="500">
                  <c:v>2.631526</c:v>
                </c:pt>
                <c:pt idx="501">
                  <c:v>2.6336913</c:v>
                </c:pt>
                <c:pt idx="502">
                  <c:v>2.6476818</c:v>
                </c:pt>
                <c:pt idx="503">
                  <c:v>2.692703</c:v>
                </c:pt>
                <c:pt idx="504">
                  <c:v>2.6958119</c:v>
                </c:pt>
                <c:pt idx="505">
                  <c:v>2.7282856</c:v>
                </c:pt>
                <c:pt idx="506">
                  <c:v>2.7438749</c:v>
                </c:pt>
                <c:pt idx="507">
                  <c:v>2.8251935</c:v>
                </c:pt>
                <c:pt idx="508">
                  <c:v>2.8059712</c:v>
                </c:pt>
                <c:pt idx="509">
                  <c:v>2.8207807</c:v>
                </c:pt>
                <c:pt idx="510">
                  <c:v>3.1983039</c:v>
                </c:pt>
                <c:pt idx="511">
                  <c:v>2.908045399999999</c:v>
                </c:pt>
                <c:pt idx="512">
                  <c:v>2.9401822</c:v>
                </c:pt>
                <c:pt idx="513">
                  <c:v>2.932458699999999</c:v>
                </c:pt>
                <c:pt idx="514">
                  <c:v>3.4068822</c:v>
                </c:pt>
                <c:pt idx="515">
                  <c:v>3.4229641</c:v>
                </c:pt>
                <c:pt idx="516">
                  <c:v>3.0133107</c:v>
                </c:pt>
                <c:pt idx="517">
                  <c:v>3.0556895</c:v>
                </c:pt>
                <c:pt idx="518">
                  <c:v>3.0537675</c:v>
                </c:pt>
                <c:pt idx="519">
                  <c:v>3.076663599999999</c:v>
                </c:pt>
                <c:pt idx="520">
                  <c:v>3.1381799</c:v>
                </c:pt>
                <c:pt idx="521">
                  <c:v>3.1261135</c:v>
                </c:pt>
                <c:pt idx="522">
                  <c:v>3.156454099999999</c:v>
                </c:pt>
                <c:pt idx="523">
                  <c:v>3.1951021</c:v>
                </c:pt>
                <c:pt idx="524">
                  <c:v>3.2144871</c:v>
                </c:pt>
                <c:pt idx="525">
                  <c:v>3.465665</c:v>
                </c:pt>
                <c:pt idx="526">
                  <c:v>3.301363</c:v>
                </c:pt>
                <c:pt idx="527">
                  <c:v>3.2952479</c:v>
                </c:pt>
                <c:pt idx="528">
                  <c:v>3.3423838</c:v>
                </c:pt>
                <c:pt idx="529">
                  <c:v>3.693567</c:v>
                </c:pt>
                <c:pt idx="530">
                  <c:v>3.395516</c:v>
                </c:pt>
                <c:pt idx="531">
                  <c:v>3.6453505</c:v>
                </c:pt>
                <c:pt idx="532">
                  <c:v>3.5810207</c:v>
                </c:pt>
                <c:pt idx="533">
                  <c:v>3.4562213</c:v>
                </c:pt>
                <c:pt idx="534">
                  <c:v>3.499156399999999</c:v>
                </c:pt>
                <c:pt idx="535">
                  <c:v>3.5053614</c:v>
                </c:pt>
                <c:pt idx="536">
                  <c:v>3.5224134</c:v>
                </c:pt>
                <c:pt idx="537">
                  <c:v>3.5904408</c:v>
                </c:pt>
                <c:pt idx="538">
                  <c:v>3.591267999999999</c:v>
                </c:pt>
                <c:pt idx="539">
                  <c:v>3.9682805</c:v>
                </c:pt>
                <c:pt idx="540">
                  <c:v>3.6669244</c:v>
                </c:pt>
                <c:pt idx="541">
                  <c:v>3.66926</c:v>
                </c:pt>
                <c:pt idx="542">
                  <c:v>3.7289902</c:v>
                </c:pt>
                <c:pt idx="543">
                  <c:v>3.7397741</c:v>
                </c:pt>
                <c:pt idx="544">
                  <c:v>3.7491976</c:v>
                </c:pt>
                <c:pt idx="545">
                  <c:v>3.8183709</c:v>
                </c:pt>
                <c:pt idx="546">
                  <c:v>3.831346799999999</c:v>
                </c:pt>
                <c:pt idx="547">
                  <c:v>3.9080563</c:v>
                </c:pt>
                <c:pt idx="548">
                  <c:v>3.9085646</c:v>
                </c:pt>
                <c:pt idx="549">
                  <c:v>3.9248305</c:v>
                </c:pt>
                <c:pt idx="550">
                  <c:v>3.9749957</c:v>
                </c:pt>
                <c:pt idx="551">
                  <c:v>3.9785763</c:v>
                </c:pt>
                <c:pt idx="552">
                  <c:v>3.5786696</c:v>
                </c:pt>
                <c:pt idx="553">
                  <c:v>3.5377357</c:v>
                </c:pt>
                <c:pt idx="554">
                  <c:v>3.6257578</c:v>
                </c:pt>
                <c:pt idx="555">
                  <c:v>3.5833423</c:v>
                </c:pt>
                <c:pt idx="556">
                  <c:v>3.6023395</c:v>
                </c:pt>
                <c:pt idx="557">
                  <c:v>3.5820049</c:v>
                </c:pt>
                <c:pt idx="558">
                  <c:v>3.6362297</c:v>
                </c:pt>
                <c:pt idx="559">
                  <c:v>3.651116</c:v>
                </c:pt>
                <c:pt idx="560">
                  <c:v>3.6805521</c:v>
                </c:pt>
                <c:pt idx="561">
                  <c:v>3.7198122</c:v>
                </c:pt>
                <c:pt idx="562">
                  <c:v>3.740156</c:v>
                </c:pt>
                <c:pt idx="563">
                  <c:v>3.9711932</c:v>
                </c:pt>
                <c:pt idx="564">
                  <c:v>3.9927527</c:v>
                </c:pt>
                <c:pt idx="565">
                  <c:v>3.939016</c:v>
                </c:pt>
                <c:pt idx="566">
                  <c:v>3.9027558</c:v>
                </c:pt>
                <c:pt idx="567">
                  <c:v>3.8709995</c:v>
                </c:pt>
                <c:pt idx="568">
                  <c:v>4.250565799999999</c:v>
                </c:pt>
                <c:pt idx="569">
                  <c:v>4.054591599999999</c:v>
                </c:pt>
                <c:pt idx="570">
                  <c:v>3.9863355</c:v>
                </c:pt>
                <c:pt idx="571">
                  <c:v>3.9970637</c:v>
                </c:pt>
                <c:pt idx="572">
                  <c:v>4.0477299</c:v>
                </c:pt>
                <c:pt idx="573">
                  <c:v>3.9935337</c:v>
                </c:pt>
                <c:pt idx="574">
                  <c:v>4.0511043</c:v>
                </c:pt>
                <c:pt idx="575">
                  <c:v>4.6317453</c:v>
                </c:pt>
                <c:pt idx="576">
                  <c:v>4.0997631</c:v>
                </c:pt>
                <c:pt idx="577">
                  <c:v>4.5540444</c:v>
                </c:pt>
                <c:pt idx="578">
                  <c:v>4.163489899999999</c:v>
                </c:pt>
                <c:pt idx="579">
                  <c:v>4.167986599999998</c:v>
                </c:pt>
                <c:pt idx="580">
                  <c:v>4.264364199999999</c:v>
                </c:pt>
                <c:pt idx="581">
                  <c:v>4.2686213</c:v>
                </c:pt>
                <c:pt idx="582">
                  <c:v>4.339257</c:v>
                </c:pt>
                <c:pt idx="583">
                  <c:v>4.3869539</c:v>
                </c:pt>
                <c:pt idx="584">
                  <c:v>4.6498487</c:v>
                </c:pt>
                <c:pt idx="585">
                  <c:v>4.7194077</c:v>
                </c:pt>
                <c:pt idx="586">
                  <c:v>4.9330715</c:v>
                </c:pt>
                <c:pt idx="587">
                  <c:v>5.2343985</c:v>
                </c:pt>
                <c:pt idx="588">
                  <c:v>4.685636899999999</c:v>
                </c:pt>
                <c:pt idx="589">
                  <c:v>5.5429692</c:v>
                </c:pt>
                <c:pt idx="590">
                  <c:v>5.097953599999999</c:v>
                </c:pt>
                <c:pt idx="591">
                  <c:v>4.8513434</c:v>
                </c:pt>
                <c:pt idx="592">
                  <c:v>5.3188729</c:v>
                </c:pt>
                <c:pt idx="593">
                  <c:v>5.0099167</c:v>
                </c:pt>
                <c:pt idx="594">
                  <c:v>5.0458991</c:v>
                </c:pt>
                <c:pt idx="595">
                  <c:v>5.1069995</c:v>
                </c:pt>
                <c:pt idx="596">
                  <c:v>5.132332799999999</c:v>
                </c:pt>
                <c:pt idx="597">
                  <c:v>5.639053</c:v>
                </c:pt>
                <c:pt idx="598">
                  <c:v>5.288843</c:v>
                </c:pt>
                <c:pt idx="599">
                  <c:v>5.627030499999998</c:v>
                </c:pt>
                <c:pt idx="600">
                  <c:v>5.423256</c:v>
                </c:pt>
                <c:pt idx="601">
                  <c:v>5.4807803</c:v>
                </c:pt>
                <c:pt idx="602">
                  <c:v>5.534228</c:v>
                </c:pt>
                <c:pt idx="603">
                  <c:v>5.5823093</c:v>
                </c:pt>
                <c:pt idx="604">
                  <c:v>5.6496728</c:v>
                </c:pt>
                <c:pt idx="605">
                  <c:v>5.7196313</c:v>
                </c:pt>
                <c:pt idx="606">
                  <c:v>5.847397</c:v>
                </c:pt>
                <c:pt idx="607">
                  <c:v>5.8550771</c:v>
                </c:pt>
                <c:pt idx="608">
                  <c:v>6.3702428</c:v>
                </c:pt>
                <c:pt idx="609">
                  <c:v>6.1064212</c:v>
                </c:pt>
                <c:pt idx="610">
                  <c:v>6.0709422</c:v>
                </c:pt>
                <c:pt idx="611">
                  <c:v>6.128040499999999</c:v>
                </c:pt>
                <c:pt idx="612">
                  <c:v>6.211795</c:v>
                </c:pt>
                <c:pt idx="613">
                  <c:v>7.0212909</c:v>
                </c:pt>
                <c:pt idx="614">
                  <c:v>6.4058154</c:v>
                </c:pt>
                <c:pt idx="615">
                  <c:v>6.4470082</c:v>
                </c:pt>
                <c:pt idx="616">
                  <c:v>6.4851292</c:v>
                </c:pt>
                <c:pt idx="617">
                  <c:v>6.5404485</c:v>
                </c:pt>
                <c:pt idx="618">
                  <c:v>6.615006299999999</c:v>
                </c:pt>
                <c:pt idx="619">
                  <c:v>6.6311072</c:v>
                </c:pt>
                <c:pt idx="620">
                  <c:v>6.6993617</c:v>
                </c:pt>
                <c:pt idx="621">
                  <c:v>7.1523932</c:v>
                </c:pt>
                <c:pt idx="622">
                  <c:v>6.8842788</c:v>
                </c:pt>
                <c:pt idx="623">
                  <c:v>7.0364664</c:v>
                </c:pt>
                <c:pt idx="624">
                  <c:v>7.0823674</c:v>
                </c:pt>
                <c:pt idx="625">
                  <c:v>7.5797101</c:v>
                </c:pt>
                <c:pt idx="626">
                  <c:v>7.1803329</c:v>
                </c:pt>
                <c:pt idx="627">
                  <c:v>7.5296015</c:v>
                </c:pt>
                <c:pt idx="628">
                  <c:v>7.3934534</c:v>
                </c:pt>
                <c:pt idx="629">
                  <c:v>7.816424</c:v>
                </c:pt>
                <c:pt idx="630">
                  <c:v>7.4720752</c:v>
                </c:pt>
                <c:pt idx="631">
                  <c:v>7.5486892</c:v>
                </c:pt>
                <c:pt idx="632">
                  <c:v>7.6398431</c:v>
                </c:pt>
                <c:pt idx="633">
                  <c:v>7.7009351</c:v>
                </c:pt>
                <c:pt idx="634">
                  <c:v>7.862976199999998</c:v>
                </c:pt>
                <c:pt idx="635">
                  <c:v>7.867432099999999</c:v>
                </c:pt>
                <c:pt idx="636">
                  <c:v>8.0739935</c:v>
                </c:pt>
                <c:pt idx="637">
                  <c:v>8.0755235</c:v>
                </c:pt>
                <c:pt idx="638">
                  <c:v>8.128356699999997</c:v>
                </c:pt>
                <c:pt idx="639">
                  <c:v>8.1956346</c:v>
                </c:pt>
                <c:pt idx="640">
                  <c:v>8.6385832</c:v>
                </c:pt>
                <c:pt idx="641">
                  <c:v>8.8253989</c:v>
                </c:pt>
                <c:pt idx="642">
                  <c:v>8.897723600000001</c:v>
                </c:pt>
                <c:pt idx="643">
                  <c:v>8.4821491</c:v>
                </c:pt>
                <c:pt idx="644">
                  <c:v>8.6545337</c:v>
                </c:pt>
                <c:pt idx="645">
                  <c:v>8.786360800000001</c:v>
                </c:pt>
                <c:pt idx="646">
                  <c:v>9.3307023</c:v>
                </c:pt>
                <c:pt idx="647">
                  <c:v>8.9001054</c:v>
                </c:pt>
                <c:pt idx="648">
                  <c:v>8.9537132</c:v>
                </c:pt>
                <c:pt idx="649">
                  <c:v>9.043216099999998</c:v>
                </c:pt>
                <c:pt idx="650">
                  <c:v>9.4125766</c:v>
                </c:pt>
                <c:pt idx="651">
                  <c:v>9.5626356</c:v>
                </c:pt>
                <c:pt idx="652">
                  <c:v>9.315682</c:v>
                </c:pt>
                <c:pt idx="653">
                  <c:v>9.768168399999997</c:v>
                </c:pt>
                <c:pt idx="654">
                  <c:v>9.3891918</c:v>
                </c:pt>
                <c:pt idx="655">
                  <c:v>9.5861445</c:v>
                </c:pt>
                <c:pt idx="656">
                  <c:v>9.681149400000001</c:v>
                </c:pt>
                <c:pt idx="657">
                  <c:v>9.676028299999998</c:v>
                </c:pt>
                <c:pt idx="658">
                  <c:v>11.6417534</c:v>
                </c:pt>
                <c:pt idx="659">
                  <c:v>9.9716403</c:v>
                </c:pt>
                <c:pt idx="660">
                  <c:v>10.0756488</c:v>
                </c:pt>
                <c:pt idx="661">
                  <c:v>10.2619035</c:v>
                </c:pt>
                <c:pt idx="662">
                  <c:v>10.4370851</c:v>
                </c:pt>
                <c:pt idx="663">
                  <c:v>10.19383</c:v>
                </c:pt>
                <c:pt idx="664">
                  <c:v>10.2540147</c:v>
                </c:pt>
                <c:pt idx="665">
                  <c:v>11.0499501</c:v>
                </c:pt>
                <c:pt idx="666">
                  <c:v>12.3486964</c:v>
                </c:pt>
                <c:pt idx="667">
                  <c:v>12.2939748</c:v>
                </c:pt>
                <c:pt idx="668">
                  <c:v>12.4696769</c:v>
                </c:pt>
                <c:pt idx="669">
                  <c:v>12.6083734</c:v>
                </c:pt>
                <c:pt idx="670">
                  <c:v>12.0962377</c:v>
                </c:pt>
                <c:pt idx="671">
                  <c:v>11.9427696</c:v>
                </c:pt>
                <c:pt idx="672">
                  <c:v>11.0490359</c:v>
                </c:pt>
                <c:pt idx="673">
                  <c:v>11.5334449</c:v>
                </c:pt>
                <c:pt idx="674">
                  <c:v>11.3316997</c:v>
                </c:pt>
                <c:pt idx="675">
                  <c:v>11.6656031</c:v>
                </c:pt>
                <c:pt idx="676">
                  <c:v>11.4399373</c:v>
                </c:pt>
                <c:pt idx="677">
                  <c:v>12.0042058</c:v>
                </c:pt>
                <c:pt idx="678">
                  <c:v>11.7333978</c:v>
                </c:pt>
                <c:pt idx="679">
                  <c:v>11.7422957</c:v>
                </c:pt>
                <c:pt idx="680">
                  <c:v>11.751366</c:v>
                </c:pt>
                <c:pt idx="681">
                  <c:v>11.9717053</c:v>
                </c:pt>
                <c:pt idx="682">
                  <c:v>12.0949394</c:v>
                </c:pt>
                <c:pt idx="683">
                  <c:v>12.1089202</c:v>
                </c:pt>
                <c:pt idx="684">
                  <c:v>12.2314215</c:v>
                </c:pt>
                <c:pt idx="685">
                  <c:v>12.6849822</c:v>
                </c:pt>
                <c:pt idx="686">
                  <c:v>12.6479773</c:v>
                </c:pt>
                <c:pt idx="687">
                  <c:v>12.5150126</c:v>
                </c:pt>
                <c:pt idx="688">
                  <c:v>12.662056</c:v>
                </c:pt>
                <c:pt idx="689">
                  <c:v>13.03341</c:v>
                </c:pt>
                <c:pt idx="690">
                  <c:v>13.6291272</c:v>
                </c:pt>
                <c:pt idx="691">
                  <c:v>12.9861024</c:v>
                </c:pt>
                <c:pt idx="692">
                  <c:v>13.5746171</c:v>
                </c:pt>
                <c:pt idx="693">
                  <c:v>13.1847618</c:v>
                </c:pt>
                <c:pt idx="694">
                  <c:v>13.6076995</c:v>
                </c:pt>
                <c:pt idx="695">
                  <c:v>13.6017154</c:v>
                </c:pt>
                <c:pt idx="696">
                  <c:v>13.3998104</c:v>
                </c:pt>
                <c:pt idx="697">
                  <c:v>13.9333714</c:v>
                </c:pt>
                <c:pt idx="698">
                  <c:v>13.834865</c:v>
                </c:pt>
                <c:pt idx="699">
                  <c:v>13.7287024</c:v>
                </c:pt>
                <c:pt idx="700">
                  <c:v>14.2022263</c:v>
                </c:pt>
                <c:pt idx="701">
                  <c:v>14.797488</c:v>
                </c:pt>
                <c:pt idx="702">
                  <c:v>14.1977477</c:v>
                </c:pt>
                <c:pt idx="703">
                  <c:v>14.4247629</c:v>
                </c:pt>
                <c:pt idx="704">
                  <c:v>14.5006934</c:v>
                </c:pt>
                <c:pt idx="705">
                  <c:v>14.6554122</c:v>
                </c:pt>
                <c:pt idx="706">
                  <c:v>14.4242678</c:v>
                </c:pt>
                <c:pt idx="707">
                  <c:v>15.169461</c:v>
                </c:pt>
                <c:pt idx="708">
                  <c:v>15.041733</c:v>
                </c:pt>
                <c:pt idx="709">
                  <c:v>14.8327823</c:v>
                </c:pt>
                <c:pt idx="710">
                  <c:v>14.9025116</c:v>
                </c:pt>
                <c:pt idx="711">
                  <c:v>15.0772938</c:v>
                </c:pt>
                <c:pt idx="712">
                  <c:v>15.1781125</c:v>
                </c:pt>
                <c:pt idx="713">
                  <c:v>15.1774155</c:v>
                </c:pt>
                <c:pt idx="714">
                  <c:v>16.1047103</c:v>
                </c:pt>
                <c:pt idx="715">
                  <c:v>15.8225576</c:v>
                </c:pt>
                <c:pt idx="716">
                  <c:v>15.9486596</c:v>
                </c:pt>
                <c:pt idx="717">
                  <c:v>16.5464761</c:v>
                </c:pt>
                <c:pt idx="718">
                  <c:v>16.1949761</c:v>
                </c:pt>
                <c:pt idx="719">
                  <c:v>15.90226</c:v>
                </c:pt>
                <c:pt idx="720">
                  <c:v>16.3143612</c:v>
                </c:pt>
                <c:pt idx="721">
                  <c:v>16.5891948</c:v>
                </c:pt>
                <c:pt idx="722">
                  <c:v>17.4641706</c:v>
                </c:pt>
                <c:pt idx="723">
                  <c:v>18.724815</c:v>
                </c:pt>
                <c:pt idx="724">
                  <c:v>18.44967249999999</c:v>
                </c:pt>
                <c:pt idx="725">
                  <c:v>19.8826083</c:v>
                </c:pt>
                <c:pt idx="726">
                  <c:v>17.342161</c:v>
                </c:pt>
                <c:pt idx="727">
                  <c:v>17.958664</c:v>
                </c:pt>
                <c:pt idx="728">
                  <c:v>18.8526665</c:v>
                </c:pt>
                <c:pt idx="729">
                  <c:v>18.7952938</c:v>
                </c:pt>
                <c:pt idx="730">
                  <c:v>20.4092484</c:v>
                </c:pt>
                <c:pt idx="731">
                  <c:v>20.7428407</c:v>
                </c:pt>
                <c:pt idx="732">
                  <c:v>19.4967176</c:v>
                </c:pt>
                <c:pt idx="733">
                  <c:v>20.935466</c:v>
                </c:pt>
                <c:pt idx="734">
                  <c:v>19.8985661</c:v>
                </c:pt>
                <c:pt idx="735">
                  <c:v>20.9067892</c:v>
                </c:pt>
                <c:pt idx="736">
                  <c:v>21.3642403</c:v>
                </c:pt>
                <c:pt idx="737">
                  <c:v>21.4449901</c:v>
                </c:pt>
                <c:pt idx="738">
                  <c:v>19.6271807</c:v>
                </c:pt>
                <c:pt idx="739">
                  <c:v>19.7508084</c:v>
                </c:pt>
                <c:pt idx="740">
                  <c:v>20.2761036</c:v>
                </c:pt>
                <c:pt idx="741">
                  <c:v>19.88956</c:v>
                </c:pt>
                <c:pt idx="742">
                  <c:v>20.320196</c:v>
                </c:pt>
                <c:pt idx="743">
                  <c:v>21.2902872</c:v>
                </c:pt>
                <c:pt idx="744">
                  <c:v>20.6614255</c:v>
                </c:pt>
                <c:pt idx="745">
                  <c:v>21.0556654</c:v>
                </c:pt>
                <c:pt idx="746">
                  <c:v>21.6526163</c:v>
                </c:pt>
                <c:pt idx="747">
                  <c:v>21.7014384</c:v>
                </c:pt>
                <c:pt idx="748">
                  <c:v>22.356712</c:v>
                </c:pt>
                <c:pt idx="749">
                  <c:v>22.6081449</c:v>
                </c:pt>
                <c:pt idx="750">
                  <c:v>22.3974506</c:v>
                </c:pt>
                <c:pt idx="751">
                  <c:v>23.28239719999999</c:v>
                </c:pt>
                <c:pt idx="752">
                  <c:v>23.0333993</c:v>
                </c:pt>
                <c:pt idx="753">
                  <c:v>24.0316646</c:v>
                </c:pt>
                <c:pt idx="754">
                  <c:v>23.9603871</c:v>
                </c:pt>
                <c:pt idx="755">
                  <c:v>24.98537219999999</c:v>
                </c:pt>
                <c:pt idx="756">
                  <c:v>24.5206312</c:v>
                </c:pt>
                <c:pt idx="757">
                  <c:v>25.7609779</c:v>
                </c:pt>
                <c:pt idx="758">
                  <c:v>25.4355223</c:v>
                </c:pt>
                <c:pt idx="759">
                  <c:v>25.1155593</c:v>
                </c:pt>
                <c:pt idx="760">
                  <c:v>26.0070368</c:v>
                </c:pt>
                <c:pt idx="761">
                  <c:v>26.8745945</c:v>
                </c:pt>
                <c:pt idx="762">
                  <c:v>25.6833688</c:v>
                </c:pt>
                <c:pt idx="763">
                  <c:v>26.490486</c:v>
                </c:pt>
                <c:pt idx="764">
                  <c:v>26.5338834</c:v>
                </c:pt>
                <c:pt idx="765">
                  <c:v>27.4456371</c:v>
                </c:pt>
                <c:pt idx="766">
                  <c:v>27.3474609</c:v>
                </c:pt>
                <c:pt idx="767">
                  <c:v>27.3745171</c:v>
                </c:pt>
                <c:pt idx="768">
                  <c:v>27.3833034</c:v>
                </c:pt>
                <c:pt idx="769">
                  <c:v>28.2308536</c:v>
                </c:pt>
                <c:pt idx="770">
                  <c:v>28.3968489</c:v>
                </c:pt>
                <c:pt idx="771">
                  <c:v>28.6025749</c:v>
                </c:pt>
                <c:pt idx="772">
                  <c:v>30.600468</c:v>
                </c:pt>
                <c:pt idx="773">
                  <c:v>29.4589111</c:v>
                </c:pt>
                <c:pt idx="774">
                  <c:v>29.8445224</c:v>
                </c:pt>
                <c:pt idx="775">
                  <c:v>30.083138</c:v>
                </c:pt>
                <c:pt idx="776">
                  <c:v>29.8032888</c:v>
                </c:pt>
                <c:pt idx="777">
                  <c:v>30.5562859</c:v>
                </c:pt>
                <c:pt idx="778">
                  <c:v>31.0772057</c:v>
                </c:pt>
                <c:pt idx="779">
                  <c:v>31.5582938</c:v>
                </c:pt>
                <c:pt idx="780">
                  <c:v>32.0715136</c:v>
                </c:pt>
                <c:pt idx="781">
                  <c:v>31.7503546</c:v>
                </c:pt>
                <c:pt idx="782">
                  <c:v>32.766593</c:v>
                </c:pt>
                <c:pt idx="783">
                  <c:v>32.9628078</c:v>
                </c:pt>
                <c:pt idx="784">
                  <c:v>32.5272623</c:v>
                </c:pt>
                <c:pt idx="785">
                  <c:v>33.5223898</c:v>
                </c:pt>
                <c:pt idx="786">
                  <c:v>33.9914434</c:v>
                </c:pt>
                <c:pt idx="787">
                  <c:v>34.9063993</c:v>
                </c:pt>
                <c:pt idx="788">
                  <c:v>34.1971342</c:v>
                </c:pt>
                <c:pt idx="789">
                  <c:v>34.2472854</c:v>
                </c:pt>
                <c:pt idx="790">
                  <c:v>35.0401082</c:v>
                </c:pt>
                <c:pt idx="791">
                  <c:v>34.723801</c:v>
                </c:pt>
                <c:pt idx="792">
                  <c:v>35.6430921</c:v>
                </c:pt>
                <c:pt idx="793">
                  <c:v>36.5637721</c:v>
                </c:pt>
                <c:pt idx="794">
                  <c:v>36.6534353</c:v>
                </c:pt>
                <c:pt idx="795">
                  <c:v>37.3193228</c:v>
                </c:pt>
                <c:pt idx="796">
                  <c:v>37.5130668</c:v>
                </c:pt>
                <c:pt idx="797">
                  <c:v>37.6557506</c:v>
                </c:pt>
                <c:pt idx="798">
                  <c:v>38.6251063</c:v>
                </c:pt>
                <c:pt idx="799">
                  <c:v>37.8086938</c:v>
                </c:pt>
                <c:pt idx="800">
                  <c:v>38.87752769999999</c:v>
                </c:pt>
                <c:pt idx="801">
                  <c:v>40.48884749999999</c:v>
                </c:pt>
                <c:pt idx="802">
                  <c:v>49.6023541</c:v>
                </c:pt>
                <c:pt idx="803">
                  <c:v>38.7334363</c:v>
                </c:pt>
                <c:pt idx="804">
                  <c:v>39.8768912</c:v>
                </c:pt>
                <c:pt idx="805">
                  <c:v>40.90102949999999</c:v>
                </c:pt>
                <c:pt idx="806">
                  <c:v>41.012711</c:v>
                </c:pt>
                <c:pt idx="807">
                  <c:v>42.5498004</c:v>
                </c:pt>
                <c:pt idx="808">
                  <c:v>42.6358089</c:v>
                </c:pt>
                <c:pt idx="809">
                  <c:v>42.518807</c:v>
                </c:pt>
                <c:pt idx="810">
                  <c:v>42.8129471</c:v>
                </c:pt>
                <c:pt idx="811">
                  <c:v>43.6081476</c:v>
                </c:pt>
                <c:pt idx="812">
                  <c:v>43.8530963</c:v>
                </c:pt>
                <c:pt idx="813">
                  <c:v>42.9853816</c:v>
                </c:pt>
                <c:pt idx="814">
                  <c:v>44.8407472</c:v>
                </c:pt>
                <c:pt idx="815">
                  <c:v>43.7709118</c:v>
                </c:pt>
                <c:pt idx="816">
                  <c:v>44.3787387</c:v>
                </c:pt>
                <c:pt idx="817">
                  <c:v>45.5169104</c:v>
                </c:pt>
                <c:pt idx="818">
                  <c:v>45.0471881</c:v>
                </c:pt>
                <c:pt idx="819">
                  <c:v>44.775272</c:v>
                </c:pt>
                <c:pt idx="820">
                  <c:v>46.5529692</c:v>
                </c:pt>
                <c:pt idx="821">
                  <c:v>45.7617859</c:v>
                </c:pt>
                <c:pt idx="822">
                  <c:v>46.7421727</c:v>
                </c:pt>
                <c:pt idx="823">
                  <c:v>47.8660061</c:v>
                </c:pt>
                <c:pt idx="824">
                  <c:v>47.7849317</c:v>
                </c:pt>
                <c:pt idx="825">
                  <c:v>50.9765361</c:v>
                </c:pt>
                <c:pt idx="826">
                  <c:v>49.58720409999999</c:v>
                </c:pt>
                <c:pt idx="827">
                  <c:v>50.8725857</c:v>
                </c:pt>
                <c:pt idx="828">
                  <c:v>51.46485149999999</c:v>
                </c:pt>
                <c:pt idx="829">
                  <c:v>51.9789998</c:v>
                </c:pt>
                <c:pt idx="830">
                  <c:v>53.2945942</c:v>
                </c:pt>
                <c:pt idx="831">
                  <c:v>52.0411372</c:v>
                </c:pt>
                <c:pt idx="832">
                  <c:v>51.8050503</c:v>
                </c:pt>
                <c:pt idx="833">
                  <c:v>52.0370686</c:v>
                </c:pt>
                <c:pt idx="834">
                  <c:v>52.41438949999999</c:v>
                </c:pt>
              </c:numCache>
            </c:numRef>
          </c:val>
          <c:smooth val="0"/>
        </c:ser>
        <c:ser>
          <c:idx val="1"/>
          <c:order val="1"/>
          <c:tx>
            <c:strRef>
              <c:f>Sheet1!$C$1</c:f>
              <c:strCache>
                <c:ptCount val="1"/>
                <c:pt idx="0">
                  <c:v>MergeSort</c:v>
                </c:pt>
              </c:strCache>
            </c:strRef>
          </c:tx>
          <c:spPr>
            <a:ln w="22225"/>
          </c:spPr>
          <c:marker>
            <c:symbol val="none"/>
          </c:marker>
          <c:cat>
            <c:numRef>
              <c:f>Sheet1!$A$2:$A$836</c:f>
              <c:numCache>
                <c:formatCode>General</c:formatCode>
                <c:ptCount val="83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pt idx="199">
                  <c:v>690.0</c:v>
                </c:pt>
                <c:pt idx="200">
                  <c:v>700.0</c:v>
                </c:pt>
                <c:pt idx="201">
                  <c:v>710.0</c:v>
                </c:pt>
                <c:pt idx="202">
                  <c:v>720.0</c:v>
                </c:pt>
                <c:pt idx="203">
                  <c:v>730.0</c:v>
                </c:pt>
                <c:pt idx="204">
                  <c:v>740.0</c:v>
                </c:pt>
                <c:pt idx="205">
                  <c:v>750.0</c:v>
                </c:pt>
                <c:pt idx="206">
                  <c:v>760.0</c:v>
                </c:pt>
                <c:pt idx="207">
                  <c:v>770.0</c:v>
                </c:pt>
                <c:pt idx="208">
                  <c:v>780.0</c:v>
                </c:pt>
                <c:pt idx="209">
                  <c:v>790.0</c:v>
                </c:pt>
                <c:pt idx="210">
                  <c:v>800.0</c:v>
                </c:pt>
                <c:pt idx="211">
                  <c:v>810.0</c:v>
                </c:pt>
                <c:pt idx="212">
                  <c:v>820.0</c:v>
                </c:pt>
                <c:pt idx="213">
                  <c:v>830.0</c:v>
                </c:pt>
                <c:pt idx="214">
                  <c:v>840.0</c:v>
                </c:pt>
                <c:pt idx="215">
                  <c:v>850.0</c:v>
                </c:pt>
                <c:pt idx="216">
                  <c:v>860.0</c:v>
                </c:pt>
                <c:pt idx="217">
                  <c:v>870.0</c:v>
                </c:pt>
                <c:pt idx="218">
                  <c:v>880.0</c:v>
                </c:pt>
                <c:pt idx="219">
                  <c:v>890.0</c:v>
                </c:pt>
                <c:pt idx="220">
                  <c:v>900.0</c:v>
                </c:pt>
                <c:pt idx="221">
                  <c:v>910.0</c:v>
                </c:pt>
                <c:pt idx="222">
                  <c:v>920.0</c:v>
                </c:pt>
                <c:pt idx="223">
                  <c:v>930.0</c:v>
                </c:pt>
                <c:pt idx="224">
                  <c:v>940.0</c:v>
                </c:pt>
                <c:pt idx="225">
                  <c:v>950.0</c:v>
                </c:pt>
                <c:pt idx="226">
                  <c:v>960.0</c:v>
                </c:pt>
                <c:pt idx="227">
                  <c:v>970.0</c:v>
                </c:pt>
                <c:pt idx="228">
                  <c:v>980.0</c:v>
                </c:pt>
                <c:pt idx="229">
                  <c:v>990.0</c:v>
                </c:pt>
                <c:pt idx="230">
                  <c:v>1000.0</c:v>
                </c:pt>
                <c:pt idx="231">
                  <c:v>1010.0</c:v>
                </c:pt>
                <c:pt idx="232">
                  <c:v>1020.0</c:v>
                </c:pt>
                <c:pt idx="233">
                  <c:v>1030.0</c:v>
                </c:pt>
                <c:pt idx="234">
                  <c:v>1040.0</c:v>
                </c:pt>
                <c:pt idx="235">
                  <c:v>1050.0</c:v>
                </c:pt>
                <c:pt idx="236">
                  <c:v>1060.0</c:v>
                </c:pt>
                <c:pt idx="237">
                  <c:v>1070.0</c:v>
                </c:pt>
                <c:pt idx="238">
                  <c:v>1080.0</c:v>
                </c:pt>
                <c:pt idx="239">
                  <c:v>1090.0</c:v>
                </c:pt>
                <c:pt idx="240">
                  <c:v>1100.0</c:v>
                </c:pt>
                <c:pt idx="241">
                  <c:v>1110.0</c:v>
                </c:pt>
                <c:pt idx="242">
                  <c:v>1120.0</c:v>
                </c:pt>
                <c:pt idx="243">
                  <c:v>1130.0</c:v>
                </c:pt>
                <c:pt idx="244">
                  <c:v>1140.0</c:v>
                </c:pt>
                <c:pt idx="245">
                  <c:v>1150.0</c:v>
                </c:pt>
                <c:pt idx="246">
                  <c:v>1160.0</c:v>
                </c:pt>
                <c:pt idx="247">
                  <c:v>1170.0</c:v>
                </c:pt>
                <c:pt idx="248">
                  <c:v>1180.0</c:v>
                </c:pt>
                <c:pt idx="249">
                  <c:v>1190.0</c:v>
                </c:pt>
                <c:pt idx="250">
                  <c:v>1200.0</c:v>
                </c:pt>
                <c:pt idx="251">
                  <c:v>1210.0</c:v>
                </c:pt>
                <c:pt idx="252">
                  <c:v>1220.0</c:v>
                </c:pt>
                <c:pt idx="253">
                  <c:v>1230.0</c:v>
                </c:pt>
                <c:pt idx="254">
                  <c:v>1240.0</c:v>
                </c:pt>
                <c:pt idx="255">
                  <c:v>1250.0</c:v>
                </c:pt>
                <c:pt idx="256">
                  <c:v>1260.0</c:v>
                </c:pt>
                <c:pt idx="257">
                  <c:v>1270.0</c:v>
                </c:pt>
                <c:pt idx="258">
                  <c:v>1280.0</c:v>
                </c:pt>
                <c:pt idx="259">
                  <c:v>1290.0</c:v>
                </c:pt>
                <c:pt idx="260">
                  <c:v>1300.0</c:v>
                </c:pt>
                <c:pt idx="261">
                  <c:v>1310.0</c:v>
                </c:pt>
                <c:pt idx="262">
                  <c:v>1320.0</c:v>
                </c:pt>
                <c:pt idx="263">
                  <c:v>1330.0</c:v>
                </c:pt>
                <c:pt idx="264">
                  <c:v>1340.0</c:v>
                </c:pt>
                <c:pt idx="265">
                  <c:v>1350.0</c:v>
                </c:pt>
                <c:pt idx="266">
                  <c:v>1360.0</c:v>
                </c:pt>
                <c:pt idx="267">
                  <c:v>1370.0</c:v>
                </c:pt>
                <c:pt idx="268">
                  <c:v>1380.0</c:v>
                </c:pt>
                <c:pt idx="269">
                  <c:v>1390.0</c:v>
                </c:pt>
                <c:pt idx="270">
                  <c:v>1400.0</c:v>
                </c:pt>
                <c:pt idx="271">
                  <c:v>1410.0</c:v>
                </c:pt>
                <c:pt idx="272">
                  <c:v>1420.0</c:v>
                </c:pt>
                <c:pt idx="273">
                  <c:v>1430.0</c:v>
                </c:pt>
                <c:pt idx="274">
                  <c:v>1440.0</c:v>
                </c:pt>
                <c:pt idx="275">
                  <c:v>1450.0</c:v>
                </c:pt>
                <c:pt idx="276">
                  <c:v>1460.0</c:v>
                </c:pt>
                <c:pt idx="277">
                  <c:v>1470.0</c:v>
                </c:pt>
                <c:pt idx="278">
                  <c:v>1480.0</c:v>
                </c:pt>
                <c:pt idx="279">
                  <c:v>1490.0</c:v>
                </c:pt>
                <c:pt idx="280">
                  <c:v>1500.0</c:v>
                </c:pt>
                <c:pt idx="281">
                  <c:v>1510.0</c:v>
                </c:pt>
                <c:pt idx="282">
                  <c:v>1520.0</c:v>
                </c:pt>
                <c:pt idx="283">
                  <c:v>1530.0</c:v>
                </c:pt>
                <c:pt idx="284">
                  <c:v>1540.0</c:v>
                </c:pt>
                <c:pt idx="285">
                  <c:v>1550.0</c:v>
                </c:pt>
                <c:pt idx="286">
                  <c:v>1560.0</c:v>
                </c:pt>
                <c:pt idx="287">
                  <c:v>1570.0</c:v>
                </c:pt>
                <c:pt idx="288">
                  <c:v>1580.0</c:v>
                </c:pt>
                <c:pt idx="289">
                  <c:v>1590.0</c:v>
                </c:pt>
                <c:pt idx="290">
                  <c:v>1600.0</c:v>
                </c:pt>
                <c:pt idx="291">
                  <c:v>1610.0</c:v>
                </c:pt>
                <c:pt idx="292">
                  <c:v>1620.0</c:v>
                </c:pt>
                <c:pt idx="293">
                  <c:v>1630.0</c:v>
                </c:pt>
                <c:pt idx="294">
                  <c:v>1640.0</c:v>
                </c:pt>
                <c:pt idx="295">
                  <c:v>1650.0</c:v>
                </c:pt>
                <c:pt idx="296">
                  <c:v>1660.0</c:v>
                </c:pt>
                <c:pt idx="297">
                  <c:v>1670.0</c:v>
                </c:pt>
                <c:pt idx="298">
                  <c:v>1680.0</c:v>
                </c:pt>
                <c:pt idx="299">
                  <c:v>1690.0</c:v>
                </c:pt>
                <c:pt idx="300">
                  <c:v>1700.0</c:v>
                </c:pt>
                <c:pt idx="301">
                  <c:v>1710.0</c:v>
                </c:pt>
                <c:pt idx="302">
                  <c:v>1720.0</c:v>
                </c:pt>
                <c:pt idx="303">
                  <c:v>1730.0</c:v>
                </c:pt>
                <c:pt idx="304">
                  <c:v>1740.0</c:v>
                </c:pt>
                <c:pt idx="305">
                  <c:v>1750.0</c:v>
                </c:pt>
                <c:pt idx="306">
                  <c:v>1760.0</c:v>
                </c:pt>
                <c:pt idx="307">
                  <c:v>1770.0</c:v>
                </c:pt>
                <c:pt idx="308">
                  <c:v>1780.0</c:v>
                </c:pt>
                <c:pt idx="309">
                  <c:v>1790.0</c:v>
                </c:pt>
                <c:pt idx="310">
                  <c:v>1800.0</c:v>
                </c:pt>
                <c:pt idx="311">
                  <c:v>1810.0</c:v>
                </c:pt>
                <c:pt idx="312">
                  <c:v>1820.0</c:v>
                </c:pt>
                <c:pt idx="313">
                  <c:v>1830.0</c:v>
                </c:pt>
                <c:pt idx="314">
                  <c:v>1840.0</c:v>
                </c:pt>
                <c:pt idx="315">
                  <c:v>1850.0</c:v>
                </c:pt>
                <c:pt idx="316">
                  <c:v>1860.0</c:v>
                </c:pt>
                <c:pt idx="317">
                  <c:v>1870.0</c:v>
                </c:pt>
                <c:pt idx="318">
                  <c:v>1880.0</c:v>
                </c:pt>
                <c:pt idx="319">
                  <c:v>1890.0</c:v>
                </c:pt>
                <c:pt idx="320">
                  <c:v>1900.0</c:v>
                </c:pt>
                <c:pt idx="321">
                  <c:v>1910.0</c:v>
                </c:pt>
                <c:pt idx="322">
                  <c:v>1920.0</c:v>
                </c:pt>
                <c:pt idx="323">
                  <c:v>1930.0</c:v>
                </c:pt>
                <c:pt idx="324">
                  <c:v>1940.0</c:v>
                </c:pt>
                <c:pt idx="325">
                  <c:v>1950.0</c:v>
                </c:pt>
                <c:pt idx="326">
                  <c:v>1960.0</c:v>
                </c:pt>
                <c:pt idx="327">
                  <c:v>1970.0</c:v>
                </c:pt>
                <c:pt idx="328">
                  <c:v>1980.0</c:v>
                </c:pt>
                <c:pt idx="329">
                  <c:v>1990.0</c:v>
                </c:pt>
                <c:pt idx="330">
                  <c:v>2000.0</c:v>
                </c:pt>
                <c:pt idx="331">
                  <c:v>2010.0</c:v>
                </c:pt>
                <c:pt idx="332">
                  <c:v>2020.0</c:v>
                </c:pt>
                <c:pt idx="333">
                  <c:v>2030.0</c:v>
                </c:pt>
                <c:pt idx="334">
                  <c:v>2040.0</c:v>
                </c:pt>
                <c:pt idx="335">
                  <c:v>2050.0</c:v>
                </c:pt>
                <c:pt idx="336">
                  <c:v>2060.0</c:v>
                </c:pt>
                <c:pt idx="337">
                  <c:v>2070.0</c:v>
                </c:pt>
                <c:pt idx="338">
                  <c:v>2080.0</c:v>
                </c:pt>
                <c:pt idx="339">
                  <c:v>2090.0</c:v>
                </c:pt>
                <c:pt idx="340">
                  <c:v>2100.0</c:v>
                </c:pt>
                <c:pt idx="341">
                  <c:v>2110.0</c:v>
                </c:pt>
                <c:pt idx="342">
                  <c:v>2120.0</c:v>
                </c:pt>
                <c:pt idx="343">
                  <c:v>2130.0</c:v>
                </c:pt>
                <c:pt idx="344">
                  <c:v>2140.0</c:v>
                </c:pt>
                <c:pt idx="345">
                  <c:v>2150.0</c:v>
                </c:pt>
                <c:pt idx="346">
                  <c:v>2160.0</c:v>
                </c:pt>
                <c:pt idx="347">
                  <c:v>2170.0</c:v>
                </c:pt>
                <c:pt idx="348">
                  <c:v>2180.0</c:v>
                </c:pt>
                <c:pt idx="349">
                  <c:v>2190.0</c:v>
                </c:pt>
                <c:pt idx="350">
                  <c:v>2200.0</c:v>
                </c:pt>
                <c:pt idx="351">
                  <c:v>2210.0</c:v>
                </c:pt>
                <c:pt idx="352">
                  <c:v>2220.0</c:v>
                </c:pt>
                <c:pt idx="353">
                  <c:v>2230.0</c:v>
                </c:pt>
                <c:pt idx="354">
                  <c:v>2240.0</c:v>
                </c:pt>
                <c:pt idx="355">
                  <c:v>2250.0</c:v>
                </c:pt>
                <c:pt idx="356">
                  <c:v>2260.0</c:v>
                </c:pt>
                <c:pt idx="357">
                  <c:v>2270.0</c:v>
                </c:pt>
                <c:pt idx="358">
                  <c:v>2280.0</c:v>
                </c:pt>
                <c:pt idx="359">
                  <c:v>2290.0</c:v>
                </c:pt>
                <c:pt idx="360">
                  <c:v>2300.0</c:v>
                </c:pt>
                <c:pt idx="361">
                  <c:v>2310.0</c:v>
                </c:pt>
                <c:pt idx="362">
                  <c:v>2320.0</c:v>
                </c:pt>
                <c:pt idx="363">
                  <c:v>2330.0</c:v>
                </c:pt>
                <c:pt idx="364">
                  <c:v>2340.0</c:v>
                </c:pt>
                <c:pt idx="365">
                  <c:v>2350.0</c:v>
                </c:pt>
                <c:pt idx="366">
                  <c:v>2360.0</c:v>
                </c:pt>
                <c:pt idx="367">
                  <c:v>2370.0</c:v>
                </c:pt>
                <c:pt idx="368">
                  <c:v>2380.0</c:v>
                </c:pt>
                <c:pt idx="369">
                  <c:v>2390.0</c:v>
                </c:pt>
                <c:pt idx="370">
                  <c:v>2400.0</c:v>
                </c:pt>
                <c:pt idx="371">
                  <c:v>2410.0</c:v>
                </c:pt>
                <c:pt idx="372">
                  <c:v>2420.0</c:v>
                </c:pt>
                <c:pt idx="373">
                  <c:v>2430.0</c:v>
                </c:pt>
                <c:pt idx="374">
                  <c:v>2440.0</c:v>
                </c:pt>
                <c:pt idx="375">
                  <c:v>2450.0</c:v>
                </c:pt>
                <c:pt idx="376">
                  <c:v>2460.0</c:v>
                </c:pt>
                <c:pt idx="377">
                  <c:v>2470.0</c:v>
                </c:pt>
                <c:pt idx="378">
                  <c:v>2480.0</c:v>
                </c:pt>
                <c:pt idx="379">
                  <c:v>2490.0</c:v>
                </c:pt>
                <c:pt idx="380">
                  <c:v>2500.0</c:v>
                </c:pt>
                <c:pt idx="381">
                  <c:v>2525.0</c:v>
                </c:pt>
                <c:pt idx="382">
                  <c:v>2550.0</c:v>
                </c:pt>
                <c:pt idx="383">
                  <c:v>2575.0</c:v>
                </c:pt>
                <c:pt idx="384">
                  <c:v>2600.0</c:v>
                </c:pt>
                <c:pt idx="385">
                  <c:v>2625.0</c:v>
                </c:pt>
                <c:pt idx="386">
                  <c:v>2650.0</c:v>
                </c:pt>
                <c:pt idx="387">
                  <c:v>2675.0</c:v>
                </c:pt>
                <c:pt idx="388">
                  <c:v>2700.0</c:v>
                </c:pt>
                <c:pt idx="389">
                  <c:v>2725.0</c:v>
                </c:pt>
                <c:pt idx="390">
                  <c:v>2750.0</c:v>
                </c:pt>
                <c:pt idx="391">
                  <c:v>2775.0</c:v>
                </c:pt>
                <c:pt idx="392">
                  <c:v>2800.0</c:v>
                </c:pt>
                <c:pt idx="393">
                  <c:v>2825.0</c:v>
                </c:pt>
                <c:pt idx="394">
                  <c:v>2850.0</c:v>
                </c:pt>
                <c:pt idx="395">
                  <c:v>2875.0</c:v>
                </c:pt>
                <c:pt idx="396">
                  <c:v>2900.0</c:v>
                </c:pt>
                <c:pt idx="397">
                  <c:v>2925.0</c:v>
                </c:pt>
                <c:pt idx="398">
                  <c:v>2950.0</c:v>
                </c:pt>
                <c:pt idx="399">
                  <c:v>2975.0</c:v>
                </c:pt>
                <c:pt idx="400">
                  <c:v>3000.0</c:v>
                </c:pt>
                <c:pt idx="401">
                  <c:v>3025.0</c:v>
                </c:pt>
                <c:pt idx="402">
                  <c:v>3050.0</c:v>
                </c:pt>
                <c:pt idx="403">
                  <c:v>3075.0</c:v>
                </c:pt>
                <c:pt idx="404">
                  <c:v>3100.0</c:v>
                </c:pt>
                <c:pt idx="405">
                  <c:v>3125.0</c:v>
                </c:pt>
                <c:pt idx="406">
                  <c:v>3150.0</c:v>
                </c:pt>
                <c:pt idx="407">
                  <c:v>3175.0</c:v>
                </c:pt>
                <c:pt idx="408">
                  <c:v>3200.0</c:v>
                </c:pt>
                <c:pt idx="409">
                  <c:v>3225.0</c:v>
                </c:pt>
                <c:pt idx="410">
                  <c:v>3250.0</c:v>
                </c:pt>
                <c:pt idx="411">
                  <c:v>3275.0</c:v>
                </c:pt>
                <c:pt idx="412">
                  <c:v>3300.0</c:v>
                </c:pt>
                <c:pt idx="413">
                  <c:v>3325.0</c:v>
                </c:pt>
                <c:pt idx="414">
                  <c:v>3350.0</c:v>
                </c:pt>
                <c:pt idx="415">
                  <c:v>3375.0</c:v>
                </c:pt>
                <c:pt idx="416">
                  <c:v>3400.0</c:v>
                </c:pt>
                <c:pt idx="417">
                  <c:v>3425.0</c:v>
                </c:pt>
                <c:pt idx="418">
                  <c:v>3450.0</c:v>
                </c:pt>
                <c:pt idx="419">
                  <c:v>3475.0</c:v>
                </c:pt>
                <c:pt idx="420">
                  <c:v>3500.0</c:v>
                </c:pt>
                <c:pt idx="421">
                  <c:v>3525.0</c:v>
                </c:pt>
                <c:pt idx="422">
                  <c:v>3550.0</c:v>
                </c:pt>
                <c:pt idx="423">
                  <c:v>3575.0</c:v>
                </c:pt>
                <c:pt idx="424">
                  <c:v>3600.0</c:v>
                </c:pt>
                <c:pt idx="425">
                  <c:v>3625.0</c:v>
                </c:pt>
                <c:pt idx="426">
                  <c:v>3650.0</c:v>
                </c:pt>
                <c:pt idx="427">
                  <c:v>3675.0</c:v>
                </c:pt>
                <c:pt idx="428">
                  <c:v>3700.0</c:v>
                </c:pt>
                <c:pt idx="429">
                  <c:v>3725.0</c:v>
                </c:pt>
                <c:pt idx="430">
                  <c:v>3750.0</c:v>
                </c:pt>
                <c:pt idx="431">
                  <c:v>3775.0</c:v>
                </c:pt>
                <c:pt idx="432">
                  <c:v>3800.0</c:v>
                </c:pt>
                <c:pt idx="433">
                  <c:v>3825.0</c:v>
                </c:pt>
                <c:pt idx="434">
                  <c:v>3850.0</c:v>
                </c:pt>
                <c:pt idx="435">
                  <c:v>3875.0</c:v>
                </c:pt>
                <c:pt idx="436">
                  <c:v>3900.0</c:v>
                </c:pt>
                <c:pt idx="437">
                  <c:v>3925.0</c:v>
                </c:pt>
                <c:pt idx="438">
                  <c:v>3950.0</c:v>
                </c:pt>
                <c:pt idx="439">
                  <c:v>3975.0</c:v>
                </c:pt>
                <c:pt idx="440">
                  <c:v>4000.0</c:v>
                </c:pt>
                <c:pt idx="441">
                  <c:v>4025.0</c:v>
                </c:pt>
                <c:pt idx="442">
                  <c:v>4050.0</c:v>
                </c:pt>
                <c:pt idx="443">
                  <c:v>4075.0</c:v>
                </c:pt>
                <c:pt idx="444">
                  <c:v>4100.0</c:v>
                </c:pt>
                <c:pt idx="445">
                  <c:v>4125.0</c:v>
                </c:pt>
                <c:pt idx="446">
                  <c:v>4150.0</c:v>
                </c:pt>
                <c:pt idx="447">
                  <c:v>4175.0</c:v>
                </c:pt>
                <c:pt idx="448">
                  <c:v>4200.0</c:v>
                </c:pt>
                <c:pt idx="449">
                  <c:v>4225.0</c:v>
                </c:pt>
                <c:pt idx="450">
                  <c:v>4250.0</c:v>
                </c:pt>
                <c:pt idx="451">
                  <c:v>4275.0</c:v>
                </c:pt>
                <c:pt idx="452">
                  <c:v>4300.0</c:v>
                </c:pt>
                <c:pt idx="453">
                  <c:v>4325.0</c:v>
                </c:pt>
                <c:pt idx="454">
                  <c:v>4350.0</c:v>
                </c:pt>
                <c:pt idx="455">
                  <c:v>4375.0</c:v>
                </c:pt>
                <c:pt idx="456">
                  <c:v>4400.0</c:v>
                </c:pt>
                <c:pt idx="457">
                  <c:v>4425.0</c:v>
                </c:pt>
                <c:pt idx="458">
                  <c:v>4450.0</c:v>
                </c:pt>
                <c:pt idx="459">
                  <c:v>4475.0</c:v>
                </c:pt>
                <c:pt idx="460">
                  <c:v>4500.0</c:v>
                </c:pt>
                <c:pt idx="461">
                  <c:v>4525.0</c:v>
                </c:pt>
                <c:pt idx="462">
                  <c:v>4550.0</c:v>
                </c:pt>
                <c:pt idx="463">
                  <c:v>4575.0</c:v>
                </c:pt>
                <c:pt idx="464">
                  <c:v>4600.0</c:v>
                </c:pt>
                <c:pt idx="465">
                  <c:v>4625.0</c:v>
                </c:pt>
                <c:pt idx="466">
                  <c:v>4650.0</c:v>
                </c:pt>
                <c:pt idx="467">
                  <c:v>4675.0</c:v>
                </c:pt>
                <c:pt idx="468">
                  <c:v>4700.0</c:v>
                </c:pt>
                <c:pt idx="469">
                  <c:v>4725.0</c:v>
                </c:pt>
                <c:pt idx="470">
                  <c:v>4750.0</c:v>
                </c:pt>
                <c:pt idx="471">
                  <c:v>4775.0</c:v>
                </c:pt>
                <c:pt idx="472">
                  <c:v>4800.0</c:v>
                </c:pt>
                <c:pt idx="473">
                  <c:v>4825.0</c:v>
                </c:pt>
                <c:pt idx="474">
                  <c:v>4850.0</c:v>
                </c:pt>
                <c:pt idx="475">
                  <c:v>4875.0</c:v>
                </c:pt>
                <c:pt idx="476">
                  <c:v>4900.0</c:v>
                </c:pt>
                <c:pt idx="477">
                  <c:v>4925.0</c:v>
                </c:pt>
                <c:pt idx="478">
                  <c:v>4950.0</c:v>
                </c:pt>
                <c:pt idx="479">
                  <c:v>4975.0</c:v>
                </c:pt>
                <c:pt idx="480">
                  <c:v>5000.0</c:v>
                </c:pt>
                <c:pt idx="481">
                  <c:v>5025.0</c:v>
                </c:pt>
                <c:pt idx="482">
                  <c:v>5050.0</c:v>
                </c:pt>
                <c:pt idx="483">
                  <c:v>5075.0</c:v>
                </c:pt>
                <c:pt idx="484">
                  <c:v>5100.0</c:v>
                </c:pt>
                <c:pt idx="485">
                  <c:v>5125.0</c:v>
                </c:pt>
                <c:pt idx="486">
                  <c:v>5150.0</c:v>
                </c:pt>
                <c:pt idx="487">
                  <c:v>5175.0</c:v>
                </c:pt>
                <c:pt idx="488">
                  <c:v>5200.0</c:v>
                </c:pt>
                <c:pt idx="489">
                  <c:v>5225.0</c:v>
                </c:pt>
                <c:pt idx="490">
                  <c:v>5250.0</c:v>
                </c:pt>
                <c:pt idx="491">
                  <c:v>5275.0</c:v>
                </c:pt>
                <c:pt idx="492">
                  <c:v>5300.0</c:v>
                </c:pt>
                <c:pt idx="493">
                  <c:v>5325.0</c:v>
                </c:pt>
                <c:pt idx="494">
                  <c:v>5350.0</c:v>
                </c:pt>
                <c:pt idx="495">
                  <c:v>5375.0</c:v>
                </c:pt>
                <c:pt idx="496">
                  <c:v>5400.0</c:v>
                </c:pt>
                <c:pt idx="497">
                  <c:v>5425.0</c:v>
                </c:pt>
                <c:pt idx="498">
                  <c:v>5450.0</c:v>
                </c:pt>
                <c:pt idx="499">
                  <c:v>5475.0</c:v>
                </c:pt>
                <c:pt idx="500">
                  <c:v>5500.0</c:v>
                </c:pt>
                <c:pt idx="501">
                  <c:v>5525.0</c:v>
                </c:pt>
                <c:pt idx="502">
                  <c:v>5550.0</c:v>
                </c:pt>
                <c:pt idx="503">
                  <c:v>5575.0</c:v>
                </c:pt>
                <c:pt idx="504">
                  <c:v>5600.0</c:v>
                </c:pt>
                <c:pt idx="505">
                  <c:v>5625.0</c:v>
                </c:pt>
                <c:pt idx="506">
                  <c:v>5650.0</c:v>
                </c:pt>
                <c:pt idx="507">
                  <c:v>5675.0</c:v>
                </c:pt>
                <c:pt idx="508">
                  <c:v>5700.0</c:v>
                </c:pt>
                <c:pt idx="509">
                  <c:v>5725.0</c:v>
                </c:pt>
                <c:pt idx="510">
                  <c:v>5750.0</c:v>
                </c:pt>
                <c:pt idx="511">
                  <c:v>5775.0</c:v>
                </c:pt>
                <c:pt idx="512">
                  <c:v>5800.0</c:v>
                </c:pt>
                <c:pt idx="513">
                  <c:v>5825.0</c:v>
                </c:pt>
                <c:pt idx="514">
                  <c:v>5850.0</c:v>
                </c:pt>
                <c:pt idx="515">
                  <c:v>5875.0</c:v>
                </c:pt>
                <c:pt idx="516">
                  <c:v>5900.0</c:v>
                </c:pt>
                <c:pt idx="517">
                  <c:v>5925.0</c:v>
                </c:pt>
                <c:pt idx="518">
                  <c:v>5950.0</c:v>
                </c:pt>
                <c:pt idx="519">
                  <c:v>5975.0</c:v>
                </c:pt>
                <c:pt idx="520">
                  <c:v>6000.0</c:v>
                </c:pt>
                <c:pt idx="521">
                  <c:v>6025.0</c:v>
                </c:pt>
                <c:pt idx="522">
                  <c:v>6050.0</c:v>
                </c:pt>
                <c:pt idx="523">
                  <c:v>6075.0</c:v>
                </c:pt>
                <c:pt idx="524">
                  <c:v>6100.0</c:v>
                </c:pt>
                <c:pt idx="525">
                  <c:v>6125.0</c:v>
                </c:pt>
                <c:pt idx="526">
                  <c:v>6150.0</c:v>
                </c:pt>
                <c:pt idx="527">
                  <c:v>6175.0</c:v>
                </c:pt>
                <c:pt idx="528">
                  <c:v>6200.0</c:v>
                </c:pt>
                <c:pt idx="529">
                  <c:v>6225.0</c:v>
                </c:pt>
                <c:pt idx="530">
                  <c:v>6250.0</c:v>
                </c:pt>
                <c:pt idx="531">
                  <c:v>6275.0</c:v>
                </c:pt>
                <c:pt idx="532">
                  <c:v>6300.0</c:v>
                </c:pt>
                <c:pt idx="533">
                  <c:v>6325.0</c:v>
                </c:pt>
                <c:pt idx="534">
                  <c:v>6350.0</c:v>
                </c:pt>
                <c:pt idx="535">
                  <c:v>6375.0</c:v>
                </c:pt>
                <c:pt idx="536">
                  <c:v>6400.0</c:v>
                </c:pt>
                <c:pt idx="537">
                  <c:v>6425.0</c:v>
                </c:pt>
                <c:pt idx="538">
                  <c:v>6450.0</c:v>
                </c:pt>
                <c:pt idx="539">
                  <c:v>6475.0</c:v>
                </c:pt>
                <c:pt idx="540">
                  <c:v>6500.0</c:v>
                </c:pt>
                <c:pt idx="541">
                  <c:v>6525.0</c:v>
                </c:pt>
                <c:pt idx="542">
                  <c:v>6550.0</c:v>
                </c:pt>
                <c:pt idx="543">
                  <c:v>6575.0</c:v>
                </c:pt>
                <c:pt idx="544">
                  <c:v>6600.0</c:v>
                </c:pt>
                <c:pt idx="545">
                  <c:v>6625.0</c:v>
                </c:pt>
                <c:pt idx="546">
                  <c:v>6650.0</c:v>
                </c:pt>
                <c:pt idx="547">
                  <c:v>6675.0</c:v>
                </c:pt>
                <c:pt idx="548">
                  <c:v>6700.0</c:v>
                </c:pt>
                <c:pt idx="549">
                  <c:v>6725.0</c:v>
                </c:pt>
                <c:pt idx="550">
                  <c:v>6750.0</c:v>
                </c:pt>
                <c:pt idx="551">
                  <c:v>6775.0</c:v>
                </c:pt>
                <c:pt idx="552">
                  <c:v>6800.0</c:v>
                </c:pt>
                <c:pt idx="553">
                  <c:v>6825.0</c:v>
                </c:pt>
                <c:pt idx="554">
                  <c:v>6850.0</c:v>
                </c:pt>
                <c:pt idx="555">
                  <c:v>6875.0</c:v>
                </c:pt>
                <c:pt idx="556">
                  <c:v>6900.0</c:v>
                </c:pt>
                <c:pt idx="557">
                  <c:v>6925.0</c:v>
                </c:pt>
                <c:pt idx="558">
                  <c:v>6950.0</c:v>
                </c:pt>
                <c:pt idx="559">
                  <c:v>6975.0</c:v>
                </c:pt>
                <c:pt idx="560">
                  <c:v>7000.0</c:v>
                </c:pt>
                <c:pt idx="561">
                  <c:v>7025.0</c:v>
                </c:pt>
                <c:pt idx="562">
                  <c:v>7050.0</c:v>
                </c:pt>
                <c:pt idx="563">
                  <c:v>7075.0</c:v>
                </c:pt>
                <c:pt idx="564">
                  <c:v>7100.0</c:v>
                </c:pt>
                <c:pt idx="565">
                  <c:v>7125.0</c:v>
                </c:pt>
                <c:pt idx="566">
                  <c:v>7150.0</c:v>
                </c:pt>
                <c:pt idx="567">
                  <c:v>7175.0</c:v>
                </c:pt>
                <c:pt idx="568">
                  <c:v>7200.0</c:v>
                </c:pt>
                <c:pt idx="569">
                  <c:v>7225.0</c:v>
                </c:pt>
                <c:pt idx="570">
                  <c:v>7250.0</c:v>
                </c:pt>
                <c:pt idx="571">
                  <c:v>7275.0</c:v>
                </c:pt>
                <c:pt idx="572">
                  <c:v>7300.0</c:v>
                </c:pt>
                <c:pt idx="573">
                  <c:v>7325.0</c:v>
                </c:pt>
                <c:pt idx="574">
                  <c:v>7350.0</c:v>
                </c:pt>
                <c:pt idx="575">
                  <c:v>7375.0</c:v>
                </c:pt>
                <c:pt idx="576">
                  <c:v>7400.0</c:v>
                </c:pt>
                <c:pt idx="577">
                  <c:v>7425.0</c:v>
                </c:pt>
                <c:pt idx="578">
                  <c:v>7450.0</c:v>
                </c:pt>
                <c:pt idx="579">
                  <c:v>7475.0</c:v>
                </c:pt>
                <c:pt idx="580">
                  <c:v>7500.0</c:v>
                </c:pt>
                <c:pt idx="581">
                  <c:v>7550.0</c:v>
                </c:pt>
                <c:pt idx="582">
                  <c:v>7600.0</c:v>
                </c:pt>
                <c:pt idx="583">
                  <c:v>7650.0</c:v>
                </c:pt>
                <c:pt idx="584">
                  <c:v>7700.0</c:v>
                </c:pt>
                <c:pt idx="585">
                  <c:v>7750.0</c:v>
                </c:pt>
                <c:pt idx="586">
                  <c:v>7800.0</c:v>
                </c:pt>
                <c:pt idx="587">
                  <c:v>7850.0</c:v>
                </c:pt>
                <c:pt idx="588">
                  <c:v>7900.0</c:v>
                </c:pt>
                <c:pt idx="589">
                  <c:v>7950.0</c:v>
                </c:pt>
                <c:pt idx="590">
                  <c:v>8000.0</c:v>
                </c:pt>
                <c:pt idx="591">
                  <c:v>8050.0</c:v>
                </c:pt>
                <c:pt idx="592">
                  <c:v>8100.0</c:v>
                </c:pt>
                <c:pt idx="593">
                  <c:v>8150.0</c:v>
                </c:pt>
                <c:pt idx="594">
                  <c:v>8200.0</c:v>
                </c:pt>
                <c:pt idx="595">
                  <c:v>8250.0</c:v>
                </c:pt>
                <c:pt idx="596">
                  <c:v>8300.0</c:v>
                </c:pt>
                <c:pt idx="597">
                  <c:v>8350.0</c:v>
                </c:pt>
                <c:pt idx="598">
                  <c:v>8400.0</c:v>
                </c:pt>
                <c:pt idx="599">
                  <c:v>8450.0</c:v>
                </c:pt>
                <c:pt idx="600">
                  <c:v>8500.0</c:v>
                </c:pt>
                <c:pt idx="601">
                  <c:v>8550.0</c:v>
                </c:pt>
                <c:pt idx="602">
                  <c:v>8600.0</c:v>
                </c:pt>
                <c:pt idx="603">
                  <c:v>8650.0</c:v>
                </c:pt>
                <c:pt idx="604">
                  <c:v>8700.0</c:v>
                </c:pt>
                <c:pt idx="605">
                  <c:v>8750.0</c:v>
                </c:pt>
                <c:pt idx="606">
                  <c:v>8800.0</c:v>
                </c:pt>
                <c:pt idx="607">
                  <c:v>8850.0</c:v>
                </c:pt>
                <c:pt idx="608">
                  <c:v>8900.0</c:v>
                </c:pt>
                <c:pt idx="609">
                  <c:v>8950.0</c:v>
                </c:pt>
                <c:pt idx="610">
                  <c:v>9000.0</c:v>
                </c:pt>
                <c:pt idx="611">
                  <c:v>9050.0</c:v>
                </c:pt>
                <c:pt idx="612">
                  <c:v>9100.0</c:v>
                </c:pt>
                <c:pt idx="613">
                  <c:v>9150.0</c:v>
                </c:pt>
                <c:pt idx="614">
                  <c:v>9200.0</c:v>
                </c:pt>
                <c:pt idx="615">
                  <c:v>9250.0</c:v>
                </c:pt>
                <c:pt idx="616">
                  <c:v>9300.0</c:v>
                </c:pt>
                <c:pt idx="617">
                  <c:v>9350.0</c:v>
                </c:pt>
                <c:pt idx="618">
                  <c:v>9400.0</c:v>
                </c:pt>
                <c:pt idx="619">
                  <c:v>9450.0</c:v>
                </c:pt>
                <c:pt idx="620">
                  <c:v>9500.0</c:v>
                </c:pt>
                <c:pt idx="621">
                  <c:v>9550.0</c:v>
                </c:pt>
                <c:pt idx="622">
                  <c:v>9600.0</c:v>
                </c:pt>
                <c:pt idx="623">
                  <c:v>9650.0</c:v>
                </c:pt>
                <c:pt idx="624">
                  <c:v>9700.0</c:v>
                </c:pt>
                <c:pt idx="625">
                  <c:v>9750.0</c:v>
                </c:pt>
                <c:pt idx="626">
                  <c:v>9800.0</c:v>
                </c:pt>
                <c:pt idx="627">
                  <c:v>9850.0</c:v>
                </c:pt>
                <c:pt idx="628">
                  <c:v>9900.0</c:v>
                </c:pt>
                <c:pt idx="629">
                  <c:v>9950.0</c:v>
                </c:pt>
                <c:pt idx="630">
                  <c:v>10000.0</c:v>
                </c:pt>
                <c:pt idx="631">
                  <c:v>10050.0</c:v>
                </c:pt>
                <c:pt idx="632">
                  <c:v>10100.0</c:v>
                </c:pt>
                <c:pt idx="633">
                  <c:v>10150.0</c:v>
                </c:pt>
                <c:pt idx="634">
                  <c:v>10200.0</c:v>
                </c:pt>
                <c:pt idx="635">
                  <c:v>10250.0</c:v>
                </c:pt>
                <c:pt idx="636">
                  <c:v>10300.0</c:v>
                </c:pt>
                <c:pt idx="637">
                  <c:v>10350.0</c:v>
                </c:pt>
                <c:pt idx="638">
                  <c:v>10400.0</c:v>
                </c:pt>
                <c:pt idx="639">
                  <c:v>10450.0</c:v>
                </c:pt>
                <c:pt idx="640">
                  <c:v>10500.0</c:v>
                </c:pt>
                <c:pt idx="641">
                  <c:v>10550.0</c:v>
                </c:pt>
                <c:pt idx="642">
                  <c:v>10600.0</c:v>
                </c:pt>
                <c:pt idx="643">
                  <c:v>10650.0</c:v>
                </c:pt>
                <c:pt idx="644">
                  <c:v>10700.0</c:v>
                </c:pt>
                <c:pt idx="645">
                  <c:v>10750.0</c:v>
                </c:pt>
                <c:pt idx="646">
                  <c:v>10800.0</c:v>
                </c:pt>
                <c:pt idx="647">
                  <c:v>10850.0</c:v>
                </c:pt>
                <c:pt idx="648">
                  <c:v>10900.0</c:v>
                </c:pt>
                <c:pt idx="649">
                  <c:v>10950.0</c:v>
                </c:pt>
                <c:pt idx="650">
                  <c:v>11000.0</c:v>
                </c:pt>
                <c:pt idx="651">
                  <c:v>11050.0</c:v>
                </c:pt>
                <c:pt idx="652">
                  <c:v>11100.0</c:v>
                </c:pt>
                <c:pt idx="653">
                  <c:v>11150.0</c:v>
                </c:pt>
                <c:pt idx="654">
                  <c:v>11200.0</c:v>
                </c:pt>
                <c:pt idx="655">
                  <c:v>11250.0</c:v>
                </c:pt>
                <c:pt idx="656">
                  <c:v>11300.0</c:v>
                </c:pt>
                <c:pt idx="657">
                  <c:v>11350.0</c:v>
                </c:pt>
                <c:pt idx="658">
                  <c:v>11400.0</c:v>
                </c:pt>
                <c:pt idx="659">
                  <c:v>11450.0</c:v>
                </c:pt>
                <c:pt idx="660">
                  <c:v>11500.0</c:v>
                </c:pt>
                <c:pt idx="661">
                  <c:v>11550.0</c:v>
                </c:pt>
                <c:pt idx="662">
                  <c:v>11600.0</c:v>
                </c:pt>
                <c:pt idx="663">
                  <c:v>11650.0</c:v>
                </c:pt>
                <c:pt idx="664">
                  <c:v>11700.0</c:v>
                </c:pt>
                <c:pt idx="665">
                  <c:v>11750.0</c:v>
                </c:pt>
                <c:pt idx="666">
                  <c:v>11800.0</c:v>
                </c:pt>
                <c:pt idx="667">
                  <c:v>11850.0</c:v>
                </c:pt>
                <c:pt idx="668">
                  <c:v>11900.0</c:v>
                </c:pt>
                <c:pt idx="669">
                  <c:v>11950.0</c:v>
                </c:pt>
                <c:pt idx="670">
                  <c:v>12000.0</c:v>
                </c:pt>
                <c:pt idx="671">
                  <c:v>12050.0</c:v>
                </c:pt>
                <c:pt idx="672">
                  <c:v>12100.0</c:v>
                </c:pt>
                <c:pt idx="673">
                  <c:v>12150.0</c:v>
                </c:pt>
                <c:pt idx="674">
                  <c:v>12200.0</c:v>
                </c:pt>
                <c:pt idx="675">
                  <c:v>12250.0</c:v>
                </c:pt>
                <c:pt idx="676">
                  <c:v>12300.0</c:v>
                </c:pt>
                <c:pt idx="677">
                  <c:v>12350.0</c:v>
                </c:pt>
                <c:pt idx="678">
                  <c:v>12400.0</c:v>
                </c:pt>
                <c:pt idx="679">
                  <c:v>12450.0</c:v>
                </c:pt>
                <c:pt idx="680">
                  <c:v>12500.0</c:v>
                </c:pt>
                <c:pt idx="681">
                  <c:v>12550.0</c:v>
                </c:pt>
                <c:pt idx="682">
                  <c:v>12600.0</c:v>
                </c:pt>
                <c:pt idx="683">
                  <c:v>12650.0</c:v>
                </c:pt>
                <c:pt idx="684">
                  <c:v>12700.0</c:v>
                </c:pt>
                <c:pt idx="685">
                  <c:v>12750.0</c:v>
                </c:pt>
                <c:pt idx="686">
                  <c:v>12800.0</c:v>
                </c:pt>
                <c:pt idx="687">
                  <c:v>12850.0</c:v>
                </c:pt>
                <c:pt idx="688">
                  <c:v>12900.0</c:v>
                </c:pt>
                <c:pt idx="689">
                  <c:v>12950.0</c:v>
                </c:pt>
                <c:pt idx="690">
                  <c:v>13000.0</c:v>
                </c:pt>
                <c:pt idx="691">
                  <c:v>13050.0</c:v>
                </c:pt>
                <c:pt idx="692">
                  <c:v>13100.0</c:v>
                </c:pt>
                <c:pt idx="693">
                  <c:v>13150.0</c:v>
                </c:pt>
                <c:pt idx="694">
                  <c:v>13200.0</c:v>
                </c:pt>
                <c:pt idx="695">
                  <c:v>13250.0</c:v>
                </c:pt>
                <c:pt idx="696">
                  <c:v>13300.0</c:v>
                </c:pt>
                <c:pt idx="697">
                  <c:v>13350.0</c:v>
                </c:pt>
                <c:pt idx="698">
                  <c:v>13400.0</c:v>
                </c:pt>
                <c:pt idx="699">
                  <c:v>13450.0</c:v>
                </c:pt>
                <c:pt idx="700">
                  <c:v>13500.0</c:v>
                </c:pt>
                <c:pt idx="701">
                  <c:v>13550.0</c:v>
                </c:pt>
                <c:pt idx="702">
                  <c:v>13600.0</c:v>
                </c:pt>
                <c:pt idx="703">
                  <c:v>13650.0</c:v>
                </c:pt>
                <c:pt idx="704">
                  <c:v>13700.0</c:v>
                </c:pt>
                <c:pt idx="705">
                  <c:v>13750.0</c:v>
                </c:pt>
                <c:pt idx="706">
                  <c:v>13800.0</c:v>
                </c:pt>
                <c:pt idx="707">
                  <c:v>13850.0</c:v>
                </c:pt>
                <c:pt idx="708">
                  <c:v>13900.0</c:v>
                </c:pt>
                <c:pt idx="709">
                  <c:v>13950.0</c:v>
                </c:pt>
                <c:pt idx="710">
                  <c:v>14000.0</c:v>
                </c:pt>
                <c:pt idx="711">
                  <c:v>14050.0</c:v>
                </c:pt>
                <c:pt idx="712">
                  <c:v>14100.0</c:v>
                </c:pt>
                <c:pt idx="713">
                  <c:v>14150.0</c:v>
                </c:pt>
                <c:pt idx="714">
                  <c:v>14200.0</c:v>
                </c:pt>
                <c:pt idx="715">
                  <c:v>14250.0</c:v>
                </c:pt>
                <c:pt idx="716">
                  <c:v>14300.0</c:v>
                </c:pt>
                <c:pt idx="717">
                  <c:v>14350.0</c:v>
                </c:pt>
                <c:pt idx="718">
                  <c:v>14400.0</c:v>
                </c:pt>
                <c:pt idx="719">
                  <c:v>14450.0</c:v>
                </c:pt>
                <c:pt idx="720">
                  <c:v>14500.0</c:v>
                </c:pt>
                <c:pt idx="721">
                  <c:v>14550.0</c:v>
                </c:pt>
                <c:pt idx="722">
                  <c:v>14600.0</c:v>
                </c:pt>
                <c:pt idx="723">
                  <c:v>14650.0</c:v>
                </c:pt>
                <c:pt idx="724">
                  <c:v>14700.0</c:v>
                </c:pt>
                <c:pt idx="725">
                  <c:v>14750.0</c:v>
                </c:pt>
                <c:pt idx="726">
                  <c:v>14800.0</c:v>
                </c:pt>
                <c:pt idx="727">
                  <c:v>14850.0</c:v>
                </c:pt>
                <c:pt idx="728">
                  <c:v>14900.0</c:v>
                </c:pt>
                <c:pt idx="729">
                  <c:v>14950.0</c:v>
                </c:pt>
                <c:pt idx="730">
                  <c:v>15000.0</c:v>
                </c:pt>
                <c:pt idx="731">
                  <c:v>15100.0</c:v>
                </c:pt>
                <c:pt idx="732">
                  <c:v>15200.0</c:v>
                </c:pt>
                <c:pt idx="733">
                  <c:v>15300.0</c:v>
                </c:pt>
                <c:pt idx="734">
                  <c:v>15400.0</c:v>
                </c:pt>
                <c:pt idx="735">
                  <c:v>15500.0</c:v>
                </c:pt>
                <c:pt idx="736">
                  <c:v>15600.0</c:v>
                </c:pt>
                <c:pt idx="737">
                  <c:v>15700.0</c:v>
                </c:pt>
                <c:pt idx="738">
                  <c:v>15800.0</c:v>
                </c:pt>
                <c:pt idx="739">
                  <c:v>15900.0</c:v>
                </c:pt>
                <c:pt idx="740">
                  <c:v>16000.0</c:v>
                </c:pt>
                <c:pt idx="741">
                  <c:v>16100.0</c:v>
                </c:pt>
                <c:pt idx="742">
                  <c:v>16200.0</c:v>
                </c:pt>
                <c:pt idx="743">
                  <c:v>16300.0</c:v>
                </c:pt>
                <c:pt idx="744">
                  <c:v>16400.0</c:v>
                </c:pt>
                <c:pt idx="745">
                  <c:v>16500.0</c:v>
                </c:pt>
                <c:pt idx="746">
                  <c:v>16600.0</c:v>
                </c:pt>
                <c:pt idx="747">
                  <c:v>16700.0</c:v>
                </c:pt>
                <c:pt idx="748">
                  <c:v>16800.0</c:v>
                </c:pt>
                <c:pt idx="749">
                  <c:v>16900.0</c:v>
                </c:pt>
                <c:pt idx="750">
                  <c:v>17000.0</c:v>
                </c:pt>
                <c:pt idx="751">
                  <c:v>17100.0</c:v>
                </c:pt>
                <c:pt idx="752">
                  <c:v>17200.0</c:v>
                </c:pt>
                <c:pt idx="753">
                  <c:v>17300.0</c:v>
                </c:pt>
                <c:pt idx="754">
                  <c:v>17400.0</c:v>
                </c:pt>
                <c:pt idx="755">
                  <c:v>17500.0</c:v>
                </c:pt>
                <c:pt idx="756">
                  <c:v>17600.0</c:v>
                </c:pt>
                <c:pt idx="757">
                  <c:v>17700.0</c:v>
                </c:pt>
                <c:pt idx="758">
                  <c:v>17800.0</c:v>
                </c:pt>
                <c:pt idx="759">
                  <c:v>17900.0</c:v>
                </c:pt>
                <c:pt idx="760">
                  <c:v>18000.0</c:v>
                </c:pt>
                <c:pt idx="761">
                  <c:v>18100.0</c:v>
                </c:pt>
                <c:pt idx="762">
                  <c:v>18200.0</c:v>
                </c:pt>
                <c:pt idx="763">
                  <c:v>18300.0</c:v>
                </c:pt>
                <c:pt idx="764">
                  <c:v>18400.0</c:v>
                </c:pt>
                <c:pt idx="765">
                  <c:v>18500.0</c:v>
                </c:pt>
                <c:pt idx="766">
                  <c:v>18600.0</c:v>
                </c:pt>
                <c:pt idx="767">
                  <c:v>18700.0</c:v>
                </c:pt>
                <c:pt idx="768">
                  <c:v>18800.0</c:v>
                </c:pt>
                <c:pt idx="769">
                  <c:v>18900.0</c:v>
                </c:pt>
                <c:pt idx="770">
                  <c:v>19000.0</c:v>
                </c:pt>
                <c:pt idx="771">
                  <c:v>19100.0</c:v>
                </c:pt>
                <c:pt idx="772">
                  <c:v>19200.0</c:v>
                </c:pt>
                <c:pt idx="773">
                  <c:v>19300.0</c:v>
                </c:pt>
                <c:pt idx="774">
                  <c:v>19400.0</c:v>
                </c:pt>
                <c:pt idx="775">
                  <c:v>19500.0</c:v>
                </c:pt>
                <c:pt idx="776">
                  <c:v>19600.0</c:v>
                </c:pt>
                <c:pt idx="777">
                  <c:v>19700.0</c:v>
                </c:pt>
                <c:pt idx="778">
                  <c:v>19800.0</c:v>
                </c:pt>
                <c:pt idx="779">
                  <c:v>19900.0</c:v>
                </c:pt>
                <c:pt idx="780">
                  <c:v>20000.0</c:v>
                </c:pt>
                <c:pt idx="781">
                  <c:v>20100.0</c:v>
                </c:pt>
                <c:pt idx="782">
                  <c:v>20200.0</c:v>
                </c:pt>
                <c:pt idx="783">
                  <c:v>20300.0</c:v>
                </c:pt>
                <c:pt idx="784">
                  <c:v>20400.0</c:v>
                </c:pt>
                <c:pt idx="785">
                  <c:v>20500.0</c:v>
                </c:pt>
                <c:pt idx="786">
                  <c:v>20600.0</c:v>
                </c:pt>
                <c:pt idx="787">
                  <c:v>20700.0</c:v>
                </c:pt>
                <c:pt idx="788">
                  <c:v>20800.0</c:v>
                </c:pt>
                <c:pt idx="789">
                  <c:v>20900.0</c:v>
                </c:pt>
                <c:pt idx="790">
                  <c:v>21000.0</c:v>
                </c:pt>
                <c:pt idx="791">
                  <c:v>21100.0</c:v>
                </c:pt>
                <c:pt idx="792">
                  <c:v>21200.0</c:v>
                </c:pt>
                <c:pt idx="793">
                  <c:v>21300.0</c:v>
                </c:pt>
                <c:pt idx="794">
                  <c:v>21400.0</c:v>
                </c:pt>
                <c:pt idx="795">
                  <c:v>21500.0</c:v>
                </c:pt>
                <c:pt idx="796">
                  <c:v>21600.0</c:v>
                </c:pt>
                <c:pt idx="797">
                  <c:v>21700.0</c:v>
                </c:pt>
                <c:pt idx="798">
                  <c:v>21800.0</c:v>
                </c:pt>
                <c:pt idx="799">
                  <c:v>21900.0</c:v>
                </c:pt>
                <c:pt idx="800">
                  <c:v>22000.0</c:v>
                </c:pt>
                <c:pt idx="801">
                  <c:v>22100.0</c:v>
                </c:pt>
                <c:pt idx="802">
                  <c:v>22200.0</c:v>
                </c:pt>
                <c:pt idx="803">
                  <c:v>22300.0</c:v>
                </c:pt>
                <c:pt idx="804">
                  <c:v>22400.0</c:v>
                </c:pt>
                <c:pt idx="805">
                  <c:v>22500.0</c:v>
                </c:pt>
                <c:pt idx="806">
                  <c:v>22600.0</c:v>
                </c:pt>
                <c:pt idx="807">
                  <c:v>22700.0</c:v>
                </c:pt>
                <c:pt idx="808">
                  <c:v>22800.0</c:v>
                </c:pt>
                <c:pt idx="809">
                  <c:v>22900.0</c:v>
                </c:pt>
                <c:pt idx="810">
                  <c:v>23000.0</c:v>
                </c:pt>
                <c:pt idx="811">
                  <c:v>23100.0</c:v>
                </c:pt>
                <c:pt idx="812">
                  <c:v>23200.0</c:v>
                </c:pt>
                <c:pt idx="813">
                  <c:v>23300.0</c:v>
                </c:pt>
                <c:pt idx="814">
                  <c:v>23400.0</c:v>
                </c:pt>
                <c:pt idx="815">
                  <c:v>23500.0</c:v>
                </c:pt>
                <c:pt idx="816">
                  <c:v>23600.0</c:v>
                </c:pt>
                <c:pt idx="817">
                  <c:v>23700.0</c:v>
                </c:pt>
                <c:pt idx="818">
                  <c:v>23800.0</c:v>
                </c:pt>
                <c:pt idx="819">
                  <c:v>23900.0</c:v>
                </c:pt>
                <c:pt idx="820">
                  <c:v>24000.0</c:v>
                </c:pt>
                <c:pt idx="821">
                  <c:v>24100.0</c:v>
                </c:pt>
                <c:pt idx="822">
                  <c:v>24200.0</c:v>
                </c:pt>
                <c:pt idx="823">
                  <c:v>24300.0</c:v>
                </c:pt>
                <c:pt idx="824">
                  <c:v>24400.0</c:v>
                </c:pt>
                <c:pt idx="825">
                  <c:v>24500.0</c:v>
                </c:pt>
                <c:pt idx="826">
                  <c:v>24600.0</c:v>
                </c:pt>
                <c:pt idx="827">
                  <c:v>24700.0</c:v>
                </c:pt>
                <c:pt idx="828">
                  <c:v>24800.0</c:v>
                </c:pt>
                <c:pt idx="829">
                  <c:v>24900.0</c:v>
                </c:pt>
                <c:pt idx="830">
                  <c:v>25000.0</c:v>
                </c:pt>
                <c:pt idx="831">
                  <c:v>25100.0</c:v>
                </c:pt>
                <c:pt idx="832">
                  <c:v>25200.0</c:v>
                </c:pt>
                <c:pt idx="833">
                  <c:v>25300.0</c:v>
                </c:pt>
                <c:pt idx="834">
                  <c:v>25400.0</c:v>
                </c:pt>
              </c:numCache>
            </c:numRef>
          </c:cat>
          <c:val>
            <c:numRef>
              <c:f>Sheet1!$C$2:$C$836</c:f>
              <c:numCache>
                <c:formatCode>General</c:formatCode>
                <c:ptCount val="835"/>
                <c:pt idx="0">
                  <c:v>0.0025569</c:v>
                </c:pt>
                <c:pt idx="1">
                  <c:v>0.0001894</c:v>
                </c:pt>
                <c:pt idx="2">
                  <c:v>0.0009207</c:v>
                </c:pt>
                <c:pt idx="3">
                  <c:v>0.0017946</c:v>
                </c:pt>
                <c:pt idx="4">
                  <c:v>0.0011257</c:v>
                </c:pt>
                <c:pt idx="5">
                  <c:v>0.0018064</c:v>
                </c:pt>
                <c:pt idx="6">
                  <c:v>0.0026255</c:v>
                </c:pt>
                <c:pt idx="7">
                  <c:v>0.0021124</c:v>
                </c:pt>
                <c:pt idx="8">
                  <c:v>0.0022405</c:v>
                </c:pt>
                <c:pt idx="9">
                  <c:v>0.0026579</c:v>
                </c:pt>
                <c:pt idx="10">
                  <c:v>0.002888</c:v>
                </c:pt>
                <c:pt idx="11">
                  <c:v>0.0033286</c:v>
                </c:pt>
                <c:pt idx="12">
                  <c:v>0.0036946</c:v>
                </c:pt>
                <c:pt idx="13">
                  <c:v>0.0040281</c:v>
                </c:pt>
                <c:pt idx="14">
                  <c:v>0.0043766</c:v>
                </c:pt>
                <c:pt idx="15">
                  <c:v>0.0047693</c:v>
                </c:pt>
                <c:pt idx="16">
                  <c:v>0.0028146</c:v>
                </c:pt>
                <c:pt idx="17">
                  <c:v>0.0012966</c:v>
                </c:pt>
                <c:pt idx="18">
                  <c:v>0.0013562</c:v>
                </c:pt>
                <c:pt idx="19">
                  <c:v>0.0013734</c:v>
                </c:pt>
                <c:pt idx="20">
                  <c:v>0.0014579</c:v>
                </c:pt>
                <c:pt idx="21">
                  <c:v>0.0019701</c:v>
                </c:pt>
                <c:pt idx="22">
                  <c:v>0.0015734</c:v>
                </c:pt>
                <c:pt idx="23">
                  <c:v>0.0017059</c:v>
                </c:pt>
                <c:pt idx="24">
                  <c:v>0.0017139</c:v>
                </c:pt>
                <c:pt idx="25">
                  <c:v>0.001983</c:v>
                </c:pt>
                <c:pt idx="26">
                  <c:v>0.0019219</c:v>
                </c:pt>
                <c:pt idx="27">
                  <c:v>0.0020005</c:v>
                </c:pt>
                <c:pt idx="28">
                  <c:v>0.0021214</c:v>
                </c:pt>
                <c:pt idx="29">
                  <c:v>0.0021803</c:v>
                </c:pt>
                <c:pt idx="30">
                  <c:v>0.0022077</c:v>
                </c:pt>
                <c:pt idx="31">
                  <c:v>0.0023538</c:v>
                </c:pt>
                <c:pt idx="32">
                  <c:v>0.0027418</c:v>
                </c:pt>
                <c:pt idx="33">
                  <c:v>0.0025251</c:v>
                </c:pt>
                <c:pt idx="34">
                  <c:v>0.0025889</c:v>
                </c:pt>
                <c:pt idx="35">
                  <c:v>0.0034594</c:v>
                </c:pt>
                <c:pt idx="36">
                  <c:v>0.0047001</c:v>
                </c:pt>
                <c:pt idx="37">
                  <c:v>0.0046793</c:v>
                </c:pt>
                <c:pt idx="38">
                  <c:v>0.0052751</c:v>
                </c:pt>
                <c:pt idx="39">
                  <c:v>0.0047443</c:v>
                </c:pt>
                <c:pt idx="40">
                  <c:v>0.0031396</c:v>
                </c:pt>
                <c:pt idx="41">
                  <c:v>0.0031889</c:v>
                </c:pt>
                <c:pt idx="42">
                  <c:v>0.003291</c:v>
                </c:pt>
                <c:pt idx="43">
                  <c:v>0.0034341</c:v>
                </c:pt>
                <c:pt idx="44">
                  <c:v>0.0056393</c:v>
                </c:pt>
                <c:pt idx="45">
                  <c:v>0.0064366</c:v>
                </c:pt>
                <c:pt idx="46">
                  <c:v>0.006227</c:v>
                </c:pt>
                <c:pt idx="47">
                  <c:v>0.0064113</c:v>
                </c:pt>
                <c:pt idx="48">
                  <c:v>0.0057754</c:v>
                </c:pt>
                <c:pt idx="49">
                  <c:v>0.0039458</c:v>
                </c:pt>
                <c:pt idx="50">
                  <c:v>0.0041156</c:v>
                </c:pt>
                <c:pt idx="51">
                  <c:v>0.0042324</c:v>
                </c:pt>
                <c:pt idx="52">
                  <c:v>0.0042127</c:v>
                </c:pt>
                <c:pt idx="53">
                  <c:v>0.0042536</c:v>
                </c:pt>
                <c:pt idx="54">
                  <c:v>0.0044954</c:v>
                </c:pt>
                <c:pt idx="55">
                  <c:v>0.0044603</c:v>
                </c:pt>
                <c:pt idx="56">
                  <c:v>0.004579</c:v>
                </c:pt>
                <c:pt idx="57">
                  <c:v>0.0046931</c:v>
                </c:pt>
                <c:pt idx="58">
                  <c:v>0.0078062</c:v>
                </c:pt>
                <c:pt idx="59">
                  <c:v>0.0049265</c:v>
                </c:pt>
                <c:pt idx="60">
                  <c:v>0.0047838</c:v>
                </c:pt>
                <c:pt idx="61">
                  <c:v>0.0048814</c:v>
                </c:pt>
                <c:pt idx="62">
                  <c:v>0.0049308</c:v>
                </c:pt>
                <c:pt idx="63">
                  <c:v>0.0050409</c:v>
                </c:pt>
                <c:pt idx="64">
                  <c:v>0.0051439</c:v>
                </c:pt>
                <c:pt idx="65">
                  <c:v>0.0052292</c:v>
                </c:pt>
                <c:pt idx="66">
                  <c:v>0.005376</c:v>
                </c:pt>
                <c:pt idx="67">
                  <c:v>0.0054748</c:v>
                </c:pt>
                <c:pt idx="68">
                  <c:v>0.0055979</c:v>
                </c:pt>
                <c:pt idx="69">
                  <c:v>0.0072312</c:v>
                </c:pt>
                <c:pt idx="70">
                  <c:v>0.0058427</c:v>
                </c:pt>
                <c:pt idx="71">
                  <c:v>0.0058972</c:v>
                </c:pt>
                <c:pt idx="72">
                  <c:v>0.0059801</c:v>
                </c:pt>
                <c:pt idx="73">
                  <c:v>0.0061867</c:v>
                </c:pt>
                <c:pt idx="74">
                  <c:v>0.0061598</c:v>
                </c:pt>
                <c:pt idx="75">
                  <c:v>0.0062935</c:v>
                </c:pt>
                <c:pt idx="76">
                  <c:v>0.0064033</c:v>
                </c:pt>
                <c:pt idx="77">
                  <c:v>0.0065114</c:v>
                </c:pt>
                <c:pt idx="78">
                  <c:v>0.0066633</c:v>
                </c:pt>
                <c:pt idx="79">
                  <c:v>0.0067276</c:v>
                </c:pt>
                <c:pt idx="80">
                  <c:v>0.006731</c:v>
                </c:pt>
                <c:pt idx="81">
                  <c:v>0.0082896</c:v>
                </c:pt>
                <c:pt idx="82">
                  <c:v>0.0073938</c:v>
                </c:pt>
                <c:pt idx="83">
                  <c:v>0.0071098</c:v>
                </c:pt>
                <c:pt idx="84">
                  <c:v>0.0073002</c:v>
                </c:pt>
                <c:pt idx="85">
                  <c:v>0.0073642</c:v>
                </c:pt>
                <c:pt idx="86">
                  <c:v>0.0073936</c:v>
                </c:pt>
                <c:pt idx="87">
                  <c:v>0.007549</c:v>
                </c:pt>
                <c:pt idx="88">
                  <c:v>0.0076145</c:v>
                </c:pt>
                <c:pt idx="89">
                  <c:v>0.0077407</c:v>
                </c:pt>
                <c:pt idx="90">
                  <c:v>0.0078382</c:v>
                </c:pt>
                <c:pt idx="91">
                  <c:v>0.0079224</c:v>
                </c:pt>
                <c:pt idx="92">
                  <c:v>0.0080722</c:v>
                </c:pt>
                <c:pt idx="93">
                  <c:v>0.0081115</c:v>
                </c:pt>
                <c:pt idx="94">
                  <c:v>0.0082074</c:v>
                </c:pt>
                <c:pt idx="95">
                  <c:v>0.0082362</c:v>
                </c:pt>
                <c:pt idx="96">
                  <c:v>0.0083656</c:v>
                </c:pt>
                <c:pt idx="97">
                  <c:v>0.0085198</c:v>
                </c:pt>
                <c:pt idx="98">
                  <c:v>0.0085704</c:v>
                </c:pt>
                <c:pt idx="99">
                  <c:v>0.0084979</c:v>
                </c:pt>
                <c:pt idx="100">
                  <c:v>0.008593</c:v>
                </c:pt>
                <c:pt idx="101">
                  <c:v>0.0091332</c:v>
                </c:pt>
                <c:pt idx="102">
                  <c:v>0.0097398</c:v>
                </c:pt>
                <c:pt idx="103">
                  <c:v>0.0112271</c:v>
                </c:pt>
                <c:pt idx="104">
                  <c:v>0.0105692</c:v>
                </c:pt>
                <c:pt idx="105">
                  <c:v>0.0110485</c:v>
                </c:pt>
                <c:pt idx="106">
                  <c:v>0.0116477</c:v>
                </c:pt>
                <c:pt idx="107">
                  <c:v>0.0122714</c:v>
                </c:pt>
                <c:pt idx="108">
                  <c:v>0.0127949</c:v>
                </c:pt>
                <c:pt idx="109">
                  <c:v>0.013308</c:v>
                </c:pt>
                <c:pt idx="110">
                  <c:v>0.0147372</c:v>
                </c:pt>
                <c:pt idx="111">
                  <c:v>0.014446</c:v>
                </c:pt>
                <c:pt idx="112">
                  <c:v>0.0148443</c:v>
                </c:pt>
                <c:pt idx="113">
                  <c:v>0.0154399</c:v>
                </c:pt>
                <c:pt idx="114">
                  <c:v>0.0161781</c:v>
                </c:pt>
                <c:pt idx="115">
                  <c:v>0.0165839</c:v>
                </c:pt>
                <c:pt idx="116">
                  <c:v>0.0181916</c:v>
                </c:pt>
                <c:pt idx="117">
                  <c:v>0.0176133</c:v>
                </c:pt>
                <c:pt idx="118">
                  <c:v>0.018105</c:v>
                </c:pt>
                <c:pt idx="119">
                  <c:v>0.0209762</c:v>
                </c:pt>
                <c:pt idx="120">
                  <c:v>0.0194252</c:v>
                </c:pt>
                <c:pt idx="121">
                  <c:v>0.0221516</c:v>
                </c:pt>
                <c:pt idx="122">
                  <c:v>0.0204415</c:v>
                </c:pt>
                <c:pt idx="123">
                  <c:v>0.0210627</c:v>
                </c:pt>
                <c:pt idx="124">
                  <c:v>0.0214832</c:v>
                </c:pt>
                <c:pt idx="125">
                  <c:v>0.0219232</c:v>
                </c:pt>
                <c:pt idx="126">
                  <c:v>0.0227117</c:v>
                </c:pt>
                <c:pt idx="127">
                  <c:v>0.023253</c:v>
                </c:pt>
                <c:pt idx="128">
                  <c:v>0.0256167</c:v>
                </c:pt>
                <c:pt idx="129">
                  <c:v>0.0253178</c:v>
                </c:pt>
                <c:pt idx="130">
                  <c:v>0.0247189</c:v>
                </c:pt>
                <c:pt idx="131">
                  <c:v>0.0252553</c:v>
                </c:pt>
                <c:pt idx="132">
                  <c:v>0.0259274</c:v>
                </c:pt>
                <c:pt idx="133">
                  <c:v>0.0288083</c:v>
                </c:pt>
                <c:pt idx="134">
                  <c:v>0.0303229</c:v>
                </c:pt>
                <c:pt idx="135">
                  <c:v>0.0293372</c:v>
                </c:pt>
                <c:pt idx="136">
                  <c:v>0.0299013</c:v>
                </c:pt>
                <c:pt idx="137">
                  <c:v>0.0299655</c:v>
                </c:pt>
                <c:pt idx="138">
                  <c:v>0.0304791</c:v>
                </c:pt>
                <c:pt idx="139">
                  <c:v>0.0312093</c:v>
                </c:pt>
                <c:pt idx="140">
                  <c:v>0.0283005</c:v>
                </c:pt>
                <c:pt idx="141">
                  <c:v>0.0147438</c:v>
                </c:pt>
                <c:pt idx="142">
                  <c:v>0.0149999</c:v>
                </c:pt>
                <c:pt idx="143">
                  <c:v>0.0150678</c:v>
                </c:pt>
                <c:pt idx="144">
                  <c:v>0.0166519</c:v>
                </c:pt>
                <c:pt idx="145">
                  <c:v>0.016437</c:v>
                </c:pt>
                <c:pt idx="146">
                  <c:v>0.0156243</c:v>
                </c:pt>
                <c:pt idx="147">
                  <c:v>0.0158958</c:v>
                </c:pt>
                <c:pt idx="148">
                  <c:v>0.0160836</c:v>
                </c:pt>
                <c:pt idx="149">
                  <c:v>0.0195122</c:v>
                </c:pt>
                <c:pt idx="150">
                  <c:v>0.0166716</c:v>
                </c:pt>
                <c:pt idx="151">
                  <c:v>0.0169027</c:v>
                </c:pt>
                <c:pt idx="152">
                  <c:v>0.0171242</c:v>
                </c:pt>
                <c:pt idx="153">
                  <c:v>0.0185729</c:v>
                </c:pt>
                <c:pt idx="154">
                  <c:v>0.020075</c:v>
                </c:pt>
                <c:pt idx="155">
                  <c:v>0.0180835</c:v>
                </c:pt>
                <c:pt idx="156">
                  <c:v>0.0184215</c:v>
                </c:pt>
                <c:pt idx="157">
                  <c:v>0.0177773</c:v>
                </c:pt>
                <c:pt idx="158">
                  <c:v>0.0202431</c:v>
                </c:pt>
                <c:pt idx="159">
                  <c:v>0.0193332</c:v>
                </c:pt>
                <c:pt idx="160">
                  <c:v>0.0218351</c:v>
                </c:pt>
                <c:pt idx="161">
                  <c:v>0.0201768</c:v>
                </c:pt>
                <c:pt idx="162">
                  <c:v>0.02063</c:v>
                </c:pt>
                <c:pt idx="163">
                  <c:v>0.0210381</c:v>
                </c:pt>
                <c:pt idx="164">
                  <c:v>0.0216235</c:v>
                </c:pt>
                <c:pt idx="165">
                  <c:v>0.0217668</c:v>
                </c:pt>
                <c:pt idx="166">
                  <c:v>0.0219878</c:v>
                </c:pt>
                <c:pt idx="167">
                  <c:v>0.0220046</c:v>
                </c:pt>
                <c:pt idx="168">
                  <c:v>0.0222703</c:v>
                </c:pt>
                <c:pt idx="169">
                  <c:v>0.0223083</c:v>
                </c:pt>
                <c:pt idx="170">
                  <c:v>0.0223751</c:v>
                </c:pt>
                <c:pt idx="171">
                  <c:v>0.0231957</c:v>
                </c:pt>
                <c:pt idx="172">
                  <c:v>0.0233806</c:v>
                </c:pt>
                <c:pt idx="173">
                  <c:v>0.0235471</c:v>
                </c:pt>
                <c:pt idx="174">
                  <c:v>0.0241624</c:v>
                </c:pt>
                <c:pt idx="175">
                  <c:v>0.0244549</c:v>
                </c:pt>
                <c:pt idx="176">
                  <c:v>0.0243781</c:v>
                </c:pt>
                <c:pt idx="177">
                  <c:v>0.0248489</c:v>
                </c:pt>
                <c:pt idx="178">
                  <c:v>0.02491</c:v>
                </c:pt>
                <c:pt idx="179">
                  <c:v>0.0253004</c:v>
                </c:pt>
                <c:pt idx="180">
                  <c:v>0.0254512</c:v>
                </c:pt>
                <c:pt idx="181">
                  <c:v>0.0253812</c:v>
                </c:pt>
                <c:pt idx="182">
                  <c:v>0.0272609</c:v>
                </c:pt>
                <c:pt idx="183">
                  <c:v>0.0307965</c:v>
                </c:pt>
                <c:pt idx="184">
                  <c:v>0.0277198</c:v>
                </c:pt>
                <c:pt idx="185">
                  <c:v>0.030442</c:v>
                </c:pt>
                <c:pt idx="186">
                  <c:v>0.0284476</c:v>
                </c:pt>
                <c:pt idx="187">
                  <c:v>0.0289786</c:v>
                </c:pt>
                <c:pt idx="188">
                  <c:v>0.0304577</c:v>
                </c:pt>
                <c:pt idx="189">
                  <c:v>0.0305777</c:v>
                </c:pt>
                <c:pt idx="190">
                  <c:v>0.0313111</c:v>
                </c:pt>
                <c:pt idx="191">
                  <c:v>0.032827</c:v>
                </c:pt>
                <c:pt idx="192">
                  <c:v>0.0320986</c:v>
                </c:pt>
                <c:pt idx="193">
                  <c:v>0.034115</c:v>
                </c:pt>
                <c:pt idx="194">
                  <c:v>0.0330802</c:v>
                </c:pt>
                <c:pt idx="195">
                  <c:v>0.0381705</c:v>
                </c:pt>
                <c:pt idx="196">
                  <c:v>0.0391119</c:v>
                </c:pt>
                <c:pt idx="197">
                  <c:v>0.0356778</c:v>
                </c:pt>
                <c:pt idx="198">
                  <c:v>0.0376186</c:v>
                </c:pt>
                <c:pt idx="199">
                  <c:v>0.0390578</c:v>
                </c:pt>
                <c:pt idx="200">
                  <c:v>0.0381707</c:v>
                </c:pt>
                <c:pt idx="201">
                  <c:v>0.0373657</c:v>
                </c:pt>
                <c:pt idx="202">
                  <c:v>0.0402127</c:v>
                </c:pt>
                <c:pt idx="203">
                  <c:v>0.0390939</c:v>
                </c:pt>
                <c:pt idx="204">
                  <c:v>0.0409897</c:v>
                </c:pt>
                <c:pt idx="205">
                  <c:v>0.0408463</c:v>
                </c:pt>
                <c:pt idx="206">
                  <c:v>0.0421514</c:v>
                </c:pt>
                <c:pt idx="207">
                  <c:v>0.0399579</c:v>
                </c:pt>
                <c:pt idx="208">
                  <c:v>0.0433582</c:v>
                </c:pt>
                <c:pt idx="209">
                  <c:v>0.0428166</c:v>
                </c:pt>
                <c:pt idx="210">
                  <c:v>0.0450553</c:v>
                </c:pt>
                <c:pt idx="211">
                  <c:v>0.043666</c:v>
                </c:pt>
                <c:pt idx="212">
                  <c:v>0.0453074</c:v>
                </c:pt>
                <c:pt idx="213">
                  <c:v>0.0446263</c:v>
                </c:pt>
                <c:pt idx="214">
                  <c:v>0.0469902</c:v>
                </c:pt>
                <c:pt idx="215">
                  <c:v>0.0476916</c:v>
                </c:pt>
                <c:pt idx="216">
                  <c:v>0.0483737</c:v>
                </c:pt>
                <c:pt idx="217">
                  <c:v>0.048932</c:v>
                </c:pt>
                <c:pt idx="218">
                  <c:v>0.048455</c:v>
                </c:pt>
                <c:pt idx="219">
                  <c:v>0.0500576</c:v>
                </c:pt>
                <c:pt idx="220">
                  <c:v>0.0549451</c:v>
                </c:pt>
                <c:pt idx="221">
                  <c:v>0.0525923</c:v>
                </c:pt>
                <c:pt idx="222">
                  <c:v>0.0523297</c:v>
                </c:pt>
                <c:pt idx="223">
                  <c:v>0.0514471</c:v>
                </c:pt>
                <c:pt idx="224">
                  <c:v>0.0572069</c:v>
                </c:pt>
                <c:pt idx="225">
                  <c:v>0.0540222</c:v>
                </c:pt>
                <c:pt idx="226">
                  <c:v>0.051782</c:v>
                </c:pt>
                <c:pt idx="227">
                  <c:v>0.0548481</c:v>
                </c:pt>
                <c:pt idx="228">
                  <c:v>0.0587287</c:v>
                </c:pt>
                <c:pt idx="229">
                  <c:v>0.0549979</c:v>
                </c:pt>
                <c:pt idx="230">
                  <c:v>0.0576287</c:v>
                </c:pt>
                <c:pt idx="231">
                  <c:v>0.0581465</c:v>
                </c:pt>
                <c:pt idx="232">
                  <c:v>0.057497</c:v>
                </c:pt>
                <c:pt idx="233">
                  <c:v>0.0590473</c:v>
                </c:pt>
                <c:pt idx="234">
                  <c:v>0.0605078</c:v>
                </c:pt>
                <c:pt idx="235">
                  <c:v>0.0592805</c:v>
                </c:pt>
                <c:pt idx="236">
                  <c:v>0.0630868</c:v>
                </c:pt>
                <c:pt idx="237">
                  <c:v>0.0626861</c:v>
                </c:pt>
                <c:pt idx="238">
                  <c:v>0.0611321</c:v>
                </c:pt>
                <c:pt idx="239">
                  <c:v>0.0618707</c:v>
                </c:pt>
                <c:pt idx="240">
                  <c:v>0.0640446</c:v>
                </c:pt>
                <c:pt idx="241">
                  <c:v>0.0669327</c:v>
                </c:pt>
                <c:pt idx="242">
                  <c:v>0.0632525</c:v>
                </c:pt>
                <c:pt idx="243">
                  <c:v>0.067709</c:v>
                </c:pt>
                <c:pt idx="244">
                  <c:v>0.0657077</c:v>
                </c:pt>
                <c:pt idx="245">
                  <c:v>0.066562</c:v>
                </c:pt>
                <c:pt idx="246">
                  <c:v>0.0688903</c:v>
                </c:pt>
                <c:pt idx="247">
                  <c:v>0.0659332</c:v>
                </c:pt>
                <c:pt idx="248">
                  <c:v>0.068815</c:v>
                </c:pt>
                <c:pt idx="249">
                  <c:v>0.0688433</c:v>
                </c:pt>
                <c:pt idx="250">
                  <c:v>0.0712548</c:v>
                </c:pt>
                <c:pt idx="251">
                  <c:v>0.0735283</c:v>
                </c:pt>
                <c:pt idx="252">
                  <c:v>0.0714723</c:v>
                </c:pt>
                <c:pt idx="253">
                  <c:v>0.0701009</c:v>
                </c:pt>
                <c:pt idx="254">
                  <c:v>0.0718581</c:v>
                </c:pt>
                <c:pt idx="255">
                  <c:v>0.0732728</c:v>
                </c:pt>
                <c:pt idx="256">
                  <c:v>0.0745064</c:v>
                </c:pt>
                <c:pt idx="257">
                  <c:v>0.0740278</c:v>
                </c:pt>
                <c:pt idx="258">
                  <c:v>0.0715918</c:v>
                </c:pt>
                <c:pt idx="259">
                  <c:v>0.0774702</c:v>
                </c:pt>
                <c:pt idx="260">
                  <c:v>0.0741288</c:v>
                </c:pt>
                <c:pt idx="261">
                  <c:v>0.0757275</c:v>
                </c:pt>
                <c:pt idx="262">
                  <c:v>0.087252</c:v>
                </c:pt>
                <c:pt idx="263">
                  <c:v>0.0871101</c:v>
                </c:pt>
                <c:pt idx="264">
                  <c:v>0.0854451</c:v>
                </c:pt>
                <c:pt idx="265">
                  <c:v>0.0822322</c:v>
                </c:pt>
                <c:pt idx="266">
                  <c:v>0.0802518</c:v>
                </c:pt>
                <c:pt idx="267">
                  <c:v>0.0817749</c:v>
                </c:pt>
                <c:pt idx="268">
                  <c:v>0.0949486</c:v>
                </c:pt>
                <c:pt idx="269">
                  <c:v>0.095741</c:v>
                </c:pt>
                <c:pt idx="270">
                  <c:v>0.104576</c:v>
                </c:pt>
                <c:pt idx="271">
                  <c:v>0.0955019</c:v>
                </c:pt>
                <c:pt idx="272">
                  <c:v>0.0941527</c:v>
                </c:pt>
                <c:pt idx="273">
                  <c:v>0.0903572</c:v>
                </c:pt>
                <c:pt idx="274">
                  <c:v>0.0879958</c:v>
                </c:pt>
                <c:pt idx="275">
                  <c:v>0.0848072</c:v>
                </c:pt>
                <c:pt idx="276">
                  <c:v>0.0862342</c:v>
                </c:pt>
                <c:pt idx="277">
                  <c:v>0.0870716</c:v>
                </c:pt>
                <c:pt idx="278">
                  <c:v>0.0940306</c:v>
                </c:pt>
                <c:pt idx="279">
                  <c:v>0.0888376</c:v>
                </c:pt>
                <c:pt idx="280">
                  <c:v>0.0881903</c:v>
                </c:pt>
                <c:pt idx="281">
                  <c:v>0.0888792</c:v>
                </c:pt>
                <c:pt idx="282">
                  <c:v>0.0891696</c:v>
                </c:pt>
                <c:pt idx="283">
                  <c:v>0.0896001</c:v>
                </c:pt>
                <c:pt idx="284">
                  <c:v>0.0900224</c:v>
                </c:pt>
                <c:pt idx="285">
                  <c:v>0.0913264</c:v>
                </c:pt>
                <c:pt idx="286">
                  <c:v>0.0912765</c:v>
                </c:pt>
                <c:pt idx="287">
                  <c:v>0.0942197</c:v>
                </c:pt>
                <c:pt idx="288">
                  <c:v>0.0944939</c:v>
                </c:pt>
                <c:pt idx="289">
                  <c:v>0.097482</c:v>
                </c:pt>
                <c:pt idx="290">
                  <c:v>0.0940397</c:v>
                </c:pt>
                <c:pt idx="291">
                  <c:v>0.09533</c:v>
                </c:pt>
                <c:pt idx="292">
                  <c:v>0.0972068</c:v>
                </c:pt>
                <c:pt idx="293">
                  <c:v>0.0983652</c:v>
                </c:pt>
                <c:pt idx="294">
                  <c:v>0.1013585</c:v>
                </c:pt>
                <c:pt idx="295">
                  <c:v>0.1002043</c:v>
                </c:pt>
                <c:pt idx="296">
                  <c:v>0.0997658</c:v>
                </c:pt>
                <c:pt idx="297">
                  <c:v>0.1020555</c:v>
                </c:pt>
                <c:pt idx="298">
                  <c:v>0.1033132</c:v>
                </c:pt>
                <c:pt idx="299">
                  <c:v>0.1019592</c:v>
                </c:pt>
                <c:pt idx="300">
                  <c:v>0.1029364</c:v>
                </c:pt>
                <c:pt idx="301">
                  <c:v>0.1030924</c:v>
                </c:pt>
                <c:pt idx="302">
                  <c:v>0.1032466</c:v>
                </c:pt>
                <c:pt idx="303">
                  <c:v>0.1035971</c:v>
                </c:pt>
                <c:pt idx="304">
                  <c:v>0.1043271</c:v>
                </c:pt>
                <c:pt idx="305">
                  <c:v>0.1045165</c:v>
                </c:pt>
                <c:pt idx="306">
                  <c:v>0.1050587</c:v>
                </c:pt>
                <c:pt idx="307">
                  <c:v>0.1070881</c:v>
                </c:pt>
                <c:pt idx="308">
                  <c:v>0.1179427</c:v>
                </c:pt>
                <c:pt idx="309">
                  <c:v>0.1057134</c:v>
                </c:pt>
                <c:pt idx="310">
                  <c:v>0.1079267</c:v>
                </c:pt>
                <c:pt idx="311">
                  <c:v>0.1102811</c:v>
                </c:pt>
                <c:pt idx="312">
                  <c:v>0.1101162</c:v>
                </c:pt>
                <c:pt idx="313">
                  <c:v>0.1082871</c:v>
                </c:pt>
                <c:pt idx="314">
                  <c:v>0.1112184</c:v>
                </c:pt>
                <c:pt idx="315">
                  <c:v>0.1222927</c:v>
                </c:pt>
                <c:pt idx="316">
                  <c:v>0.110883</c:v>
                </c:pt>
                <c:pt idx="317">
                  <c:v>0.1086315</c:v>
                </c:pt>
                <c:pt idx="318">
                  <c:v>0.1136661</c:v>
                </c:pt>
                <c:pt idx="319">
                  <c:v>0.1098767</c:v>
                </c:pt>
                <c:pt idx="320">
                  <c:v>0.1106241</c:v>
                </c:pt>
                <c:pt idx="321">
                  <c:v>0.114678</c:v>
                </c:pt>
                <c:pt idx="322">
                  <c:v>0.1096322</c:v>
                </c:pt>
                <c:pt idx="323">
                  <c:v>0.1188731</c:v>
                </c:pt>
                <c:pt idx="324">
                  <c:v>0.1148055</c:v>
                </c:pt>
                <c:pt idx="325">
                  <c:v>0.1144278</c:v>
                </c:pt>
                <c:pt idx="326">
                  <c:v>0.1173039</c:v>
                </c:pt>
                <c:pt idx="327">
                  <c:v>0.1146031</c:v>
                </c:pt>
                <c:pt idx="328">
                  <c:v>0.1136372</c:v>
                </c:pt>
                <c:pt idx="329">
                  <c:v>0.117476</c:v>
                </c:pt>
                <c:pt idx="330">
                  <c:v>0.1191302</c:v>
                </c:pt>
                <c:pt idx="331">
                  <c:v>0.115132</c:v>
                </c:pt>
                <c:pt idx="332">
                  <c:v>0.1217085</c:v>
                </c:pt>
                <c:pt idx="333">
                  <c:v>0.1234931</c:v>
                </c:pt>
                <c:pt idx="334">
                  <c:v>0.1217999</c:v>
                </c:pt>
                <c:pt idx="335">
                  <c:v>0.123641</c:v>
                </c:pt>
                <c:pt idx="336">
                  <c:v>0.1320314</c:v>
                </c:pt>
                <c:pt idx="337">
                  <c:v>0.1231112</c:v>
                </c:pt>
                <c:pt idx="338">
                  <c:v>0.1246741</c:v>
                </c:pt>
                <c:pt idx="339">
                  <c:v>0.1238437</c:v>
                </c:pt>
                <c:pt idx="340">
                  <c:v>0.1304575</c:v>
                </c:pt>
                <c:pt idx="341">
                  <c:v>0.1256087</c:v>
                </c:pt>
                <c:pt idx="342">
                  <c:v>0.128208</c:v>
                </c:pt>
                <c:pt idx="343">
                  <c:v>0.125007</c:v>
                </c:pt>
                <c:pt idx="344">
                  <c:v>0.1337265</c:v>
                </c:pt>
                <c:pt idx="345">
                  <c:v>0.130768</c:v>
                </c:pt>
                <c:pt idx="346">
                  <c:v>0.1320362</c:v>
                </c:pt>
                <c:pt idx="347">
                  <c:v>0.1319884</c:v>
                </c:pt>
                <c:pt idx="348">
                  <c:v>0.1351879</c:v>
                </c:pt>
                <c:pt idx="349">
                  <c:v>0.1439633</c:v>
                </c:pt>
                <c:pt idx="350">
                  <c:v>0.1333295</c:v>
                </c:pt>
                <c:pt idx="351">
                  <c:v>0.1313394</c:v>
                </c:pt>
                <c:pt idx="352">
                  <c:v>0.132896</c:v>
                </c:pt>
                <c:pt idx="353">
                  <c:v>0.1339202</c:v>
                </c:pt>
                <c:pt idx="354">
                  <c:v>0.1382435</c:v>
                </c:pt>
                <c:pt idx="355">
                  <c:v>0.1338313</c:v>
                </c:pt>
                <c:pt idx="356">
                  <c:v>0.1336221</c:v>
                </c:pt>
                <c:pt idx="357">
                  <c:v>0.1375159</c:v>
                </c:pt>
                <c:pt idx="358">
                  <c:v>0.1345837</c:v>
                </c:pt>
                <c:pt idx="359">
                  <c:v>0.1391358</c:v>
                </c:pt>
                <c:pt idx="360">
                  <c:v>0.1360578</c:v>
                </c:pt>
                <c:pt idx="361">
                  <c:v>0.1380532</c:v>
                </c:pt>
                <c:pt idx="362">
                  <c:v>0.1357392</c:v>
                </c:pt>
                <c:pt idx="363">
                  <c:v>0.1441044</c:v>
                </c:pt>
                <c:pt idx="364">
                  <c:v>0.1388957</c:v>
                </c:pt>
                <c:pt idx="365">
                  <c:v>0.1400637</c:v>
                </c:pt>
                <c:pt idx="366">
                  <c:v>0.1461394</c:v>
                </c:pt>
                <c:pt idx="367">
                  <c:v>0.142647</c:v>
                </c:pt>
                <c:pt idx="368">
                  <c:v>0.1398339</c:v>
                </c:pt>
                <c:pt idx="369">
                  <c:v>0.1463852</c:v>
                </c:pt>
                <c:pt idx="370">
                  <c:v>0.1464858</c:v>
                </c:pt>
                <c:pt idx="371">
                  <c:v>0.1457559</c:v>
                </c:pt>
                <c:pt idx="372">
                  <c:v>0.1505711</c:v>
                </c:pt>
                <c:pt idx="373">
                  <c:v>0.1456977</c:v>
                </c:pt>
                <c:pt idx="374">
                  <c:v>0.1486492</c:v>
                </c:pt>
                <c:pt idx="375">
                  <c:v>0.1484094</c:v>
                </c:pt>
                <c:pt idx="376">
                  <c:v>0.1489324</c:v>
                </c:pt>
                <c:pt idx="377">
                  <c:v>0.1480414</c:v>
                </c:pt>
                <c:pt idx="378">
                  <c:v>0.156479</c:v>
                </c:pt>
                <c:pt idx="379">
                  <c:v>0.1484963</c:v>
                </c:pt>
                <c:pt idx="380">
                  <c:v>0.1486864</c:v>
                </c:pt>
                <c:pt idx="381">
                  <c:v>0.1569639</c:v>
                </c:pt>
                <c:pt idx="382">
                  <c:v>0.1511387</c:v>
                </c:pt>
                <c:pt idx="383">
                  <c:v>0.1572508</c:v>
                </c:pt>
                <c:pt idx="384">
                  <c:v>0.1594956</c:v>
                </c:pt>
                <c:pt idx="385">
                  <c:v>0.1617027</c:v>
                </c:pt>
                <c:pt idx="386">
                  <c:v>0.1670106</c:v>
                </c:pt>
                <c:pt idx="387">
                  <c:v>0.1649864</c:v>
                </c:pt>
                <c:pt idx="388">
                  <c:v>0.1647084</c:v>
                </c:pt>
                <c:pt idx="389">
                  <c:v>0.1717952</c:v>
                </c:pt>
                <c:pt idx="390">
                  <c:v>0.1671161</c:v>
                </c:pt>
                <c:pt idx="391">
                  <c:v>0.1699274</c:v>
                </c:pt>
                <c:pt idx="392">
                  <c:v>0.1725855</c:v>
                </c:pt>
                <c:pt idx="393">
                  <c:v>0.169363</c:v>
                </c:pt>
                <c:pt idx="394">
                  <c:v>0.1714369</c:v>
                </c:pt>
                <c:pt idx="395">
                  <c:v>0.185497</c:v>
                </c:pt>
                <c:pt idx="396">
                  <c:v>0.1790424</c:v>
                </c:pt>
                <c:pt idx="397">
                  <c:v>0.1858774</c:v>
                </c:pt>
                <c:pt idx="398">
                  <c:v>0.1810955</c:v>
                </c:pt>
                <c:pt idx="399">
                  <c:v>0.1913597</c:v>
                </c:pt>
                <c:pt idx="400">
                  <c:v>0.2057735</c:v>
                </c:pt>
                <c:pt idx="401">
                  <c:v>0.1904511</c:v>
                </c:pt>
                <c:pt idx="402">
                  <c:v>0.1873417</c:v>
                </c:pt>
                <c:pt idx="403">
                  <c:v>0.1867184</c:v>
                </c:pt>
                <c:pt idx="404">
                  <c:v>0.190359</c:v>
                </c:pt>
                <c:pt idx="405">
                  <c:v>0.1934784</c:v>
                </c:pt>
                <c:pt idx="406">
                  <c:v>0.1996787</c:v>
                </c:pt>
                <c:pt idx="407">
                  <c:v>0.1972207</c:v>
                </c:pt>
                <c:pt idx="408">
                  <c:v>0.200322</c:v>
                </c:pt>
                <c:pt idx="409">
                  <c:v>0.2011033</c:v>
                </c:pt>
                <c:pt idx="410">
                  <c:v>0.2064273</c:v>
                </c:pt>
                <c:pt idx="411">
                  <c:v>0.2308537</c:v>
                </c:pt>
                <c:pt idx="412">
                  <c:v>0.2064526</c:v>
                </c:pt>
                <c:pt idx="413">
                  <c:v>0.2177183</c:v>
                </c:pt>
                <c:pt idx="414">
                  <c:v>0.2097037</c:v>
                </c:pt>
                <c:pt idx="415">
                  <c:v>0.2139886</c:v>
                </c:pt>
                <c:pt idx="416">
                  <c:v>0.2146882</c:v>
                </c:pt>
                <c:pt idx="417">
                  <c:v>0.2191247</c:v>
                </c:pt>
                <c:pt idx="418">
                  <c:v>0.2224074</c:v>
                </c:pt>
                <c:pt idx="419">
                  <c:v>0.221923</c:v>
                </c:pt>
                <c:pt idx="420">
                  <c:v>0.2261951</c:v>
                </c:pt>
                <c:pt idx="421">
                  <c:v>0.2248118</c:v>
                </c:pt>
                <c:pt idx="422">
                  <c:v>0.2286943</c:v>
                </c:pt>
                <c:pt idx="423">
                  <c:v>0.2259196</c:v>
                </c:pt>
                <c:pt idx="424">
                  <c:v>0.2228108</c:v>
                </c:pt>
                <c:pt idx="425">
                  <c:v>0.2339367</c:v>
                </c:pt>
                <c:pt idx="426">
                  <c:v>0.2314729</c:v>
                </c:pt>
                <c:pt idx="427">
                  <c:v>0.2340085</c:v>
                </c:pt>
                <c:pt idx="428">
                  <c:v>0.2335718</c:v>
                </c:pt>
                <c:pt idx="429">
                  <c:v>0.2375788</c:v>
                </c:pt>
                <c:pt idx="430">
                  <c:v>0.2383596</c:v>
                </c:pt>
                <c:pt idx="431">
                  <c:v>0.235156</c:v>
                </c:pt>
                <c:pt idx="432">
                  <c:v>0.2471033</c:v>
                </c:pt>
                <c:pt idx="433">
                  <c:v>0.2402857</c:v>
                </c:pt>
                <c:pt idx="434">
                  <c:v>0.2445441</c:v>
                </c:pt>
                <c:pt idx="435">
                  <c:v>0.2626394</c:v>
                </c:pt>
                <c:pt idx="436">
                  <c:v>0.2741465</c:v>
                </c:pt>
                <c:pt idx="437">
                  <c:v>0.2487806</c:v>
                </c:pt>
                <c:pt idx="438">
                  <c:v>0.2542433</c:v>
                </c:pt>
                <c:pt idx="439">
                  <c:v>0.2593917</c:v>
                </c:pt>
                <c:pt idx="440">
                  <c:v>0.2537111</c:v>
                </c:pt>
                <c:pt idx="441">
                  <c:v>0.2569614</c:v>
                </c:pt>
                <c:pt idx="442">
                  <c:v>0.2555031</c:v>
                </c:pt>
                <c:pt idx="443">
                  <c:v>0.3681207</c:v>
                </c:pt>
                <c:pt idx="444">
                  <c:v>0.3400659</c:v>
                </c:pt>
                <c:pt idx="445">
                  <c:v>0.3091923</c:v>
                </c:pt>
                <c:pt idx="446">
                  <c:v>0.2799412</c:v>
                </c:pt>
                <c:pt idx="447">
                  <c:v>0.2957567</c:v>
                </c:pt>
                <c:pt idx="448">
                  <c:v>0.2866649</c:v>
                </c:pt>
                <c:pt idx="449">
                  <c:v>0.2943585</c:v>
                </c:pt>
                <c:pt idx="450">
                  <c:v>0.2863072</c:v>
                </c:pt>
                <c:pt idx="451">
                  <c:v>0.2868905</c:v>
                </c:pt>
                <c:pt idx="452">
                  <c:v>0.2783158</c:v>
                </c:pt>
                <c:pt idx="453">
                  <c:v>0.281524</c:v>
                </c:pt>
                <c:pt idx="454">
                  <c:v>0.2795298</c:v>
                </c:pt>
                <c:pt idx="455">
                  <c:v>0.2863475</c:v>
                </c:pt>
                <c:pt idx="456">
                  <c:v>0.291057</c:v>
                </c:pt>
                <c:pt idx="457">
                  <c:v>0.283185</c:v>
                </c:pt>
                <c:pt idx="458">
                  <c:v>0.2969909</c:v>
                </c:pt>
                <c:pt idx="459">
                  <c:v>0.2976</c:v>
                </c:pt>
                <c:pt idx="460">
                  <c:v>0.2909546</c:v>
                </c:pt>
                <c:pt idx="461">
                  <c:v>0.3013375</c:v>
                </c:pt>
                <c:pt idx="462">
                  <c:v>0.4773103</c:v>
                </c:pt>
                <c:pt idx="463">
                  <c:v>0.4048619</c:v>
                </c:pt>
                <c:pt idx="464">
                  <c:v>0.3475056</c:v>
                </c:pt>
                <c:pt idx="465">
                  <c:v>0.2999665</c:v>
                </c:pt>
                <c:pt idx="466">
                  <c:v>0.2965555</c:v>
                </c:pt>
                <c:pt idx="467">
                  <c:v>0.3178927</c:v>
                </c:pt>
                <c:pt idx="468">
                  <c:v>0.3057169</c:v>
                </c:pt>
                <c:pt idx="469">
                  <c:v>0.307376</c:v>
                </c:pt>
                <c:pt idx="470">
                  <c:v>0.3082568</c:v>
                </c:pt>
                <c:pt idx="471">
                  <c:v>0.3210055</c:v>
                </c:pt>
                <c:pt idx="472">
                  <c:v>0.3207904</c:v>
                </c:pt>
                <c:pt idx="473">
                  <c:v>0.3085117</c:v>
                </c:pt>
                <c:pt idx="474">
                  <c:v>0.3152842</c:v>
                </c:pt>
                <c:pt idx="475">
                  <c:v>0.3213158</c:v>
                </c:pt>
                <c:pt idx="476">
                  <c:v>0.3170774</c:v>
                </c:pt>
                <c:pt idx="477">
                  <c:v>0.3233295</c:v>
                </c:pt>
                <c:pt idx="478">
                  <c:v>0.3264305</c:v>
                </c:pt>
                <c:pt idx="479">
                  <c:v>0.3224895</c:v>
                </c:pt>
                <c:pt idx="480">
                  <c:v>0.3775821</c:v>
                </c:pt>
                <c:pt idx="481">
                  <c:v>0.4056152</c:v>
                </c:pt>
                <c:pt idx="482">
                  <c:v>0.3425046</c:v>
                </c:pt>
                <c:pt idx="483">
                  <c:v>0.3354769</c:v>
                </c:pt>
                <c:pt idx="484">
                  <c:v>0.3265117</c:v>
                </c:pt>
                <c:pt idx="485">
                  <c:v>0.3303251</c:v>
                </c:pt>
                <c:pt idx="486">
                  <c:v>0.3724504</c:v>
                </c:pt>
                <c:pt idx="487">
                  <c:v>0.3340837</c:v>
                </c:pt>
                <c:pt idx="488">
                  <c:v>0.3341261</c:v>
                </c:pt>
                <c:pt idx="489">
                  <c:v>0.3460012</c:v>
                </c:pt>
                <c:pt idx="490">
                  <c:v>0.3465825</c:v>
                </c:pt>
                <c:pt idx="491">
                  <c:v>0.3466054</c:v>
                </c:pt>
                <c:pt idx="492">
                  <c:v>0.3430413</c:v>
                </c:pt>
                <c:pt idx="493">
                  <c:v>0.3566407</c:v>
                </c:pt>
                <c:pt idx="494">
                  <c:v>0.3532808</c:v>
                </c:pt>
                <c:pt idx="495">
                  <c:v>0.3469618</c:v>
                </c:pt>
                <c:pt idx="496">
                  <c:v>0.3500959</c:v>
                </c:pt>
                <c:pt idx="497">
                  <c:v>0.3510777</c:v>
                </c:pt>
                <c:pt idx="498">
                  <c:v>0.3570823</c:v>
                </c:pt>
                <c:pt idx="499">
                  <c:v>0.3573042</c:v>
                </c:pt>
                <c:pt idx="500">
                  <c:v>0.3622349</c:v>
                </c:pt>
                <c:pt idx="501">
                  <c:v>0.3657043</c:v>
                </c:pt>
                <c:pt idx="502">
                  <c:v>0.3640583</c:v>
                </c:pt>
                <c:pt idx="503">
                  <c:v>0.363915</c:v>
                </c:pt>
                <c:pt idx="504">
                  <c:v>0.3703812</c:v>
                </c:pt>
                <c:pt idx="505">
                  <c:v>0.3703998</c:v>
                </c:pt>
                <c:pt idx="506">
                  <c:v>0.3725802</c:v>
                </c:pt>
                <c:pt idx="507">
                  <c:v>0.377018</c:v>
                </c:pt>
                <c:pt idx="508">
                  <c:v>0.420064</c:v>
                </c:pt>
                <c:pt idx="509">
                  <c:v>0.3758547</c:v>
                </c:pt>
                <c:pt idx="510">
                  <c:v>0.3774806</c:v>
                </c:pt>
                <c:pt idx="511">
                  <c:v>0.3911065</c:v>
                </c:pt>
                <c:pt idx="512">
                  <c:v>0.3860989</c:v>
                </c:pt>
                <c:pt idx="513">
                  <c:v>0.3848276</c:v>
                </c:pt>
                <c:pt idx="514">
                  <c:v>0.3875925</c:v>
                </c:pt>
                <c:pt idx="515">
                  <c:v>0.3816656</c:v>
                </c:pt>
                <c:pt idx="516">
                  <c:v>0.3803783</c:v>
                </c:pt>
                <c:pt idx="517">
                  <c:v>0.3806926</c:v>
                </c:pt>
                <c:pt idx="518">
                  <c:v>0.389506</c:v>
                </c:pt>
                <c:pt idx="519">
                  <c:v>0.3927039</c:v>
                </c:pt>
                <c:pt idx="520">
                  <c:v>0.3872228</c:v>
                </c:pt>
                <c:pt idx="521">
                  <c:v>0.3931574</c:v>
                </c:pt>
                <c:pt idx="522">
                  <c:v>0.3950496</c:v>
                </c:pt>
                <c:pt idx="523">
                  <c:v>0.39269</c:v>
                </c:pt>
                <c:pt idx="524">
                  <c:v>0.3986991</c:v>
                </c:pt>
                <c:pt idx="525">
                  <c:v>0.3904347</c:v>
                </c:pt>
                <c:pt idx="526">
                  <c:v>0.3959284</c:v>
                </c:pt>
                <c:pt idx="527">
                  <c:v>0.398779</c:v>
                </c:pt>
                <c:pt idx="528">
                  <c:v>0.4145602</c:v>
                </c:pt>
                <c:pt idx="529">
                  <c:v>0.4165404</c:v>
                </c:pt>
                <c:pt idx="530">
                  <c:v>0.4084138</c:v>
                </c:pt>
                <c:pt idx="531">
                  <c:v>0.4136816</c:v>
                </c:pt>
                <c:pt idx="532">
                  <c:v>0.4151925</c:v>
                </c:pt>
                <c:pt idx="533">
                  <c:v>0.4192712</c:v>
                </c:pt>
                <c:pt idx="534">
                  <c:v>0.4164362</c:v>
                </c:pt>
                <c:pt idx="535">
                  <c:v>0.4134772</c:v>
                </c:pt>
                <c:pt idx="536">
                  <c:v>0.4229808</c:v>
                </c:pt>
                <c:pt idx="537">
                  <c:v>0.4185017</c:v>
                </c:pt>
                <c:pt idx="538">
                  <c:v>0.4251517</c:v>
                </c:pt>
                <c:pt idx="539">
                  <c:v>0.4247233</c:v>
                </c:pt>
                <c:pt idx="540">
                  <c:v>0.4342094</c:v>
                </c:pt>
                <c:pt idx="541">
                  <c:v>0.4341327</c:v>
                </c:pt>
                <c:pt idx="542">
                  <c:v>0.444735</c:v>
                </c:pt>
                <c:pt idx="543">
                  <c:v>0.4416906</c:v>
                </c:pt>
                <c:pt idx="544">
                  <c:v>0.4415494</c:v>
                </c:pt>
                <c:pt idx="545">
                  <c:v>0.4293905</c:v>
                </c:pt>
                <c:pt idx="546">
                  <c:v>0.437173</c:v>
                </c:pt>
                <c:pt idx="547">
                  <c:v>0.4686421</c:v>
                </c:pt>
                <c:pt idx="548">
                  <c:v>0.4403228</c:v>
                </c:pt>
                <c:pt idx="549">
                  <c:v>0.4497677</c:v>
                </c:pt>
                <c:pt idx="550">
                  <c:v>0.482614</c:v>
                </c:pt>
                <c:pt idx="551">
                  <c:v>0.4382771</c:v>
                </c:pt>
                <c:pt idx="552">
                  <c:v>0.4641484</c:v>
                </c:pt>
                <c:pt idx="553">
                  <c:v>0.462728</c:v>
                </c:pt>
                <c:pt idx="554">
                  <c:v>0.4517551</c:v>
                </c:pt>
                <c:pt idx="555">
                  <c:v>0.4687389</c:v>
                </c:pt>
                <c:pt idx="556">
                  <c:v>0.4452609</c:v>
                </c:pt>
                <c:pt idx="557">
                  <c:v>0.4595281</c:v>
                </c:pt>
                <c:pt idx="558">
                  <c:v>0.4581403</c:v>
                </c:pt>
                <c:pt idx="559">
                  <c:v>0.4656649</c:v>
                </c:pt>
                <c:pt idx="560">
                  <c:v>0.453919</c:v>
                </c:pt>
                <c:pt idx="561">
                  <c:v>0.4605089</c:v>
                </c:pt>
                <c:pt idx="562">
                  <c:v>0.464656</c:v>
                </c:pt>
                <c:pt idx="563">
                  <c:v>0.4577696</c:v>
                </c:pt>
                <c:pt idx="564">
                  <c:v>0.4704382</c:v>
                </c:pt>
                <c:pt idx="565">
                  <c:v>0.4662734</c:v>
                </c:pt>
                <c:pt idx="566">
                  <c:v>0.4726655</c:v>
                </c:pt>
                <c:pt idx="567">
                  <c:v>0.4717877</c:v>
                </c:pt>
                <c:pt idx="568">
                  <c:v>0.4810677</c:v>
                </c:pt>
                <c:pt idx="569">
                  <c:v>0.4885442</c:v>
                </c:pt>
                <c:pt idx="570">
                  <c:v>0.4779128</c:v>
                </c:pt>
                <c:pt idx="571">
                  <c:v>0.4786549</c:v>
                </c:pt>
                <c:pt idx="572">
                  <c:v>0.4818471</c:v>
                </c:pt>
                <c:pt idx="573">
                  <c:v>0.4831652</c:v>
                </c:pt>
                <c:pt idx="574">
                  <c:v>0.4797014</c:v>
                </c:pt>
                <c:pt idx="575">
                  <c:v>0.7125509</c:v>
                </c:pt>
                <c:pt idx="576">
                  <c:v>0.5536659</c:v>
                </c:pt>
                <c:pt idx="577">
                  <c:v>0.4871834</c:v>
                </c:pt>
                <c:pt idx="578">
                  <c:v>0.4845964</c:v>
                </c:pt>
                <c:pt idx="579">
                  <c:v>0.4966121</c:v>
                </c:pt>
                <c:pt idx="580">
                  <c:v>0.4991003</c:v>
                </c:pt>
                <c:pt idx="581">
                  <c:v>0.515686</c:v>
                </c:pt>
                <c:pt idx="582">
                  <c:v>0.505846</c:v>
                </c:pt>
                <c:pt idx="583">
                  <c:v>0.513336</c:v>
                </c:pt>
                <c:pt idx="584">
                  <c:v>0.5041341</c:v>
                </c:pt>
                <c:pt idx="585">
                  <c:v>0.5144308</c:v>
                </c:pt>
                <c:pt idx="586">
                  <c:v>0.525678</c:v>
                </c:pt>
                <c:pt idx="587">
                  <c:v>0.5269171</c:v>
                </c:pt>
                <c:pt idx="588">
                  <c:v>0.5259079</c:v>
                </c:pt>
                <c:pt idx="589">
                  <c:v>0.5286512</c:v>
                </c:pt>
                <c:pt idx="590">
                  <c:v>0.5347774</c:v>
                </c:pt>
                <c:pt idx="591">
                  <c:v>0.5305087</c:v>
                </c:pt>
                <c:pt idx="592">
                  <c:v>0.5263738</c:v>
                </c:pt>
                <c:pt idx="593">
                  <c:v>0.5299121</c:v>
                </c:pt>
                <c:pt idx="594">
                  <c:v>0.5359834</c:v>
                </c:pt>
                <c:pt idx="595">
                  <c:v>0.5516429</c:v>
                </c:pt>
                <c:pt idx="596">
                  <c:v>0.5529221</c:v>
                </c:pt>
                <c:pt idx="597">
                  <c:v>0.549122</c:v>
                </c:pt>
                <c:pt idx="598">
                  <c:v>0.5619635</c:v>
                </c:pt>
                <c:pt idx="599">
                  <c:v>0.5659805</c:v>
                </c:pt>
                <c:pt idx="600">
                  <c:v>0.6909689</c:v>
                </c:pt>
                <c:pt idx="601">
                  <c:v>0.5727428</c:v>
                </c:pt>
                <c:pt idx="602">
                  <c:v>0.5929846</c:v>
                </c:pt>
                <c:pt idx="603">
                  <c:v>0.5779275</c:v>
                </c:pt>
                <c:pt idx="604">
                  <c:v>0.5855846</c:v>
                </c:pt>
                <c:pt idx="605">
                  <c:v>0.5857443</c:v>
                </c:pt>
                <c:pt idx="606">
                  <c:v>0.5874326</c:v>
                </c:pt>
                <c:pt idx="607">
                  <c:v>0.6015246</c:v>
                </c:pt>
                <c:pt idx="608">
                  <c:v>0.6057147</c:v>
                </c:pt>
                <c:pt idx="609">
                  <c:v>0.6148494</c:v>
                </c:pt>
                <c:pt idx="610">
                  <c:v>0.6128534</c:v>
                </c:pt>
                <c:pt idx="611">
                  <c:v>0.6044993</c:v>
                </c:pt>
                <c:pt idx="612">
                  <c:v>0.6148527</c:v>
                </c:pt>
                <c:pt idx="613">
                  <c:v>0.6085718</c:v>
                </c:pt>
                <c:pt idx="614">
                  <c:v>0.606351</c:v>
                </c:pt>
                <c:pt idx="615">
                  <c:v>0.6174104</c:v>
                </c:pt>
                <c:pt idx="616">
                  <c:v>0.6139901</c:v>
                </c:pt>
                <c:pt idx="617">
                  <c:v>0.6313455</c:v>
                </c:pt>
                <c:pt idx="618">
                  <c:v>0.6311221</c:v>
                </c:pt>
                <c:pt idx="619">
                  <c:v>0.6352002</c:v>
                </c:pt>
                <c:pt idx="620">
                  <c:v>0.6422961</c:v>
                </c:pt>
                <c:pt idx="621">
                  <c:v>0.6442352</c:v>
                </c:pt>
                <c:pt idx="622">
                  <c:v>0.6866738</c:v>
                </c:pt>
                <c:pt idx="623">
                  <c:v>0.677562</c:v>
                </c:pt>
                <c:pt idx="624">
                  <c:v>0.6838815</c:v>
                </c:pt>
                <c:pt idx="625">
                  <c:v>0.6548722</c:v>
                </c:pt>
                <c:pt idx="626">
                  <c:v>0.6787367</c:v>
                </c:pt>
                <c:pt idx="627">
                  <c:v>0.6702793</c:v>
                </c:pt>
                <c:pt idx="628">
                  <c:v>0.6702806</c:v>
                </c:pt>
                <c:pt idx="629">
                  <c:v>0.6884644</c:v>
                </c:pt>
                <c:pt idx="630">
                  <c:v>0.6799642</c:v>
                </c:pt>
                <c:pt idx="631">
                  <c:v>0.680423</c:v>
                </c:pt>
                <c:pt idx="632">
                  <c:v>0.6867665</c:v>
                </c:pt>
                <c:pt idx="633">
                  <c:v>0.713165</c:v>
                </c:pt>
                <c:pt idx="634">
                  <c:v>0.7113907</c:v>
                </c:pt>
                <c:pt idx="635">
                  <c:v>0.7196339</c:v>
                </c:pt>
                <c:pt idx="636">
                  <c:v>0.6977138</c:v>
                </c:pt>
                <c:pt idx="637">
                  <c:v>0.7083861</c:v>
                </c:pt>
                <c:pt idx="638">
                  <c:v>0.7054118</c:v>
                </c:pt>
                <c:pt idx="639">
                  <c:v>0.715531</c:v>
                </c:pt>
                <c:pt idx="640">
                  <c:v>0.9675699</c:v>
                </c:pt>
                <c:pt idx="641">
                  <c:v>0.7889201</c:v>
                </c:pt>
                <c:pt idx="642">
                  <c:v>0.7216763</c:v>
                </c:pt>
                <c:pt idx="643">
                  <c:v>0.734033</c:v>
                </c:pt>
                <c:pt idx="644">
                  <c:v>0.7321346</c:v>
                </c:pt>
                <c:pt idx="645">
                  <c:v>0.738537</c:v>
                </c:pt>
                <c:pt idx="646">
                  <c:v>0.7403117</c:v>
                </c:pt>
                <c:pt idx="647">
                  <c:v>0.7389748</c:v>
                </c:pt>
                <c:pt idx="648">
                  <c:v>0.7413016</c:v>
                </c:pt>
                <c:pt idx="649">
                  <c:v>0.7480532</c:v>
                </c:pt>
                <c:pt idx="650">
                  <c:v>0.7465882</c:v>
                </c:pt>
                <c:pt idx="651">
                  <c:v>0.7591053</c:v>
                </c:pt>
                <c:pt idx="652">
                  <c:v>0.7550782</c:v>
                </c:pt>
                <c:pt idx="653">
                  <c:v>0.7594975</c:v>
                </c:pt>
                <c:pt idx="654">
                  <c:v>0.7549336</c:v>
                </c:pt>
                <c:pt idx="655">
                  <c:v>0.7614189</c:v>
                </c:pt>
                <c:pt idx="656">
                  <c:v>0.7693411</c:v>
                </c:pt>
                <c:pt idx="657">
                  <c:v>0.7767</c:v>
                </c:pt>
                <c:pt idx="658">
                  <c:v>0.7743764</c:v>
                </c:pt>
                <c:pt idx="659">
                  <c:v>0.783107</c:v>
                </c:pt>
                <c:pt idx="660">
                  <c:v>0.7797924</c:v>
                </c:pt>
                <c:pt idx="661">
                  <c:v>0.7843198</c:v>
                </c:pt>
                <c:pt idx="662">
                  <c:v>0.7973099</c:v>
                </c:pt>
                <c:pt idx="663">
                  <c:v>0.7975541</c:v>
                </c:pt>
                <c:pt idx="664">
                  <c:v>0.8032122</c:v>
                </c:pt>
                <c:pt idx="665">
                  <c:v>0.8179005</c:v>
                </c:pt>
                <c:pt idx="666">
                  <c:v>0.8097419</c:v>
                </c:pt>
                <c:pt idx="667">
                  <c:v>0.8133482</c:v>
                </c:pt>
                <c:pt idx="668">
                  <c:v>0.8142086</c:v>
                </c:pt>
                <c:pt idx="669">
                  <c:v>0.8252485</c:v>
                </c:pt>
                <c:pt idx="670">
                  <c:v>1.1262225</c:v>
                </c:pt>
                <c:pt idx="671">
                  <c:v>0.8421492</c:v>
                </c:pt>
                <c:pt idx="672">
                  <c:v>0.8255056</c:v>
                </c:pt>
                <c:pt idx="673">
                  <c:v>0.8271116</c:v>
                </c:pt>
                <c:pt idx="674">
                  <c:v>0.9071918</c:v>
                </c:pt>
                <c:pt idx="675">
                  <c:v>0.873732</c:v>
                </c:pt>
                <c:pt idx="676">
                  <c:v>0.8198066</c:v>
                </c:pt>
                <c:pt idx="677">
                  <c:v>0.8477817</c:v>
                </c:pt>
                <c:pt idx="678">
                  <c:v>1.0091063</c:v>
                </c:pt>
                <c:pt idx="679">
                  <c:v>0.8722788</c:v>
                </c:pt>
                <c:pt idx="680">
                  <c:v>0.8485424</c:v>
                </c:pt>
                <c:pt idx="681">
                  <c:v>0.8723317</c:v>
                </c:pt>
                <c:pt idx="682">
                  <c:v>0.8673666</c:v>
                </c:pt>
                <c:pt idx="683">
                  <c:v>0.9337195</c:v>
                </c:pt>
                <c:pt idx="684">
                  <c:v>0.9131541</c:v>
                </c:pt>
                <c:pt idx="685">
                  <c:v>1.1200238</c:v>
                </c:pt>
                <c:pt idx="686">
                  <c:v>1.0035034</c:v>
                </c:pt>
                <c:pt idx="687">
                  <c:v>0.9023495</c:v>
                </c:pt>
                <c:pt idx="688">
                  <c:v>0.897114</c:v>
                </c:pt>
                <c:pt idx="689">
                  <c:v>0.9054791</c:v>
                </c:pt>
                <c:pt idx="690">
                  <c:v>0.9009213</c:v>
                </c:pt>
                <c:pt idx="691">
                  <c:v>0.9217458</c:v>
                </c:pt>
                <c:pt idx="692">
                  <c:v>0.9236195</c:v>
                </c:pt>
                <c:pt idx="693">
                  <c:v>0.8992212</c:v>
                </c:pt>
                <c:pt idx="694">
                  <c:v>0.9144195</c:v>
                </c:pt>
                <c:pt idx="695">
                  <c:v>0.9239417</c:v>
                </c:pt>
                <c:pt idx="696">
                  <c:v>0.923834</c:v>
                </c:pt>
                <c:pt idx="697">
                  <c:v>0.9294312</c:v>
                </c:pt>
                <c:pt idx="698">
                  <c:v>0.9232281</c:v>
                </c:pt>
                <c:pt idx="699">
                  <c:v>0.9351805</c:v>
                </c:pt>
                <c:pt idx="700">
                  <c:v>0.9396423</c:v>
                </c:pt>
                <c:pt idx="701">
                  <c:v>0.9644074</c:v>
                </c:pt>
                <c:pt idx="702">
                  <c:v>0.9448812</c:v>
                </c:pt>
                <c:pt idx="703">
                  <c:v>0.9642631</c:v>
                </c:pt>
                <c:pt idx="704">
                  <c:v>0.9583769</c:v>
                </c:pt>
                <c:pt idx="705">
                  <c:v>0.9657444</c:v>
                </c:pt>
                <c:pt idx="706">
                  <c:v>0.9579733</c:v>
                </c:pt>
                <c:pt idx="707">
                  <c:v>0.974837</c:v>
                </c:pt>
                <c:pt idx="708">
                  <c:v>0.9763626</c:v>
                </c:pt>
                <c:pt idx="709">
                  <c:v>0.9985243</c:v>
                </c:pt>
                <c:pt idx="710">
                  <c:v>0.980647</c:v>
                </c:pt>
                <c:pt idx="711">
                  <c:v>0.9878753</c:v>
                </c:pt>
                <c:pt idx="712">
                  <c:v>0.986834</c:v>
                </c:pt>
                <c:pt idx="713">
                  <c:v>0.9918629</c:v>
                </c:pt>
                <c:pt idx="714">
                  <c:v>0.9889083</c:v>
                </c:pt>
                <c:pt idx="715">
                  <c:v>0.9958173</c:v>
                </c:pt>
                <c:pt idx="716">
                  <c:v>1.0254521</c:v>
                </c:pt>
                <c:pt idx="717">
                  <c:v>1.0804272</c:v>
                </c:pt>
                <c:pt idx="718">
                  <c:v>1.0206856</c:v>
                </c:pt>
                <c:pt idx="719">
                  <c:v>1.0118056</c:v>
                </c:pt>
                <c:pt idx="720">
                  <c:v>1.266154</c:v>
                </c:pt>
                <c:pt idx="721">
                  <c:v>1.0380705</c:v>
                </c:pt>
                <c:pt idx="722">
                  <c:v>1.0198063</c:v>
                </c:pt>
                <c:pt idx="723">
                  <c:v>1.0179331</c:v>
                </c:pt>
                <c:pt idx="724">
                  <c:v>1.0758094</c:v>
                </c:pt>
                <c:pt idx="725">
                  <c:v>1.0639466</c:v>
                </c:pt>
                <c:pt idx="726">
                  <c:v>1.032302</c:v>
                </c:pt>
                <c:pt idx="727">
                  <c:v>1.0314123</c:v>
                </c:pt>
                <c:pt idx="728">
                  <c:v>1.0430593</c:v>
                </c:pt>
                <c:pt idx="729">
                  <c:v>1.0475768</c:v>
                </c:pt>
                <c:pt idx="730">
                  <c:v>1.0390341</c:v>
                </c:pt>
                <c:pt idx="731">
                  <c:v>1.0479185</c:v>
                </c:pt>
                <c:pt idx="732">
                  <c:v>1.0665599</c:v>
                </c:pt>
                <c:pt idx="733">
                  <c:v>1.0652646</c:v>
                </c:pt>
                <c:pt idx="734">
                  <c:v>1.0742012</c:v>
                </c:pt>
                <c:pt idx="735">
                  <c:v>1.0836129</c:v>
                </c:pt>
                <c:pt idx="736">
                  <c:v>1.0969228</c:v>
                </c:pt>
                <c:pt idx="737">
                  <c:v>1.1072718</c:v>
                </c:pt>
                <c:pt idx="738">
                  <c:v>1.1007232</c:v>
                </c:pt>
                <c:pt idx="739">
                  <c:v>1.1005523</c:v>
                </c:pt>
                <c:pt idx="740">
                  <c:v>1.1327347</c:v>
                </c:pt>
                <c:pt idx="741">
                  <c:v>1.1255434</c:v>
                </c:pt>
                <c:pt idx="742">
                  <c:v>1.131831</c:v>
                </c:pt>
                <c:pt idx="743">
                  <c:v>1.1202078</c:v>
                </c:pt>
                <c:pt idx="744">
                  <c:v>1.1147357</c:v>
                </c:pt>
                <c:pt idx="745">
                  <c:v>1.1546687</c:v>
                </c:pt>
                <c:pt idx="746">
                  <c:v>1.2047464</c:v>
                </c:pt>
                <c:pt idx="747">
                  <c:v>1.2032191</c:v>
                </c:pt>
                <c:pt idx="748">
                  <c:v>1.3679304</c:v>
                </c:pt>
                <c:pt idx="749">
                  <c:v>1.3459413</c:v>
                </c:pt>
                <c:pt idx="750">
                  <c:v>1.1972111</c:v>
                </c:pt>
                <c:pt idx="751">
                  <c:v>1.2286616</c:v>
                </c:pt>
                <c:pt idx="752">
                  <c:v>1.4067953</c:v>
                </c:pt>
                <c:pt idx="753">
                  <c:v>1.2627944</c:v>
                </c:pt>
                <c:pt idx="754">
                  <c:v>1.2506623</c:v>
                </c:pt>
                <c:pt idx="755">
                  <c:v>1.2459588</c:v>
                </c:pt>
                <c:pt idx="756">
                  <c:v>1.2460968</c:v>
                </c:pt>
                <c:pt idx="757">
                  <c:v>1.250633</c:v>
                </c:pt>
                <c:pt idx="758">
                  <c:v>1.3150702</c:v>
                </c:pt>
                <c:pt idx="759">
                  <c:v>1.2709326</c:v>
                </c:pt>
                <c:pt idx="760">
                  <c:v>1.3144537</c:v>
                </c:pt>
                <c:pt idx="761">
                  <c:v>1.289729</c:v>
                </c:pt>
                <c:pt idx="762">
                  <c:v>1.2814335</c:v>
                </c:pt>
                <c:pt idx="763">
                  <c:v>1.2939328</c:v>
                </c:pt>
                <c:pt idx="764">
                  <c:v>1.295663</c:v>
                </c:pt>
                <c:pt idx="765">
                  <c:v>1.3063206</c:v>
                </c:pt>
                <c:pt idx="766">
                  <c:v>1.3219976</c:v>
                </c:pt>
                <c:pt idx="767">
                  <c:v>1.3209388</c:v>
                </c:pt>
                <c:pt idx="768">
                  <c:v>1.3333493</c:v>
                </c:pt>
                <c:pt idx="769">
                  <c:v>1.3329817</c:v>
                </c:pt>
                <c:pt idx="770">
                  <c:v>1.3457864</c:v>
                </c:pt>
                <c:pt idx="771">
                  <c:v>1.342735</c:v>
                </c:pt>
                <c:pt idx="772">
                  <c:v>1.365364</c:v>
                </c:pt>
                <c:pt idx="773">
                  <c:v>1.3563759</c:v>
                </c:pt>
                <c:pt idx="774">
                  <c:v>1.3682894</c:v>
                </c:pt>
                <c:pt idx="775">
                  <c:v>1.3553581</c:v>
                </c:pt>
                <c:pt idx="776">
                  <c:v>1.3836334</c:v>
                </c:pt>
                <c:pt idx="777">
                  <c:v>1.3767212</c:v>
                </c:pt>
                <c:pt idx="778">
                  <c:v>1.4102463</c:v>
                </c:pt>
                <c:pt idx="779">
                  <c:v>1.3986145</c:v>
                </c:pt>
                <c:pt idx="780">
                  <c:v>1.4117379</c:v>
                </c:pt>
                <c:pt idx="781">
                  <c:v>1.4567718</c:v>
                </c:pt>
                <c:pt idx="782">
                  <c:v>1.4858133</c:v>
                </c:pt>
                <c:pt idx="783">
                  <c:v>1.4408827</c:v>
                </c:pt>
                <c:pt idx="784">
                  <c:v>1.4220881</c:v>
                </c:pt>
                <c:pt idx="785">
                  <c:v>1.4321826</c:v>
                </c:pt>
                <c:pt idx="786">
                  <c:v>1.4418257</c:v>
                </c:pt>
                <c:pt idx="787">
                  <c:v>1.4994338</c:v>
                </c:pt>
                <c:pt idx="788">
                  <c:v>1.8266967</c:v>
                </c:pt>
                <c:pt idx="789">
                  <c:v>1.8425758</c:v>
                </c:pt>
                <c:pt idx="790">
                  <c:v>1.6417383</c:v>
                </c:pt>
                <c:pt idx="791">
                  <c:v>1.9054385</c:v>
                </c:pt>
                <c:pt idx="792">
                  <c:v>1.5445981</c:v>
                </c:pt>
                <c:pt idx="793">
                  <c:v>1.6018568</c:v>
                </c:pt>
                <c:pt idx="794">
                  <c:v>1.7564755</c:v>
                </c:pt>
                <c:pt idx="795">
                  <c:v>1.5259389</c:v>
                </c:pt>
                <c:pt idx="796">
                  <c:v>1.5285687</c:v>
                </c:pt>
                <c:pt idx="797">
                  <c:v>1.5360368</c:v>
                </c:pt>
                <c:pt idx="798">
                  <c:v>1.5540942</c:v>
                </c:pt>
                <c:pt idx="799">
                  <c:v>1.562582</c:v>
                </c:pt>
                <c:pt idx="800">
                  <c:v>1.5588947</c:v>
                </c:pt>
                <c:pt idx="801">
                  <c:v>1.5709335</c:v>
                </c:pt>
                <c:pt idx="802">
                  <c:v>1.5847298</c:v>
                </c:pt>
                <c:pt idx="803">
                  <c:v>1.6798564</c:v>
                </c:pt>
                <c:pt idx="804">
                  <c:v>1.6093304</c:v>
                </c:pt>
                <c:pt idx="805">
                  <c:v>1.9492526</c:v>
                </c:pt>
                <c:pt idx="806">
                  <c:v>1.7610568</c:v>
                </c:pt>
                <c:pt idx="807">
                  <c:v>1.788037</c:v>
                </c:pt>
                <c:pt idx="808">
                  <c:v>1.6251776</c:v>
                </c:pt>
                <c:pt idx="809">
                  <c:v>1.6315353</c:v>
                </c:pt>
                <c:pt idx="810">
                  <c:v>2.019219399999999</c:v>
                </c:pt>
                <c:pt idx="811">
                  <c:v>1.7405426</c:v>
                </c:pt>
                <c:pt idx="812">
                  <c:v>1.6384501</c:v>
                </c:pt>
                <c:pt idx="813">
                  <c:v>1.6572345</c:v>
                </c:pt>
                <c:pt idx="814">
                  <c:v>1.6776336</c:v>
                </c:pt>
                <c:pt idx="815">
                  <c:v>1.7779125</c:v>
                </c:pt>
                <c:pt idx="816">
                  <c:v>1.8493595</c:v>
                </c:pt>
                <c:pt idx="817">
                  <c:v>1.7371974</c:v>
                </c:pt>
                <c:pt idx="818">
                  <c:v>1.6761002</c:v>
                </c:pt>
                <c:pt idx="819">
                  <c:v>1.682986</c:v>
                </c:pt>
                <c:pt idx="820">
                  <c:v>1.683163</c:v>
                </c:pt>
                <c:pt idx="821">
                  <c:v>1.7248141</c:v>
                </c:pt>
                <c:pt idx="822">
                  <c:v>1.7079061</c:v>
                </c:pt>
                <c:pt idx="823">
                  <c:v>1.7026363</c:v>
                </c:pt>
                <c:pt idx="824">
                  <c:v>1.7045314</c:v>
                </c:pt>
                <c:pt idx="825">
                  <c:v>1.7064179</c:v>
                </c:pt>
                <c:pt idx="826">
                  <c:v>1.7057536</c:v>
                </c:pt>
                <c:pt idx="827">
                  <c:v>1.76666</c:v>
                </c:pt>
                <c:pt idx="828">
                  <c:v>1.7476549</c:v>
                </c:pt>
                <c:pt idx="829">
                  <c:v>1.8007683</c:v>
                </c:pt>
                <c:pt idx="830">
                  <c:v>1.7612332</c:v>
                </c:pt>
                <c:pt idx="831">
                  <c:v>1.8029835</c:v>
                </c:pt>
                <c:pt idx="832">
                  <c:v>1.7761938</c:v>
                </c:pt>
                <c:pt idx="833">
                  <c:v>1.8301317</c:v>
                </c:pt>
                <c:pt idx="834">
                  <c:v>1.8149033</c:v>
                </c:pt>
              </c:numCache>
            </c:numRef>
          </c:val>
          <c:smooth val="0"/>
        </c:ser>
        <c:ser>
          <c:idx val="2"/>
          <c:order val="2"/>
          <c:tx>
            <c:strRef>
              <c:f>Sheet1!$D$1</c:f>
              <c:strCache>
                <c:ptCount val="1"/>
                <c:pt idx="0">
                  <c:v>Quicksort</c:v>
                </c:pt>
              </c:strCache>
            </c:strRef>
          </c:tx>
          <c:spPr>
            <a:ln w="25400"/>
          </c:spPr>
          <c:marker>
            <c:symbol val="none"/>
          </c:marker>
          <c:cat>
            <c:numRef>
              <c:f>Sheet1!$A$2:$A$836</c:f>
              <c:numCache>
                <c:formatCode>General</c:formatCode>
                <c:ptCount val="83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pt idx="199">
                  <c:v>690.0</c:v>
                </c:pt>
                <c:pt idx="200">
                  <c:v>700.0</c:v>
                </c:pt>
                <c:pt idx="201">
                  <c:v>710.0</c:v>
                </c:pt>
                <c:pt idx="202">
                  <c:v>720.0</c:v>
                </c:pt>
                <c:pt idx="203">
                  <c:v>730.0</c:v>
                </c:pt>
                <c:pt idx="204">
                  <c:v>740.0</c:v>
                </c:pt>
                <c:pt idx="205">
                  <c:v>750.0</c:v>
                </c:pt>
                <c:pt idx="206">
                  <c:v>760.0</c:v>
                </c:pt>
                <c:pt idx="207">
                  <c:v>770.0</c:v>
                </c:pt>
                <c:pt idx="208">
                  <c:v>780.0</c:v>
                </c:pt>
                <c:pt idx="209">
                  <c:v>790.0</c:v>
                </c:pt>
                <c:pt idx="210">
                  <c:v>800.0</c:v>
                </c:pt>
                <c:pt idx="211">
                  <c:v>810.0</c:v>
                </c:pt>
                <c:pt idx="212">
                  <c:v>820.0</c:v>
                </c:pt>
                <c:pt idx="213">
                  <c:v>830.0</c:v>
                </c:pt>
                <c:pt idx="214">
                  <c:v>840.0</c:v>
                </c:pt>
                <c:pt idx="215">
                  <c:v>850.0</c:v>
                </c:pt>
                <c:pt idx="216">
                  <c:v>860.0</c:v>
                </c:pt>
                <c:pt idx="217">
                  <c:v>870.0</c:v>
                </c:pt>
                <c:pt idx="218">
                  <c:v>880.0</c:v>
                </c:pt>
                <c:pt idx="219">
                  <c:v>890.0</c:v>
                </c:pt>
                <c:pt idx="220">
                  <c:v>900.0</c:v>
                </c:pt>
                <c:pt idx="221">
                  <c:v>910.0</c:v>
                </c:pt>
                <c:pt idx="222">
                  <c:v>920.0</c:v>
                </c:pt>
                <c:pt idx="223">
                  <c:v>930.0</c:v>
                </c:pt>
                <c:pt idx="224">
                  <c:v>940.0</c:v>
                </c:pt>
                <c:pt idx="225">
                  <c:v>950.0</c:v>
                </c:pt>
                <c:pt idx="226">
                  <c:v>960.0</c:v>
                </c:pt>
                <c:pt idx="227">
                  <c:v>970.0</c:v>
                </c:pt>
                <c:pt idx="228">
                  <c:v>980.0</c:v>
                </c:pt>
                <c:pt idx="229">
                  <c:v>990.0</c:v>
                </c:pt>
                <c:pt idx="230">
                  <c:v>1000.0</c:v>
                </c:pt>
                <c:pt idx="231">
                  <c:v>1010.0</c:v>
                </c:pt>
                <c:pt idx="232">
                  <c:v>1020.0</c:v>
                </c:pt>
                <c:pt idx="233">
                  <c:v>1030.0</c:v>
                </c:pt>
                <c:pt idx="234">
                  <c:v>1040.0</c:v>
                </c:pt>
                <c:pt idx="235">
                  <c:v>1050.0</c:v>
                </c:pt>
                <c:pt idx="236">
                  <c:v>1060.0</c:v>
                </c:pt>
                <c:pt idx="237">
                  <c:v>1070.0</c:v>
                </c:pt>
                <c:pt idx="238">
                  <c:v>1080.0</c:v>
                </c:pt>
                <c:pt idx="239">
                  <c:v>1090.0</c:v>
                </c:pt>
                <c:pt idx="240">
                  <c:v>1100.0</c:v>
                </c:pt>
                <c:pt idx="241">
                  <c:v>1110.0</c:v>
                </c:pt>
                <c:pt idx="242">
                  <c:v>1120.0</c:v>
                </c:pt>
                <c:pt idx="243">
                  <c:v>1130.0</c:v>
                </c:pt>
                <c:pt idx="244">
                  <c:v>1140.0</c:v>
                </c:pt>
                <c:pt idx="245">
                  <c:v>1150.0</c:v>
                </c:pt>
                <c:pt idx="246">
                  <c:v>1160.0</c:v>
                </c:pt>
                <c:pt idx="247">
                  <c:v>1170.0</c:v>
                </c:pt>
                <c:pt idx="248">
                  <c:v>1180.0</c:v>
                </c:pt>
                <c:pt idx="249">
                  <c:v>1190.0</c:v>
                </c:pt>
                <c:pt idx="250">
                  <c:v>1200.0</c:v>
                </c:pt>
                <c:pt idx="251">
                  <c:v>1210.0</c:v>
                </c:pt>
                <c:pt idx="252">
                  <c:v>1220.0</c:v>
                </c:pt>
                <c:pt idx="253">
                  <c:v>1230.0</c:v>
                </c:pt>
                <c:pt idx="254">
                  <c:v>1240.0</c:v>
                </c:pt>
                <c:pt idx="255">
                  <c:v>1250.0</c:v>
                </c:pt>
                <c:pt idx="256">
                  <c:v>1260.0</c:v>
                </c:pt>
                <c:pt idx="257">
                  <c:v>1270.0</c:v>
                </c:pt>
                <c:pt idx="258">
                  <c:v>1280.0</c:v>
                </c:pt>
                <c:pt idx="259">
                  <c:v>1290.0</c:v>
                </c:pt>
                <c:pt idx="260">
                  <c:v>1300.0</c:v>
                </c:pt>
                <c:pt idx="261">
                  <c:v>1310.0</c:v>
                </c:pt>
                <c:pt idx="262">
                  <c:v>1320.0</c:v>
                </c:pt>
                <c:pt idx="263">
                  <c:v>1330.0</c:v>
                </c:pt>
                <c:pt idx="264">
                  <c:v>1340.0</c:v>
                </c:pt>
                <c:pt idx="265">
                  <c:v>1350.0</c:v>
                </c:pt>
                <c:pt idx="266">
                  <c:v>1360.0</c:v>
                </c:pt>
                <c:pt idx="267">
                  <c:v>1370.0</c:v>
                </c:pt>
                <c:pt idx="268">
                  <c:v>1380.0</c:v>
                </c:pt>
                <c:pt idx="269">
                  <c:v>1390.0</c:v>
                </c:pt>
                <c:pt idx="270">
                  <c:v>1400.0</c:v>
                </c:pt>
                <c:pt idx="271">
                  <c:v>1410.0</c:v>
                </c:pt>
                <c:pt idx="272">
                  <c:v>1420.0</c:v>
                </c:pt>
                <c:pt idx="273">
                  <c:v>1430.0</c:v>
                </c:pt>
                <c:pt idx="274">
                  <c:v>1440.0</c:v>
                </c:pt>
                <c:pt idx="275">
                  <c:v>1450.0</c:v>
                </c:pt>
                <c:pt idx="276">
                  <c:v>1460.0</c:v>
                </c:pt>
                <c:pt idx="277">
                  <c:v>1470.0</c:v>
                </c:pt>
                <c:pt idx="278">
                  <c:v>1480.0</c:v>
                </c:pt>
                <c:pt idx="279">
                  <c:v>1490.0</c:v>
                </c:pt>
                <c:pt idx="280">
                  <c:v>1500.0</c:v>
                </c:pt>
                <c:pt idx="281">
                  <c:v>1510.0</c:v>
                </c:pt>
                <c:pt idx="282">
                  <c:v>1520.0</c:v>
                </c:pt>
                <c:pt idx="283">
                  <c:v>1530.0</c:v>
                </c:pt>
                <c:pt idx="284">
                  <c:v>1540.0</c:v>
                </c:pt>
                <c:pt idx="285">
                  <c:v>1550.0</c:v>
                </c:pt>
                <c:pt idx="286">
                  <c:v>1560.0</c:v>
                </c:pt>
                <c:pt idx="287">
                  <c:v>1570.0</c:v>
                </c:pt>
                <c:pt idx="288">
                  <c:v>1580.0</c:v>
                </c:pt>
                <c:pt idx="289">
                  <c:v>1590.0</c:v>
                </c:pt>
                <c:pt idx="290">
                  <c:v>1600.0</c:v>
                </c:pt>
                <c:pt idx="291">
                  <c:v>1610.0</c:v>
                </c:pt>
                <c:pt idx="292">
                  <c:v>1620.0</c:v>
                </c:pt>
                <c:pt idx="293">
                  <c:v>1630.0</c:v>
                </c:pt>
                <c:pt idx="294">
                  <c:v>1640.0</c:v>
                </c:pt>
                <c:pt idx="295">
                  <c:v>1650.0</c:v>
                </c:pt>
                <c:pt idx="296">
                  <c:v>1660.0</c:v>
                </c:pt>
                <c:pt idx="297">
                  <c:v>1670.0</c:v>
                </c:pt>
                <c:pt idx="298">
                  <c:v>1680.0</c:v>
                </c:pt>
                <c:pt idx="299">
                  <c:v>1690.0</c:v>
                </c:pt>
                <c:pt idx="300">
                  <c:v>1700.0</c:v>
                </c:pt>
                <c:pt idx="301">
                  <c:v>1710.0</c:v>
                </c:pt>
                <c:pt idx="302">
                  <c:v>1720.0</c:v>
                </c:pt>
                <c:pt idx="303">
                  <c:v>1730.0</c:v>
                </c:pt>
                <c:pt idx="304">
                  <c:v>1740.0</c:v>
                </c:pt>
                <c:pt idx="305">
                  <c:v>1750.0</c:v>
                </c:pt>
                <c:pt idx="306">
                  <c:v>1760.0</c:v>
                </c:pt>
                <c:pt idx="307">
                  <c:v>1770.0</c:v>
                </c:pt>
                <c:pt idx="308">
                  <c:v>1780.0</c:v>
                </c:pt>
                <c:pt idx="309">
                  <c:v>1790.0</c:v>
                </c:pt>
                <c:pt idx="310">
                  <c:v>1800.0</c:v>
                </c:pt>
                <c:pt idx="311">
                  <c:v>1810.0</c:v>
                </c:pt>
                <c:pt idx="312">
                  <c:v>1820.0</c:v>
                </c:pt>
                <c:pt idx="313">
                  <c:v>1830.0</c:v>
                </c:pt>
                <c:pt idx="314">
                  <c:v>1840.0</c:v>
                </c:pt>
                <c:pt idx="315">
                  <c:v>1850.0</c:v>
                </c:pt>
                <c:pt idx="316">
                  <c:v>1860.0</c:v>
                </c:pt>
                <c:pt idx="317">
                  <c:v>1870.0</c:v>
                </c:pt>
                <c:pt idx="318">
                  <c:v>1880.0</c:v>
                </c:pt>
                <c:pt idx="319">
                  <c:v>1890.0</c:v>
                </c:pt>
                <c:pt idx="320">
                  <c:v>1900.0</c:v>
                </c:pt>
                <c:pt idx="321">
                  <c:v>1910.0</c:v>
                </c:pt>
                <c:pt idx="322">
                  <c:v>1920.0</c:v>
                </c:pt>
                <c:pt idx="323">
                  <c:v>1930.0</c:v>
                </c:pt>
                <c:pt idx="324">
                  <c:v>1940.0</c:v>
                </c:pt>
                <c:pt idx="325">
                  <c:v>1950.0</c:v>
                </c:pt>
                <c:pt idx="326">
                  <c:v>1960.0</c:v>
                </c:pt>
                <c:pt idx="327">
                  <c:v>1970.0</c:v>
                </c:pt>
                <c:pt idx="328">
                  <c:v>1980.0</c:v>
                </c:pt>
                <c:pt idx="329">
                  <c:v>1990.0</c:v>
                </c:pt>
                <c:pt idx="330">
                  <c:v>2000.0</c:v>
                </c:pt>
                <c:pt idx="331">
                  <c:v>2010.0</c:v>
                </c:pt>
                <c:pt idx="332">
                  <c:v>2020.0</c:v>
                </c:pt>
                <c:pt idx="333">
                  <c:v>2030.0</c:v>
                </c:pt>
                <c:pt idx="334">
                  <c:v>2040.0</c:v>
                </c:pt>
                <c:pt idx="335">
                  <c:v>2050.0</c:v>
                </c:pt>
                <c:pt idx="336">
                  <c:v>2060.0</c:v>
                </c:pt>
                <c:pt idx="337">
                  <c:v>2070.0</c:v>
                </c:pt>
                <c:pt idx="338">
                  <c:v>2080.0</c:v>
                </c:pt>
                <c:pt idx="339">
                  <c:v>2090.0</c:v>
                </c:pt>
                <c:pt idx="340">
                  <c:v>2100.0</c:v>
                </c:pt>
                <c:pt idx="341">
                  <c:v>2110.0</c:v>
                </c:pt>
                <c:pt idx="342">
                  <c:v>2120.0</c:v>
                </c:pt>
                <c:pt idx="343">
                  <c:v>2130.0</c:v>
                </c:pt>
                <c:pt idx="344">
                  <c:v>2140.0</c:v>
                </c:pt>
                <c:pt idx="345">
                  <c:v>2150.0</c:v>
                </c:pt>
                <c:pt idx="346">
                  <c:v>2160.0</c:v>
                </c:pt>
                <c:pt idx="347">
                  <c:v>2170.0</c:v>
                </c:pt>
                <c:pt idx="348">
                  <c:v>2180.0</c:v>
                </c:pt>
                <c:pt idx="349">
                  <c:v>2190.0</c:v>
                </c:pt>
                <c:pt idx="350">
                  <c:v>2200.0</c:v>
                </c:pt>
                <c:pt idx="351">
                  <c:v>2210.0</c:v>
                </c:pt>
                <c:pt idx="352">
                  <c:v>2220.0</c:v>
                </c:pt>
                <c:pt idx="353">
                  <c:v>2230.0</c:v>
                </c:pt>
                <c:pt idx="354">
                  <c:v>2240.0</c:v>
                </c:pt>
                <c:pt idx="355">
                  <c:v>2250.0</c:v>
                </c:pt>
                <c:pt idx="356">
                  <c:v>2260.0</c:v>
                </c:pt>
                <c:pt idx="357">
                  <c:v>2270.0</c:v>
                </c:pt>
                <c:pt idx="358">
                  <c:v>2280.0</c:v>
                </c:pt>
                <c:pt idx="359">
                  <c:v>2290.0</c:v>
                </c:pt>
                <c:pt idx="360">
                  <c:v>2300.0</c:v>
                </c:pt>
                <c:pt idx="361">
                  <c:v>2310.0</c:v>
                </c:pt>
                <c:pt idx="362">
                  <c:v>2320.0</c:v>
                </c:pt>
                <c:pt idx="363">
                  <c:v>2330.0</c:v>
                </c:pt>
                <c:pt idx="364">
                  <c:v>2340.0</c:v>
                </c:pt>
                <c:pt idx="365">
                  <c:v>2350.0</c:v>
                </c:pt>
                <c:pt idx="366">
                  <c:v>2360.0</c:v>
                </c:pt>
                <c:pt idx="367">
                  <c:v>2370.0</c:v>
                </c:pt>
                <c:pt idx="368">
                  <c:v>2380.0</c:v>
                </c:pt>
                <c:pt idx="369">
                  <c:v>2390.0</c:v>
                </c:pt>
                <c:pt idx="370">
                  <c:v>2400.0</c:v>
                </c:pt>
                <c:pt idx="371">
                  <c:v>2410.0</c:v>
                </c:pt>
                <c:pt idx="372">
                  <c:v>2420.0</c:v>
                </c:pt>
                <c:pt idx="373">
                  <c:v>2430.0</c:v>
                </c:pt>
                <c:pt idx="374">
                  <c:v>2440.0</c:v>
                </c:pt>
                <c:pt idx="375">
                  <c:v>2450.0</c:v>
                </c:pt>
                <c:pt idx="376">
                  <c:v>2460.0</c:v>
                </c:pt>
                <c:pt idx="377">
                  <c:v>2470.0</c:v>
                </c:pt>
                <c:pt idx="378">
                  <c:v>2480.0</c:v>
                </c:pt>
                <c:pt idx="379">
                  <c:v>2490.0</c:v>
                </c:pt>
                <c:pt idx="380">
                  <c:v>2500.0</c:v>
                </c:pt>
                <c:pt idx="381">
                  <c:v>2525.0</c:v>
                </c:pt>
                <c:pt idx="382">
                  <c:v>2550.0</c:v>
                </c:pt>
                <c:pt idx="383">
                  <c:v>2575.0</c:v>
                </c:pt>
                <c:pt idx="384">
                  <c:v>2600.0</c:v>
                </c:pt>
                <c:pt idx="385">
                  <c:v>2625.0</c:v>
                </c:pt>
                <c:pt idx="386">
                  <c:v>2650.0</c:v>
                </c:pt>
                <c:pt idx="387">
                  <c:v>2675.0</c:v>
                </c:pt>
                <c:pt idx="388">
                  <c:v>2700.0</c:v>
                </c:pt>
                <c:pt idx="389">
                  <c:v>2725.0</c:v>
                </c:pt>
                <c:pt idx="390">
                  <c:v>2750.0</c:v>
                </c:pt>
                <c:pt idx="391">
                  <c:v>2775.0</c:v>
                </c:pt>
                <c:pt idx="392">
                  <c:v>2800.0</c:v>
                </c:pt>
                <c:pt idx="393">
                  <c:v>2825.0</c:v>
                </c:pt>
                <c:pt idx="394">
                  <c:v>2850.0</c:v>
                </c:pt>
                <c:pt idx="395">
                  <c:v>2875.0</c:v>
                </c:pt>
                <c:pt idx="396">
                  <c:v>2900.0</c:v>
                </c:pt>
                <c:pt idx="397">
                  <c:v>2925.0</c:v>
                </c:pt>
                <c:pt idx="398">
                  <c:v>2950.0</c:v>
                </c:pt>
                <c:pt idx="399">
                  <c:v>2975.0</c:v>
                </c:pt>
                <c:pt idx="400">
                  <c:v>3000.0</c:v>
                </c:pt>
                <c:pt idx="401">
                  <c:v>3025.0</c:v>
                </c:pt>
                <c:pt idx="402">
                  <c:v>3050.0</c:v>
                </c:pt>
                <c:pt idx="403">
                  <c:v>3075.0</c:v>
                </c:pt>
                <c:pt idx="404">
                  <c:v>3100.0</c:v>
                </c:pt>
                <c:pt idx="405">
                  <c:v>3125.0</c:v>
                </c:pt>
                <c:pt idx="406">
                  <c:v>3150.0</c:v>
                </c:pt>
                <c:pt idx="407">
                  <c:v>3175.0</c:v>
                </c:pt>
                <c:pt idx="408">
                  <c:v>3200.0</c:v>
                </c:pt>
                <c:pt idx="409">
                  <c:v>3225.0</c:v>
                </c:pt>
                <c:pt idx="410">
                  <c:v>3250.0</c:v>
                </c:pt>
                <c:pt idx="411">
                  <c:v>3275.0</c:v>
                </c:pt>
                <c:pt idx="412">
                  <c:v>3300.0</c:v>
                </c:pt>
                <c:pt idx="413">
                  <c:v>3325.0</c:v>
                </c:pt>
                <c:pt idx="414">
                  <c:v>3350.0</c:v>
                </c:pt>
                <c:pt idx="415">
                  <c:v>3375.0</c:v>
                </c:pt>
                <c:pt idx="416">
                  <c:v>3400.0</c:v>
                </c:pt>
                <c:pt idx="417">
                  <c:v>3425.0</c:v>
                </c:pt>
                <c:pt idx="418">
                  <c:v>3450.0</c:v>
                </c:pt>
                <c:pt idx="419">
                  <c:v>3475.0</c:v>
                </c:pt>
                <c:pt idx="420">
                  <c:v>3500.0</c:v>
                </c:pt>
                <c:pt idx="421">
                  <c:v>3525.0</c:v>
                </c:pt>
                <c:pt idx="422">
                  <c:v>3550.0</c:v>
                </c:pt>
                <c:pt idx="423">
                  <c:v>3575.0</c:v>
                </c:pt>
                <c:pt idx="424">
                  <c:v>3600.0</c:v>
                </c:pt>
                <c:pt idx="425">
                  <c:v>3625.0</c:v>
                </c:pt>
                <c:pt idx="426">
                  <c:v>3650.0</c:v>
                </c:pt>
                <c:pt idx="427">
                  <c:v>3675.0</c:v>
                </c:pt>
                <c:pt idx="428">
                  <c:v>3700.0</c:v>
                </c:pt>
                <c:pt idx="429">
                  <c:v>3725.0</c:v>
                </c:pt>
                <c:pt idx="430">
                  <c:v>3750.0</c:v>
                </c:pt>
                <c:pt idx="431">
                  <c:v>3775.0</c:v>
                </c:pt>
                <c:pt idx="432">
                  <c:v>3800.0</c:v>
                </c:pt>
                <c:pt idx="433">
                  <c:v>3825.0</c:v>
                </c:pt>
                <c:pt idx="434">
                  <c:v>3850.0</c:v>
                </c:pt>
                <c:pt idx="435">
                  <c:v>3875.0</c:v>
                </c:pt>
                <c:pt idx="436">
                  <c:v>3900.0</c:v>
                </c:pt>
                <c:pt idx="437">
                  <c:v>3925.0</c:v>
                </c:pt>
                <c:pt idx="438">
                  <c:v>3950.0</c:v>
                </c:pt>
                <c:pt idx="439">
                  <c:v>3975.0</c:v>
                </c:pt>
                <c:pt idx="440">
                  <c:v>4000.0</c:v>
                </c:pt>
                <c:pt idx="441">
                  <c:v>4025.0</c:v>
                </c:pt>
                <c:pt idx="442">
                  <c:v>4050.0</c:v>
                </c:pt>
                <c:pt idx="443">
                  <c:v>4075.0</c:v>
                </c:pt>
                <c:pt idx="444">
                  <c:v>4100.0</c:v>
                </c:pt>
                <c:pt idx="445">
                  <c:v>4125.0</c:v>
                </c:pt>
                <c:pt idx="446">
                  <c:v>4150.0</c:v>
                </c:pt>
                <c:pt idx="447">
                  <c:v>4175.0</c:v>
                </c:pt>
                <c:pt idx="448">
                  <c:v>4200.0</c:v>
                </c:pt>
                <c:pt idx="449">
                  <c:v>4225.0</c:v>
                </c:pt>
                <c:pt idx="450">
                  <c:v>4250.0</c:v>
                </c:pt>
                <c:pt idx="451">
                  <c:v>4275.0</c:v>
                </c:pt>
                <c:pt idx="452">
                  <c:v>4300.0</c:v>
                </c:pt>
                <c:pt idx="453">
                  <c:v>4325.0</c:v>
                </c:pt>
                <c:pt idx="454">
                  <c:v>4350.0</c:v>
                </c:pt>
                <c:pt idx="455">
                  <c:v>4375.0</c:v>
                </c:pt>
                <c:pt idx="456">
                  <c:v>4400.0</c:v>
                </c:pt>
                <c:pt idx="457">
                  <c:v>4425.0</c:v>
                </c:pt>
                <c:pt idx="458">
                  <c:v>4450.0</c:v>
                </c:pt>
                <c:pt idx="459">
                  <c:v>4475.0</c:v>
                </c:pt>
                <c:pt idx="460">
                  <c:v>4500.0</c:v>
                </c:pt>
                <c:pt idx="461">
                  <c:v>4525.0</c:v>
                </c:pt>
                <c:pt idx="462">
                  <c:v>4550.0</c:v>
                </c:pt>
                <c:pt idx="463">
                  <c:v>4575.0</c:v>
                </c:pt>
                <c:pt idx="464">
                  <c:v>4600.0</c:v>
                </c:pt>
                <c:pt idx="465">
                  <c:v>4625.0</c:v>
                </c:pt>
                <c:pt idx="466">
                  <c:v>4650.0</c:v>
                </c:pt>
                <c:pt idx="467">
                  <c:v>4675.0</c:v>
                </c:pt>
                <c:pt idx="468">
                  <c:v>4700.0</c:v>
                </c:pt>
                <c:pt idx="469">
                  <c:v>4725.0</c:v>
                </c:pt>
                <c:pt idx="470">
                  <c:v>4750.0</c:v>
                </c:pt>
                <c:pt idx="471">
                  <c:v>4775.0</c:v>
                </c:pt>
                <c:pt idx="472">
                  <c:v>4800.0</c:v>
                </c:pt>
                <c:pt idx="473">
                  <c:v>4825.0</c:v>
                </c:pt>
                <c:pt idx="474">
                  <c:v>4850.0</c:v>
                </c:pt>
                <c:pt idx="475">
                  <c:v>4875.0</c:v>
                </c:pt>
                <c:pt idx="476">
                  <c:v>4900.0</c:v>
                </c:pt>
                <c:pt idx="477">
                  <c:v>4925.0</c:v>
                </c:pt>
                <c:pt idx="478">
                  <c:v>4950.0</c:v>
                </c:pt>
                <c:pt idx="479">
                  <c:v>4975.0</c:v>
                </c:pt>
                <c:pt idx="480">
                  <c:v>5000.0</c:v>
                </c:pt>
                <c:pt idx="481">
                  <c:v>5025.0</c:v>
                </c:pt>
                <c:pt idx="482">
                  <c:v>5050.0</c:v>
                </c:pt>
                <c:pt idx="483">
                  <c:v>5075.0</c:v>
                </c:pt>
                <c:pt idx="484">
                  <c:v>5100.0</c:v>
                </c:pt>
                <c:pt idx="485">
                  <c:v>5125.0</c:v>
                </c:pt>
                <c:pt idx="486">
                  <c:v>5150.0</c:v>
                </c:pt>
                <c:pt idx="487">
                  <c:v>5175.0</c:v>
                </c:pt>
                <c:pt idx="488">
                  <c:v>5200.0</c:v>
                </c:pt>
                <c:pt idx="489">
                  <c:v>5225.0</c:v>
                </c:pt>
                <c:pt idx="490">
                  <c:v>5250.0</c:v>
                </c:pt>
                <c:pt idx="491">
                  <c:v>5275.0</c:v>
                </c:pt>
                <c:pt idx="492">
                  <c:v>5300.0</c:v>
                </c:pt>
                <c:pt idx="493">
                  <c:v>5325.0</c:v>
                </c:pt>
                <c:pt idx="494">
                  <c:v>5350.0</c:v>
                </c:pt>
                <c:pt idx="495">
                  <c:v>5375.0</c:v>
                </c:pt>
                <c:pt idx="496">
                  <c:v>5400.0</c:v>
                </c:pt>
                <c:pt idx="497">
                  <c:v>5425.0</c:v>
                </c:pt>
                <c:pt idx="498">
                  <c:v>5450.0</c:v>
                </c:pt>
                <c:pt idx="499">
                  <c:v>5475.0</c:v>
                </c:pt>
                <c:pt idx="500">
                  <c:v>5500.0</c:v>
                </c:pt>
                <c:pt idx="501">
                  <c:v>5525.0</c:v>
                </c:pt>
                <c:pt idx="502">
                  <c:v>5550.0</c:v>
                </c:pt>
                <c:pt idx="503">
                  <c:v>5575.0</c:v>
                </c:pt>
                <c:pt idx="504">
                  <c:v>5600.0</c:v>
                </c:pt>
                <c:pt idx="505">
                  <c:v>5625.0</c:v>
                </c:pt>
                <c:pt idx="506">
                  <c:v>5650.0</c:v>
                </c:pt>
                <c:pt idx="507">
                  <c:v>5675.0</c:v>
                </c:pt>
                <c:pt idx="508">
                  <c:v>5700.0</c:v>
                </c:pt>
                <c:pt idx="509">
                  <c:v>5725.0</c:v>
                </c:pt>
                <c:pt idx="510">
                  <c:v>5750.0</c:v>
                </c:pt>
                <c:pt idx="511">
                  <c:v>5775.0</c:v>
                </c:pt>
                <c:pt idx="512">
                  <c:v>5800.0</c:v>
                </c:pt>
                <c:pt idx="513">
                  <c:v>5825.0</c:v>
                </c:pt>
                <c:pt idx="514">
                  <c:v>5850.0</c:v>
                </c:pt>
                <c:pt idx="515">
                  <c:v>5875.0</c:v>
                </c:pt>
                <c:pt idx="516">
                  <c:v>5900.0</c:v>
                </c:pt>
                <c:pt idx="517">
                  <c:v>5925.0</c:v>
                </c:pt>
                <c:pt idx="518">
                  <c:v>5950.0</c:v>
                </c:pt>
                <c:pt idx="519">
                  <c:v>5975.0</c:v>
                </c:pt>
                <c:pt idx="520">
                  <c:v>6000.0</c:v>
                </c:pt>
                <c:pt idx="521">
                  <c:v>6025.0</c:v>
                </c:pt>
                <c:pt idx="522">
                  <c:v>6050.0</c:v>
                </c:pt>
                <c:pt idx="523">
                  <c:v>6075.0</c:v>
                </c:pt>
                <c:pt idx="524">
                  <c:v>6100.0</c:v>
                </c:pt>
                <c:pt idx="525">
                  <c:v>6125.0</c:v>
                </c:pt>
                <c:pt idx="526">
                  <c:v>6150.0</c:v>
                </c:pt>
                <c:pt idx="527">
                  <c:v>6175.0</c:v>
                </c:pt>
                <c:pt idx="528">
                  <c:v>6200.0</c:v>
                </c:pt>
                <c:pt idx="529">
                  <c:v>6225.0</c:v>
                </c:pt>
                <c:pt idx="530">
                  <c:v>6250.0</c:v>
                </c:pt>
                <c:pt idx="531">
                  <c:v>6275.0</c:v>
                </c:pt>
                <c:pt idx="532">
                  <c:v>6300.0</c:v>
                </c:pt>
                <c:pt idx="533">
                  <c:v>6325.0</c:v>
                </c:pt>
                <c:pt idx="534">
                  <c:v>6350.0</c:v>
                </c:pt>
                <c:pt idx="535">
                  <c:v>6375.0</c:v>
                </c:pt>
                <c:pt idx="536">
                  <c:v>6400.0</c:v>
                </c:pt>
                <c:pt idx="537">
                  <c:v>6425.0</c:v>
                </c:pt>
                <c:pt idx="538">
                  <c:v>6450.0</c:v>
                </c:pt>
                <c:pt idx="539">
                  <c:v>6475.0</c:v>
                </c:pt>
                <c:pt idx="540">
                  <c:v>6500.0</c:v>
                </c:pt>
                <c:pt idx="541">
                  <c:v>6525.0</c:v>
                </c:pt>
                <c:pt idx="542">
                  <c:v>6550.0</c:v>
                </c:pt>
                <c:pt idx="543">
                  <c:v>6575.0</c:v>
                </c:pt>
                <c:pt idx="544">
                  <c:v>6600.0</c:v>
                </c:pt>
                <c:pt idx="545">
                  <c:v>6625.0</c:v>
                </c:pt>
                <c:pt idx="546">
                  <c:v>6650.0</c:v>
                </c:pt>
                <c:pt idx="547">
                  <c:v>6675.0</c:v>
                </c:pt>
                <c:pt idx="548">
                  <c:v>6700.0</c:v>
                </c:pt>
                <c:pt idx="549">
                  <c:v>6725.0</c:v>
                </c:pt>
                <c:pt idx="550">
                  <c:v>6750.0</c:v>
                </c:pt>
                <c:pt idx="551">
                  <c:v>6775.0</c:v>
                </c:pt>
                <c:pt idx="552">
                  <c:v>6800.0</c:v>
                </c:pt>
                <c:pt idx="553">
                  <c:v>6825.0</c:v>
                </c:pt>
                <c:pt idx="554">
                  <c:v>6850.0</c:v>
                </c:pt>
                <c:pt idx="555">
                  <c:v>6875.0</c:v>
                </c:pt>
                <c:pt idx="556">
                  <c:v>6900.0</c:v>
                </c:pt>
                <c:pt idx="557">
                  <c:v>6925.0</c:v>
                </c:pt>
                <c:pt idx="558">
                  <c:v>6950.0</c:v>
                </c:pt>
                <c:pt idx="559">
                  <c:v>6975.0</c:v>
                </c:pt>
                <c:pt idx="560">
                  <c:v>7000.0</c:v>
                </c:pt>
                <c:pt idx="561">
                  <c:v>7025.0</c:v>
                </c:pt>
                <c:pt idx="562">
                  <c:v>7050.0</c:v>
                </c:pt>
                <c:pt idx="563">
                  <c:v>7075.0</c:v>
                </c:pt>
                <c:pt idx="564">
                  <c:v>7100.0</c:v>
                </c:pt>
                <c:pt idx="565">
                  <c:v>7125.0</c:v>
                </c:pt>
                <c:pt idx="566">
                  <c:v>7150.0</c:v>
                </c:pt>
                <c:pt idx="567">
                  <c:v>7175.0</c:v>
                </c:pt>
                <c:pt idx="568">
                  <c:v>7200.0</c:v>
                </c:pt>
                <c:pt idx="569">
                  <c:v>7225.0</c:v>
                </c:pt>
                <c:pt idx="570">
                  <c:v>7250.0</c:v>
                </c:pt>
                <c:pt idx="571">
                  <c:v>7275.0</c:v>
                </c:pt>
                <c:pt idx="572">
                  <c:v>7300.0</c:v>
                </c:pt>
                <c:pt idx="573">
                  <c:v>7325.0</c:v>
                </c:pt>
                <c:pt idx="574">
                  <c:v>7350.0</c:v>
                </c:pt>
                <c:pt idx="575">
                  <c:v>7375.0</c:v>
                </c:pt>
                <c:pt idx="576">
                  <c:v>7400.0</c:v>
                </c:pt>
                <c:pt idx="577">
                  <c:v>7425.0</c:v>
                </c:pt>
                <c:pt idx="578">
                  <c:v>7450.0</c:v>
                </c:pt>
                <c:pt idx="579">
                  <c:v>7475.0</c:v>
                </c:pt>
                <c:pt idx="580">
                  <c:v>7500.0</c:v>
                </c:pt>
                <c:pt idx="581">
                  <c:v>7550.0</c:v>
                </c:pt>
                <c:pt idx="582">
                  <c:v>7600.0</c:v>
                </c:pt>
                <c:pt idx="583">
                  <c:v>7650.0</c:v>
                </c:pt>
                <c:pt idx="584">
                  <c:v>7700.0</c:v>
                </c:pt>
                <c:pt idx="585">
                  <c:v>7750.0</c:v>
                </c:pt>
                <c:pt idx="586">
                  <c:v>7800.0</c:v>
                </c:pt>
                <c:pt idx="587">
                  <c:v>7850.0</c:v>
                </c:pt>
                <c:pt idx="588">
                  <c:v>7900.0</c:v>
                </c:pt>
                <c:pt idx="589">
                  <c:v>7950.0</c:v>
                </c:pt>
                <c:pt idx="590">
                  <c:v>8000.0</c:v>
                </c:pt>
                <c:pt idx="591">
                  <c:v>8050.0</c:v>
                </c:pt>
                <c:pt idx="592">
                  <c:v>8100.0</c:v>
                </c:pt>
                <c:pt idx="593">
                  <c:v>8150.0</c:v>
                </c:pt>
                <c:pt idx="594">
                  <c:v>8200.0</c:v>
                </c:pt>
                <c:pt idx="595">
                  <c:v>8250.0</c:v>
                </c:pt>
                <c:pt idx="596">
                  <c:v>8300.0</c:v>
                </c:pt>
                <c:pt idx="597">
                  <c:v>8350.0</c:v>
                </c:pt>
                <c:pt idx="598">
                  <c:v>8400.0</c:v>
                </c:pt>
                <c:pt idx="599">
                  <c:v>8450.0</c:v>
                </c:pt>
                <c:pt idx="600">
                  <c:v>8500.0</c:v>
                </c:pt>
                <c:pt idx="601">
                  <c:v>8550.0</c:v>
                </c:pt>
                <c:pt idx="602">
                  <c:v>8600.0</c:v>
                </c:pt>
                <c:pt idx="603">
                  <c:v>8650.0</c:v>
                </c:pt>
                <c:pt idx="604">
                  <c:v>8700.0</c:v>
                </c:pt>
                <c:pt idx="605">
                  <c:v>8750.0</c:v>
                </c:pt>
                <c:pt idx="606">
                  <c:v>8800.0</c:v>
                </c:pt>
                <c:pt idx="607">
                  <c:v>8850.0</c:v>
                </c:pt>
                <c:pt idx="608">
                  <c:v>8900.0</c:v>
                </c:pt>
                <c:pt idx="609">
                  <c:v>8950.0</c:v>
                </c:pt>
                <c:pt idx="610">
                  <c:v>9000.0</c:v>
                </c:pt>
                <c:pt idx="611">
                  <c:v>9050.0</c:v>
                </c:pt>
                <c:pt idx="612">
                  <c:v>9100.0</c:v>
                </c:pt>
                <c:pt idx="613">
                  <c:v>9150.0</c:v>
                </c:pt>
                <c:pt idx="614">
                  <c:v>9200.0</c:v>
                </c:pt>
                <c:pt idx="615">
                  <c:v>9250.0</c:v>
                </c:pt>
                <c:pt idx="616">
                  <c:v>9300.0</c:v>
                </c:pt>
                <c:pt idx="617">
                  <c:v>9350.0</c:v>
                </c:pt>
                <c:pt idx="618">
                  <c:v>9400.0</c:v>
                </c:pt>
                <c:pt idx="619">
                  <c:v>9450.0</c:v>
                </c:pt>
                <c:pt idx="620">
                  <c:v>9500.0</c:v>
                </c:pt>
                <c:pt idx="621">
                  <c:v>9550.0</c:v>
                </c:pt>
                <c:pt idx="622">
                  <c:v>9600.0</c:v>
                </c:pt>
                <c:pt idx="623">
                  <c:v>9650.0</c:v>
                </c:pt>
                <c:pt idx="624">
                  <c:v>9700.0</c:v>
                </c:pt>
                <c:pt idx="625">
                  <c:v>9750.0</c:v>
                </c:pt>
                <c:pt idx="626">
                  <c:v>9800.0</c:v>
                </c:pt>
                <c:pt idx="627">
                  <c:v>9850.0</c:v>
                </c:pt>
                <c:pt idx="628">
                  <c:v>9900.0</c:v>
                </c:pt>
                <c:pt idx="629">
                  <c:v>9950.0</c:v>
                </c:pt>
                <c:pt idx="630">
                  <c:v>10000.0</c:v>
                </c:pt>
                <c:pt idx="631">
                  <c:v>10050.0</c:v>
                </c:pt>
                <c:pt idx="632">
                  <c:v>10100.0</c:v>
                </c:pt>
                <c:pt idx="633">
                  <c:v>10150.0</c:v>
                </c:pt>
                <c:pt idx="634">
                  <c:v>10200.0</c:v>
                </c:pt>
                <c:pt idx="635">
                  <c:v>10250.0</c:v>
                </c:pt>
                <c:pt idx="636">
                  <c:v>10300.0</c:v>
                </c:pt>
                <c:pt idx="637">
                  <c:v>10350.0</c:v>
                </c:pt>
                <c:pt idx="638">
                  <c:v>10400.0</c:v>
                </c:pt>
                <c:pt idx="639">
                  <c:v>10450.0</c:v>
                </c:pt>
                <c:pt idx="640">
                  <c:v>10500.0</c:v>
                </c:pt>
                <c:pt idx="641">
                  <c:v>10550.0</c:v>
                </c:pt>
                <c:pt idx="642">
                  <c:v>10600.0</c:v>
                </c:pt>
                <c:pt idx="643">
                  <c:v>10650.0</c:v>
                </c:pt>
                <c:pt idx="644">
                  <c:v>10700.0</c:v>
                </c:pt>
                <c:pt idx="645">
                  <c:v>10750.0</c:v>
                </c:pt>
                <c:pt idx="646">
                  <c:v>10800.0</c:v>
                </c:pt>
                <c:pt idx="647">
                  <c:v>10850.0</c:v>
                </c:pt>
                <c:pt idx="648">
                  <c:v>10900.0</c:v>
                </c:pt>
                <c:pt idx="649">
                  <c:v>10950.0</c:v>
                </c:pt>
                <c:pt idx="650">
                  <c:v>11000.0</c:v>
                </c:pt>
                <c:pt idx="651">
                  <c:v>11050.0</c:v>
                </c:pt>
                <c:pt idx="652">
                  <c:v>11100.0</c:v>
                </c:pt>
                <c:pt idx="653">
                  <c:v>11150.0</c:v>
                </c:pt>
                <c:pt idx="654">
                  <c:v>11200.0</c:v>
                </c:pt>
                <c:pt idx="655">
                  <c:v>11250.0</c:v>
                </c:pt>
                <c:pt idx="656">
                  <c:v>11300.0</c:v>
                </c:pt>
                <c:pt idx="657">
                  <c:v>11350.0</c:v>
                </c:pt>
                <c:pt idx="658">
                  <c:v>11400.0</c:v>
                </c:pt>
                <c:pt idx="659">
                  <c:v>11450.0</c:v>
                </c:pt>
                <c:pt idx="660">
                  <c:v>11500.0</c:v>
                </c:pt>
                <c:pt idx="661">
                  <c:v>11550.0</c:v>
                </c:pt>
                <c:pt idx="662">
                  <c:v>11600.0</c:v>
                </c:pt>
                <c:pt idx="663">
                  <c:v>11650.0</c:v>
                </c:pt>
                <c:pt idx="664">
                  <c:v>11700.0</c:v>
                </c:pt>
                <c:pt idx="665">
                  <c:v>11750.0</c:v>
                </c:pt>
                <c:pt idx="666">
                  <c:v>11800.0</c:v>
                </c:pt>
                <c:pt idx="667">
                  <c:v>11850.0</c:v>
                </c:pt>
                <c:pt idx="668">
                  <c:v>11900.0</c:v>
                </c:pt>
                <c:pt idx="669">
                  <c:v>11950.0</c:v>
                </c:pt>
                <c:pt idx="670">
                  <c:v>12000.0</c:v>
                </c:pt>
                <c:pt idx="671">
                  <c:v>12050.0</c:v>
                </c:pt>
                <c:pt idx="672">
                  <c:v>12100.0</c:v>
                </c:pt>
                <c:pt idx="673">
                  <c:v>12150.0</c:v>
                </c:pt>
                <c:pt idx="674">
                  <c:v>12200.0</c:v>
                </c:pt>
                <c:pt idx="675">
                  <c:v>12250.0</c:v>
                </c:pt>
                <c:pt idx="676">
                  <c:v>12300.0</c:v>
                </c:pt>
                <c:pt idx="677">
                  <c:v>12350.0</c:v>
                </c:pt>
                <c:pt idx="678">
                  <c:v>12400.0</c:v>
                </c:pt>
                <c:pt idx="679">
                  <c:v>12450.0</c:v>
                </c:pt>
                <c:pt idx="680">
                  <c:v>12500.0</c:v>
                </c:pt>
                <c:pt idx="681">
                  <c:v>12550.0</c:v>
                </c:pt>
                <c:pt idx="682">
                  <c:v>12600.0</c:v>
                </c:pt>
                <c:pt idx="683">
                  <c:v>12650.0</c:v>
                </c:pt>
                <c:pt idx="684">
                  <c:v>12700.0</c:v>
                </c:pt>
                <c:pt idx="685">
                  <c:v>12750.0</c:v>
                </c:pt>
                <c:pt idx="686">
                  <c:v>12800.0</c:v>
                </c:pt>
                <c:pt idx="687">
                  <c:v>12850.0</c:v>
                </c:pt>
                <c:pt idx="688">
                  <c:v>12900.0</c:v>
                </c:pt>
                <c:pt idx="689">
                  <c:v>12950.0</c:v>
                </c:pt>
                <c:pt idx="690">
                  <c:v>13000.0</c:v>
                </c:pt>
                <c:pt idx="691">
                  <c:v>13050.0</c:v>
                </c:pt>
                <c:pt idx="692">
                  <c:v>13100.0</c:v>
                </c:pt>
                <c:pt idx="693">
                  <c:v>13150.0</c:v>
                </c:pt>
                <c:pt idx="694">
                  <c:v>13200.0</c:v>
                </c:pt>
                <c:pt idx="695">
                  <c:v>13250.0</c:v>
                </c:pt>
                <c:pt idx="696">
                  <c:v>13300.0</c:v>
                </c:pt>
                <c:pt idx="697">
                  <c:v>13350.0</c:v>
                </c:pt>
                <c:pt idx="698">
                  <c:v>13400.0</c:v>
                </c:pt>
                <c:pt idx="699">
                  <c:v>13450.0</c:v>
                </c:pt>
                <c:pt idx="700">
                  <c:v>13500.0</c:v>
                </c:pt>
                <c:pt idx="701">
                  <c:v>13550.0</c:v>
                </c:pt>
                <c:pt idx="702">
                  <c:v>13600.0</c:v>
                </c:pt>
                <c:pt idx="703">
                  <c:v>13650.0</c:v>
                </c:pt>
                <c:pt idx="704">
                  <c:v>13700.0</c:v>
                </c:pt>
                <c:pt idx="705">
                  <c:v>13750.0</c:v>
                </c:pt>
                <c:pt idx="706">
                  <c:v>13800.0</c:v>
                </c:pt>
                <c:pt idx="707">
                  <c:v>13850.0</c:v>
                </c:pt>
                <c:pt idx="708">
                  <c:v>13900.0</c:v>
                </c:pt>
                <c:pt idx="709">
                  <c:v>13950.0</c:v>
                </c:pt>
                <c:pt idx="710">
                  <c:v>14000.0</c:v>
                </c:pt>
                <c:pt idx="711">
                  <c:v>14050.0</c:v>
                </c:pt>
                <c:pt idx="712">
                  <c:v>14100.0</c:v>
                </c:pt>
                <c:pt idx="713">
                  <c:v>14150.0</c:v>
                </c:pt>
                <c:pt idx="714">
                  <c:v>14200.0</c:v>
                </c:pt>
                <c:pt idx="715">
                  <c:v>14250.0</c:v>
                </c:pt>
                <c:pt idx="716">
                  <c:v>14300.0</c:v>
                </c:pt>
                <c:pt idx="717">
                  <c:v>14350.0</c:v>
                </c:pt>
                <c:pt idx="718">
                  <c:v>14400.0</c:v>
                </c:pt>
                <c:pt idx="719">
                  <c:v>14450.0</c:v>
                </c:pt>
                <c:pt idx="720">
                  <c:v>14500.0</c:v>
                </c:pt>
                <c:pt idx="721">
                  <c:v>14550.0</c:v>
                </c:pt>
                <c:pt idx="722">
                  <c:v>14600.0</c:v>
                </c:pt>
                <c:pt idx="723">
                  <c:v>14650.0</c:v>
                </c:pt>
                <c:pt idx="724">
                  <c:v>14700.0</c:v>
                </c:pt>
                <c:pt idx="725">
                  <c:v>14750.0</c:v>
                </c:pt>
                <c:pt idx="726">
                  <c:v>14800.0</c:v>
                </c:pt>
                <c:pt idx="727">
                  <c:v>14850.0</c:v>
                </c:pt>
                <c:pt idx="728">
                  <c:v>14900.0</c:v>
                </c:pt>
                <c:pt idx="729">
                  <c:v>14950.0</c:v>
                </c:pt>
                <c:pt idx="730">
                  <c:v>15000.0</c:v>
                </c:pt>
                <c:pt idx="731">
                  <c:v>15100.0</c:v>
                </c:pt>
                <c:pt idx="732">
                  <c:v>15200.0</c:v>
                </c:pt>
                <c:pt idx="733">
                  <c:v>15300.0</c:v>
                </c:pt>
                <c:pt idx="734">
                  <c:v>15400.0</c:v>
                </c:pt>
                <c:pt idx="735">
                  <c:v>15500.0</c:v>
                </c:pt>
                <c:pt idx="736">
                  <c:v>15600.0</c:v>
                </c:pt>
                <c:pt idx="737">
                  <c:v>15700.0</c:v>
                </c:pt>
                <c:pt idx="738">
                  <c:v>15800.0</c:v>
                </c:pt>
                <c:pt idx="739">
                  <c:v>15900.0</c:v>
                </c:pt>
                <c:pt idx="740">
                  <c:v>16000.0</c:v>
                </c:pt>
                <c:pt idx="741">
                  <c:v>16100.0</c:v>
                </c:pt>
                <c:pt idx="742">
                  <c:v>16200.0</c:v>
                </c:pt>
                <c:pt idx="743">
                  <c:v>16300.0</c:v>
                </c:pt>
                <c:pt idx="744">
                  <c:v>16400.0</c:v>
                </c:pt>
                <c:pt idx="745">
                  <c:v>16500.0</c:v>
                </c:pt>
                <c:pt idx="746">
                  <c:v>16600.0</c:v>
                </c:pt>
                <c:pt idx="747">
                  <c:v>16700.0</c:v>
                </c:pt>
                <c:pt idx="748">
                  <c:v>16800.0</c:v>
                </c:pt>
                <c:pt idx="749">
                  <c:v>16900.0</c:v>
                </c:pt>
                <c:pt idx="750">
                  <c:v>17000.0</c:v>
                </c:pt>
                <c:pt idx="751">
                  <c:v>17100.0</c:v>
                </c:pt>
                <c:pt idx="752">
                  <c:v>17200.0</c:v>
                </c:pt>
                <c:pt idx="753">
                  <c:v>17300.0</c:v>
                </c:pt>
                <c:pt idx="754">
                  <c:v>17400.0</c:v>
                </c:pt>
                <c:pt idx="755">
                  <c:v>17500.0</c:v>
                </c:pt>
                <c:pt idx="756">
                  <c:v>17600.0</c:v>
                </c:pt>
                <c:pt idx="757">
                  <c:v>17700.0</c:v>
                </c:pt>
                <c:pt idx="758">
                  <c:v>17800.0</c:v>
                </c:pt>
                <c:pt idx="759">
                  <c:v>17900.0</c:v>
                </c:pt>
                <c:pt idx="760">
                  <c:v>18000.0</c:v>
                </c:pt>
                <c:pt idx="761">
                  <c:v>18100.0</c:v>
                </c:pt>
                <c:pt idx="762">
                  <c:v>18200.0</c:v>
                </c:pt>
                <c:pt idx="763">
                  <c:v>18300.0</c:v>
                </c:pt>
                <c:pt idx="764">
                  <c:v>18400.0</c:v>
                </c:pt>
                <c:pt idx="765">
                  <c:v>18500.0</c:v>
                </c:pt>
                <c:pt idx="766">
                  <c:v>18600.0</c:v>
                </c:pt>
                <c:pt idx="767">
                  <c:v>18700.0</c:v>
                </c:pt>
                <c:pt idx="768">
                  <c:v>18800.0</c:v>
                </c:pt>
                <c:pt idx="769">
                  <c:v>18900.0</c:v>
                </c:pt>
                <c:pt idx="770">
                  <c:v>19000.0</c:v>
                </c:pt>
                <c:pt idx="771">
                  <c:v>19100.0</c:v>
                </c:pt>
                <c:pt idx="772">
                  <c:v>19200.0</c:v>
                </c:pt>
                <c:pt idx="773">
                  <c:v>19300.0</c:v>
                </c:pt>
                <c:pt idx="774">
                  <c:v>19400.0</c:v>
                </c:pt>
                <c:pt idx="775">
                  <c:v>19500.0</c:v>
                </c:pt>
                <c:pt idx="776">
                  <c:v>19600.0</c:v>
                </c:pt>
                <c:pt idx="777">
                  <c:v>19700.0</c:v>
                </c:pt>
                <c:pt idx="778">
                  <c:v>19800.0</c:v>
                </c:pt>
                <c:pt idx="779">
                  <c:v>19900.0</c:v>
                </c:pt>
                <c:pt idx="780">
                  <c:v>20000.0</c:v>
                </c:pt>
                <c:pt idx="781">
                  <c:v>20100.0</c:v>
                </c:pt>
                <c:pt idx="782">
                  <c:v>20200.0</c:v>
                </c:pt>
                <c:pt idx="783">
                  <c:v>20300.0</c:v>
                </c:pt>
                <c:pt idx="784">
                  <c:v>20400.0</c:v>
                </c:pt>
                <c:pt idx="785">
                  <c:v>20500.0</c:v>
                </c:pt>
                <c:pt idx="786">
                  <c:v>20600.0</c:v>
                </c:pt>
                <c:pt idx="787">
                  <c:v>20700.0</c:v>
                </c:pt>
                <c:pt idx="788">
                  <c:v>20800.0</c:v>
                </c:pt>
                <c:pt idx="789">
                  <c:v>20900.0</c:v>
                </c:pt>
                <c:pt idx="790">
                  <c:v>21000.0</c:v>
                </c:pt>
                <c:pt idx="791">
                  <c:v>21100.0</c:v>
                </c:pt>
                <c:pt idx="792">
                  <c:v>21200.0</c:v>
                </c:pt>
                <c:pt idx="793">
                  <c:v>21300.0</c:v>
                </c:pt>
                <c:pt idx="794">
                  <c:v>21400.0</c:v>
                </c:pt>
                <c:pt idx="795">
                  <c:v>21500.0</c:v>
                </c:pt>
                <c:pt idx="796">
                  <c:v>21600.0</c:v>
                </c:pt>
                <c:pt idx="797">
                  <c:v>21700.0</c:v>
                </c:pt>
                <c:pt idx="798">
                  <c:v>21800.0</c:v>
                </c:pt>
                <c:pt idx="799">
                  <c:v>21900.0</c:v>
                </c:pt>
                <c:pt idx="800">
                  <c:v>22000.0</c:v>
                </c:pt>
                <c:pt idx="801">
                  <c:v>22100.0</c:v>
                </c:pt>
                <c:pt idx="802">
                  <c:v>22200.0</c:v>
                </c:pt>
                <c:pt idx="803">
                  <c:v>22300.0</c:v>
                </c:pt>
                <c:pt idx="804">
                  <c:v>22400.0</c:v>
                </c:pt>
                <c:pt idx="805">
                  <c:v>22500.0</c:v>
                </c:pt>
                <c:pt idx="806">
                  <c:v>22600.0</c:v>
                </c:pt>
                <c:pt idx="807">
                  <c:v>22700.0</c:v>
                </c:pt>
                <c:pt idx="808">
                  <c:v>22800.0</c:v>
                </c:pt>
                <c:pt idx="809">
                  <c:v>22900.0</c:v>
                </c:pt>
                <c:pt idx="810">
                  <c:v>23000.0</c:v>
                </c:pt>
                <c:pt idx="811">
                  <c:v>23100.0</c:v>
                </c:pt>
                <c:pt idx="812">
                  <c:v>23200.0</c:v>
                </c:pt>
                <c:pt idx="813">
                  <c:v>23300.0</c:v>
                </c:pt>
                <c:pt idx="814">
                  <c:v>23400.0</c:v>
                </c:pt>
                <c:pt idx="815">
                  <c:v>23500.0</c:v>
                </c:pt>
                <c:pt idx="816">
                  <c:v>23600.0</c:v>
                </c:pt>
                <c:pt idx="817">
                  <c:v>23700.0</c:v>
                </c:pt>
                <c:pt idx="818">
                  <c:v>23800.0</c:v>
                </c:pt>
                <c:pt idx="819">
                  <c:v>23900.0</c:v>
                </c:pt>
                <c:pt idx="820">
                  <c:v>24000.0</c:v>
                </c:pt>
                <c:pt idx="821">
                  <c:v>24100.0</c:v>
                </c:pt>
                <c:pt idx="822">
                  <c:v>24200.0</c:v>
                </c:pt>
                <c:pt idx="823">
                  <c:v>24300.0</c:v>
                </c:pt>
                <c:pt idx="824">
                  <c:v>24400.0</c:v>
                </c:pt>
                <c:pt idx="825">
                  <c:v>24500.0</c:v>
                </c:pt>
                <c:pt idx="826">
                  <c:v>24600.0</c:v>
                </c:pt>
                <c:pt idx="827">
                  <c:v>24700.0</c:v>
                </c:pt>
                <c:pt idx="828">
                  <c:v>24800.0</c:v>
                </c:pt>
                <c:pt idx="829">
                  <c:v>24900.0</c:v>
                </c:pt>
                <c:pt idx="830">
                  <c:v>25000.0</c:v>
                </c:pt>
                <c:pt idx="831">
                  <c:v>25100.0</c:v>
                </c:pt>
                <c:pt idx="832">
                  <c:v>25200.0</c:v>
                </c:pt>
                <c:pt idx="833">
                  <c:v>25300.0</c:v>
                </c:pt>
                <c:pt idx="834">
                  <c:v>25400.0</c:v>
                </c:pt>
              </c:numCache>
            </c:numRef>
          </c:cat>
          <c:val>
            <c:numRef>
              <c:f>Sheet1!$D$2:$D$836</c:f>
              <c:numCache>
                <c:formatCode>General</c:formatCode>
                <c:ptCount val="835"/>
                <c:pt idx="0">
                  <c:v>0.0022335</c:v>
                </c:pt>
                <c:pt idx="1">
                  <c:v>0.0001243</c:v>
                </c:pt>
                <c:pt idx="2">
                  <c:v>0.0007962</c:v>
                </c:pt>
                <c:pt idx="3">
                  <c:v>0.0005616</c:v>
                </c:pt>
                <c:pt idx="4">
                  <c:v>0.0012218</c:v>
                </c:pt>
                <c:pt idx="5">
                  <c:v>0.0034207</c:v>
                </c:pt>
                <c:pt idx="6">
                  <c:v>0.0025863</c:v>
                </c:pt>
                <c:pt idx="7">
                  <c:v>0.0016093</c:v>
                </c:pt>
                <c:pt idx="8">
                  <c:v>0.0026112</c:v>
                </c:pt>
                <c:pt idx="9">
                  <c:v>0.0021059</c:v>
                </c:pt>
                <c:pt idx="10">
                  <c:v>0.0023877</c:v>
                </c:pt>
                <c:pt idx="11">
                  <c:v>0.0036172</c:v>
                </c:pt>
                <c:pt idx="12">
                  <c:v>0.0031363</c:v>
                </c:pt>
                <c:pt idx="13">
                  <c:v>0.0032669</c:v>
                </c:pt>
                <c:pt idx="14">
                  <c:v>0.0034711</c:v>
                </c:pt>
                <c:pt idx="15">
                  <c:v>0.0037775</c:v>
                </c:pt>
                <c:pt idx="16">
                  <c:v>0.0040383</c:v>
                </c:pt>
                <c:pt idx="17">
                  <c:v>0.0009261</c:v>
                </c:pt>
                <c:pt idx="18">
                  <c:v>0.0009717</c:v>
                </c:pt>
                <c:pt idx="19">
                  <c:v>0.0009483</c:v>
                </c:pt>
                <c:pt idx="20">
                  <c:v>0.0011307</c:v>
                </c:pt>
                <c:pt idx="21">
                  <c:v>0.0019522</c:v>
                </c:pt>
                <c:pt idx="22">
                  <c:v>0.0011355</c:v>
                </c:pt>
                <c:pt idx="23">
                  <c:v>0.0020203</c:v>
                </c:pt>
                <c:pt idx="24">
                  <c:v>0.0013228</c:v>
                </c:pt>
                <c:pt idx="25">
                  <c:v>0.0017914</c:v>
                </c:pt>
                <c:pt idx="26">
                  <c:v>0.0015001</c:v>
                </c:pt>
                <c:pt idx="27">
                  <c:v>0.0014329</c:v>
                </c:pt>
                <c:pt idx="28">
                  <c:v>0.0018385</c:v>
                </c:pt>
                <c:pt idx="29">
                  <c:v>0.0015666</c:v>
                </c:pt>
                <c:pt idx="30">
                  <c:v>0.0016466</c:v>
                </c:pt>
                <c:pt idx="31">
                  <c:v>0.0017183</c:v>
                </c:pt>
                <c:pt idx="32">
                  <c:v>0.0017392</c:v>
                </c:pt>
                <c:pt idx="33">
                  <c:v>0.0017574</c:v>
                </c:pt>
                <c:pt idx="34">
                  <c:v>0.0017775</c:v>
                </c:pt>
                <c:pt idx="35">
                  <c:v>0.0019179</c:v>
                </c:pt>
                <c:pt idx="36">
                  <c:v>0.0019926</c:v>
                </c:pt>
                <c:pt idx="37">
                  <c:v>0.0021366</c:v>
                </c:pt>
                <c:pt idx="38">
                  <c:v>0.0021933</c:v>
                </c:pt>
                <c:pt idx="39">
                  <c:v>0.0021444</c:v>
                </c:pt>
                <c:pt idx="40">
                  <c:v>0.0022283</c:v>
                </c:pt>
                <c:pt idx="41">
                  <c:v>0.0023223</c:v>
                </c:pt>
                <c:pt idx="42">
                  <c:v>0.0023483</c:v>
                </c:pt>
                <c:pt idx="43">
                  <c:v>0.002351</c:v>
                </c:pt>
                <c:pt idx="44">
                  <c:v>0.0025703</c:v>
                </c:pt>
                <c:pt idx="45">
                  <c:v>0.0025272</c:v>
                </c:pt>
                <c:pt idx="46">
                  <c:v>0.0026558</c:v>
                </c:pt>
                <c:pt idx="47">
                  <c:v>0.0026634</c:v>
                </c:pt>
                <c:pt idx="48">
                  <c:v>0.0027169</c:v>
                </c:pt>
                <c:pt idx="49">
                  <c:v>0.0028054</c:v>
                </c:pt>
                <c:pt idx="50">
                  <c:v>0.0028805</c:v>
                </c:pt>
                <c:pt idx="51">
                  <c:v>0.002938</c:v>
                </c:pt>
                <c:pt idx="52">
                  <c:v>0.003022</c:v>
                </c:pt>
                <c:pt idx="53">
                  <c:v>0.0031679</c:v>
                </c:pt>
                <c:pt idx="54">
                  <c:v>0.0031567</c:v>
                </c:pt>
                <c:pt idx="55">
                  <c:v>0.0032822</c:v>
                </c:pt>
                <c:pt idx="56">
                  <c:v>0.003398</c:v>
                </c:pt>
                <c:pt idx="57">
                  <c:v>0.0034446</c:v>
                </c:pt>
                <c:pt idx="58">
                  <c:v>0.0035127</c:v>
                </c:pt>
                <c:pt idx="59">
                  <c:v>0.0036462</c:v>
                </c:pt>
                <c:pt idx="60">
                  <c:v>0.0036399</c:v>
                </c:pt>
                <c:pt idx="61">
                  <c:v>0.0036201</c:v>
                </c:pt>
                <c:pt idx="62">
                  <c:v>0.0037849</c:v>
                </c:pt>
                <c:pt idx="63">
                  <c:v>0.0038319</c:v>
                </c:pt>
                <c:pt idx="64">
                  <c:v>0.0038542</c:v>
                </c:pt>
                <c:pt idx="65">
                  <c:v>0.0039268</c:v>
                </c:pt>
                <c:pt idx="66">
                  <c:v>0.0039637</c:v>
                </c:pt>
                <c:pt idx="67">
                  <c:v>0.004026</c:v>
                </c:pt>
                <c:pt idx="68">
                  <c:v>0.0040046</c:v>
                </c:pt>
                <c:pt idx="69">
                  <c:v>0.0042157</c:v>
                </c:pt>
                <c:pt idx="70">
                  <c:v>0.0043303</c:v>
                </c:pt>
                <c:pt idx="71">
                  <c:v>0.004459</c:v>
                </c:pt>
                <c:pt idx="72">
                  <c:v>0.0045337</c:v>
                </c:pt>
                <c:pt idx="73">
                  <c:v>0.0045098</c:v>
                </c:pt>
                <c:pt idx="74">
                  <c:v>0.0047018</c:v>
                </c:pt>
                <c:pt idx="75">
                  <c:v>0.0046824</c:v>
                </c:pt>
                <c:pt idx="76">
                  <c:v>0.0045788</c:v>
                </c:pt>
                <c:pt idx="77">
                  <c:v>0.004719</c:v>
                </c:pt>
                <c:pt idx="78">
                  <c:v>0.0047171</c:v>
                </c:pt>
                <c:pt idx="79">
                  <c:v>0.0047898</c:v>
                </c:pt>
                <c:pt idx="80">
                  <c:v>0.0058737</c:v>
                </c:pt>
                <c:pt idx="81">
                  <c:v>0.004929</c:v>
                </c:pt>
                <c:pt idx="82">
                  <c:v>0.004991</c:v>
                </c:pt>
                <c:pt idx="83">
                  <c:v>0.0051287</c:v>
                </c:pt>
                <c:pt idx="84">
                  <c:v>0.0051665</c:v>
                </c:pt>
                <c:pt idx="85">
                  <c:v>0.0051683</c:v>
                </c:pt>
                <c:pt idx="86">
                  <c:v>0.0052354</c:v>
                </c:pt>
                <c:pt idx="87">
                  <c:v>0.005279</c:v>
                </c:pt>
                <c:pt idx="88">
                  <c:v>0.0054396</c:v>
                </c:pt>
                <c:pt idx="89">
                  <c:v>0.0054374</c:v>
                </c:pt>
                <c:pt idx="90">
                  <c:v>0.0055042</c:v>
                </c:pt>
                <c:pt idx="91">
                  <c:v>0.0056882</c:v>
                </c:pt>
                <c:pt idx="92">
                  <c:v>0.005796</c:v>
                </c:pt>
                <c:pt idx="93">
                  <c:v>0.0058621</c:v>
                </c:pt>
                <c:pt idx="94">
                  <c:v>0.0058108</c:v>
                </c:pt>
                <c:pt idx="95">
                  <c:v>0.0060506</c:v>
                </c:pt>
                <c:pt idx="96">
                  <c:v>0.0059314</c:v>
                </c:pt>
                <c:pt idx="97">
                  <c:v>0.0071034</c:v>
                </c:pt>
                <c:pt idx="98">
                  <c:v>0.0072095</c:v>
                </c:pt>
                <c:pt idx="99">
                  <c:v>0.006192</c:v>
                </c:pt>
                <c:pt idx="100">
                  <c:v>0.0063739</c:v>
                </c:pt>
                <c:pt idx="101">
                  <c:v>0.0066244</c:v>
                </c:pt>
                <c:pt idx="102">
                  <c:v>0.0071234</c:v>
                </c:pt>
                <c:pt idx="103">
                  <c:v>0.0074572</c:v>
                </c:pt>
                <c:pt idx="104">
                  <c:v>0.0078058</c:v>
                </c:pt>
                <c:pt idx="105">
                  <c:v>0.0080485</c:v>
                </c:pt>
                <c:pt idx="106">
                  <c:v>0.008495</c:v>
                </c:pt>
                <c:pt idx="107">
                  <c:v>0.0101392</c:v>
                </c:pt>
                <c:pt idx="108">
                  <c:v>0.0093836</c:v>
                </c:pt>
                <c:pt idx="109">
                  <c:v>0.0095576</c:v>
                </c:pt>
                <c:pt idx="110">
                  <c:v>0.0100039</c:v>
                </c:pt>
                <c:pt idx="111">
                  <c:v>0.0103928</c:v>
                </c:pt>
                <c:pt idx="112">
                  <c:v>0.0108946</c:v>
                </c:pt>
                <c:pt idx="113">
                  <c:v>0.0121674</c:v>
                </c:pt>
                <c:pt idx="114">
                  <c:v>0.011634</c:v>
                </c:pt>
                <c:pt idx="115">
                  <c:v>0.0128944</c:v>
                </c:pt>
                <c:pt idx="116">
                  <c:v>0.01377</c:v>
                </c:pt>
                <c:pt idx="117">
                  <c:v>0.0080276</c:v>
                </c:pt>
                <c:pt idx="118">
                  <c:v>0.0078754</c:v>
                </c:pt>
                <c:pt idx="119">
                  <c:v>0.0079359</c:v>
                </c:pt>
                <c:pt idx="120">
                  <c:v>0.0081269</c:v>
                </c:pt>
                <c:pt idx="121">
                  <c:v>0.0083915</c:v>
                </c:pt>
                <c:pt idx="122">
                  <c:v>0.0087198</c:v>
                </c:pt>
                <c:pt idx="123">
                  <c:v>0.0089415</c:v>
                </c:pt>
                <c:pt idx="124">
                  <c:v>0.0101316</c:v>
                </c:pt>
                <c:pt idx="125">
                  <c:v>0.0093092</c:v>
                </c:pt>
                <c:pt idx="126">
                  <c:v>0.0096173</c:v>
                </c:pt>
                <c:pt idx="127">
                  <c:v>0.0097693</c:v>
                </c:pt>
                <c:pt idx="128">
                  <c:v>0.0100985</c:v>
                </c:pt>
                <c:pt idx="129">
                  <c:v>0.0103695</c:v>
                </c:pt>
                <c:pt idx="130">
                  <c:v>0.0105474</c:v>
                </c:pt>
                <c:pt idx="131">
                  <c:v>0.0127893</c:v>
                </c:pt>
                <c:pt idx="132">
                  <c:v>0.0110744</c:v>
                </c:pt>
                <c:pt idx="133">
                  <c:v>0.0112705</c:v>
                </c:pt>
                <c:pt idx="134">
                  <c:v>0.011577</c:v>
                </c:pt>
                <c:pt idx="135">
                  <c:v>0.0116819</c:v>
                </c:pt>
                <c:pt idx="136">
                  <c:v>0.0120713</c:v>
                </c:pt>
                <c:pt idx="137">
                  <c:v>0.0120357</c:v>
                </c:pt>
                <c:pt idx="138">
                  <c:v>0.0134564</c:v>
                </c:pt>
                <c:pt idx="139">
                  <c:v>0.0126777</c:v>
                </c:pt>
                <c:pt idx="140">
                  <c:v>0.0132465</c:v>
                </c:pt>
                <c:pt idx="141">
                  <c:v>0.0132416</c:v>
                </c:pt>
                <c:pt idx="142">
                  <c:v>0.0133874</c:v>
                </c:pt>
                <c:pt idx="143">
                  <c:v>0.0137757</c:v>
                </c:pt>
                <c:pt idx="144">
                  <c:v>0.0179754</c:v>
                </c:pt>
                <c:pt idx="145">
                  <c:v>0.0143443</c:v>
                </c:pt>
                <c:pt idx="146">
                  <c:v>0.0145545</c:v>
                </c:pt>
                <c:pt idx="147">
                  <c:v>0.0147975</c:v>
                </c:pt>
                <c:pt idx="148">
                  <c:v>0.0149604</c:v>
                </c:pt>
                <c:pt idx="149">
                  <c:v>0.0191603</c:v>
                </c:pt>
                <c:pt idx="150">
                  <c:v>0.0153183</c:v>
                </c:pt>
                <c:pt idx="151">
                  <c:v>0.0157026</c:v>
                </c:pt>
                <c:pt idx="152">
                  <c:v>0.0159275</c:v>
                </c:pt>
                <c:pt idx="153">
                  <c:v>0.0161939</c:v>
                </c:pt>
                <c:pt idx="154">
                  <c:v>0.016376</c:v>
                </c:pt>
                <c:pt idx="155">
                  <c:v>0.0166742</c:v>
                </c:pt>
                <c:pt idx="156">
                  <c:v>0.0166509</c:v>
                </c:pt>
                <c:pt idx="157">
                  <c:v>0.0169802</c:v>
                </c:pt>
                <c:pt idx="158">
                  <c:v>0.0174957</c:v>
                </c:pt>
                <c:pt idx="159">
                  <c:v>0.0197334</c:v>
                </c:pt>
                <c:pt idx="160">
                  <c:v>0.01787</c:v>
                </c:pt>
                <c:pt idx="161">
                  <c:v>0.0180233</c:v>
                </c:pt>
                <c:pt idx="162">
                  <c:v>0.0182721</c:v>
                </c:pt>
                <c:pt idx="163">
                  <c:v>0.0205537</c:v>
                </c:pt>
                <c:pt idx="164">
                  <c:v>0.0189449</c:v>
                </c:pt>
                <c:pt idx="165">
                  <c:v>0.0191099</c:v>
                </c:pt>
                <c:pt idx="166">
                  <c:v>0.0193614</c:v>
                </c:pt>
                <c:pt idx="167">
                  <c:v>0.0216706</c:v>
                </c:pt>
                <c:pt idx="168">
                  <c:v>0.0198806</c:v>
                </c:pt>
                <c:pt idx="169">
                  <c:v>0.020122</c:v>
                </c:pt>
                <c:pt idx="170">
                  <c:v>0.0206617</c:v>
                </c:pt>
                <c:pt idx="171">
                  <c:v>0.0217993</c:v>
                </c:pt>
                <c:pt idx="172">
                  <c:v>0.0208122</c:v>
                </c:pt>
                <c:pt idx="173">
                  <c:v>0.0210941</c:v>
                </c:pt>
                <c:pt idx="174">
                  <c:v>0.0214368</c:v>
                </c:pt>
                <c:pt idx="175">
                  <c:v>0.023791</c:v>
                </c:pt>
                <c:pt idx="176">
                  <c:v>0.0220091</c:v>
                </c:pt>
                <c:pt idx="177">
                  <c:v>0.0223296</c:v>
                </c:pt>
                <c:pt idx="178">
                  <c:v>0.0245459</c:v>
                </c:pt>
                <c:pt idx="179">
                  <c:v>0.0226508</c:v>
                </c:pt>
                <c:pt idx="180">
                  <c:v>0.0230295</c:v>
                </c:pt>
                <c:pt idx="181">
                  <c:v>0.0232611</c:v>
                </c:pt>
                <c:pt idx="182">
                  <c:v>0.0249731</c:v>
                </c:pt>
                <c:pt idx="183">
                  <c:v>0.0243093</c:v>
                </c:pt>
                <c:pt idx="184">
                  <c:v>0.0251834</c:v>
                </c:pt>
                <c:pt idx="185">
                  <c:v>0.0311975</c:v>
                </c:pt>
                <c:pt idx="186">
                  <c:v>0.025961</c:v>
                </c:pt>
                <c:pt idx="187">
                  <c:v>0.0263734</c:v>
                </c:pt>
                <c:pt idx="188">
                  <c:v>0.0301668</c:v>
                </c:pt>
                <c:pt idx="189">
                  <c:v>0.0278004</c:v>
                </c:pt>
                <c:pt idx="190">
                  <c:v>0.0280302</c:v>
                </c:pt>
                <c:pt idx="191">
                  <c:v>0.029772</c:v>
                </c:pt>
                <c:pt idx="192">
                  <c:v>0.0291063</c:v>
                </c:pt>
                <c:pt idx="193">
                  <c:v>0.0319086</c:v>
                </c:pt>
                <c:pt idx="194">
                  <c:v>0.0317855</c:v>
                </c:pt>
                <c:pt idx="195">
                  <c:v>0.0306393</c:v>
                </c:pt>
                <c:pt idx="196">
                  <c:v>0.0366378</c:v>
                </c:pt>
                <c:pt idx="197">
                  <c:v>0.03156</c:v>
                </c:pt>
                <c:pt idx="198">
                  <c:v>0.0344013</c:v>
                </c:pt>
                <c:pt idx="199">
                  <c:v>0.0325921</c:v>
                </c:pt>
                <c:pt idx="200">
                  <c:v>0.0355742</c:v>
                </c:pt>
                <c:pt idx="201">
                  <c:v>0.0369236</c:v>
                </c:pt>
                <c:pt idx="202">
                  <c:v>0.0426263</c:v>
                </c:pt>
                <c:pt idx="203">
                  <c:v>0.0404815</c:v>
                </c:pt>
                <c:pt idx="204">
                  <c:v>0.037515</c:v>
                </c:pt>
                <c:pt idx="205">
                  <c:v>0.0370847</c:v>
                </c:pt>
                <c:pt idx="206">
                  <c:v>0.0362927</c:v>
                </c:pt>
                <c:pt idx="207">
                  <c:v>0.0380981</c:v>
                </c:pt>
                <c:pt idx="208">
                  <c:v>0.0377058</c:v>
                </c:pt>
                <c:pt idx="209">
                  <c:v>0.039163</c:v>
                </c:pt>
                <c:pt idx="210">
                  <c:v>0.0385308</c:v>
                </c:pt>
                <c:pt idx="211">
                  <c:v>0.0420674</c:v>
                </c:pt>
                <c:pt idx="212">
                  <c:v>0.0397501</c:v>
                </c:pt>
                <c:pt idx="213">
                  <c:v>0.0412548</c:v>
                </c:pt>
                <c:pt idx="214">
                  <c:v>0.0404214</c:v>
                </c:pt>
                <c:pt idx="215">
                  <c:v>0.0421828</c:v>
                </c:pt>
                <c:pt idx="216">
                  <c:v>0.0415022</c:v>
                </c:pt>
                <c:pt idx="217">
                  <c:v>0.0430807</c:v>
                </c:pt>
                <c:pt idx="218">
                  <c:v>0.0430025</c:v>
                </c:pt>
                <c:pt idx="219">
                  <c:v>0.0445603</c:v>
                </c:pt>
                <c:pt idx="220">
                  <c:v>0.0444918</c:v>
                </c:pt>
                <c:pt idx="221">
                  <c:v>0.046927</c:v>
                </c:pt>
                <c:pt idx="222">
                  <c:v>0.0473582</c:v>
                </c:pt>
                <c:pt idx="223">
                  <c:v>0.0488554</c:v>
                </c:pt>
                <c:pt idx="224">
                  <c:v>0.0464645</c:v>
                </c:pt>
                <c:pt idx="225">
                  <c:v>0.0511923</c:v>
                </c:pt>
                <c:pt idx="226">
                  <c:v>0.0488638</c:v>
                </c:pt>
                <c:pt idx="227">
                  <c:v>0.0477991</c:v>
                </c:pt>
                <c:pt idx="228">
                  <c:v>0.0502991</c:v>
                </c:pt>
                <c:pt idx="229">
                  <c:v>0.0489043</c:v>
                </c:pt>
                <c:pt idx="230">
                  <c:v>0.0522794</c:v>
                </c:pt>
                <c:pt idx="231">
                  <c:v>0.0509666</c:v>
                </c:pt>
                <c:pt idx="232">
                  <c:v>0.0502547</c:v>
                </c:pt>
                <c:pt idx="233">
                  <c:v>0.0541118</c:v>
                </c:pt>
                <c:pt idx="234">
                  <c:v>0.0537264</c:v>
                </c:pt>
                <c:pt idx="235">
                  <c:v>0.0520808</c:v>
                </c:pt>
                <c:pt idx="236">
                  <c:v>0.0543849</c:v>
                </c:pt>
                <c:pt idx="237">
                  <c:v>0.053271</c:v>
                </c:pt>
                <c:pt idx="238">
                  <c:v>0.057737</c:v>
                </c:pt>
                <c:pt idx="239">
                  <c:v>0.0576198</c:v>
                </c:pt>
                <c:pt idx="240">
                  <c:v>0.0549857</c:v>
                </c:pt>
                <c:pt idx="241">
                  <c:v>0.0573429</c:v>
                </c:pt>
                <c:pt idx="242">
                  <c:v>0.0580431</c:v>
                </c:pt>
                <c:pt idx="243">
                  <c:v>0.0563516</c:v>
                </c:pt>
                <c:pt idx="244">
                  <c:v>0.0578931</c:v>
                </c:pt>
                <c:pt idx="245">
                  <c:v>0.059363</c:v>
                </c:pt>
                <c:pt idx="246">
                  <c:v>0.0588168</c:v>
                </c:pt>
                <c:pt idx="247">
                  <c:v>0.0583882</c:v>
                </c:pt>
                <c:pt idx="248">
                  <c:v>0.0602525</c:v>
                </c:pt>
                <c:pt idx="249">
                  <c:v>0.0618165</c:v>
                </c:pt>
                <c:pt idx="250">
                  <c:v>0.0599673</c:v>
                </c:pt>
                <c:pt idx="251">
                  <c:v>0.0629063</c:v>
                </c:pt>
                <c:pt idx="252">
                  <c:v>0.0642581</c:v>
                </c:pt>
                <c:pt idx="253">
                  <c:v>0.0627578</c:v>
                </c:pt>
                <c:pt idx="254">
                  <c:v>0.0645429</c:v>
                </c:pt>
                <c:pt idx="255">
                  <c:v>0.0649263</c:v>
                </c:pt>
                <c:pt idx="256">
                  <c:v>0.0646572</c:v>
                </c:pt>
                <c:pt idx="257">
                  <c:v>0.0666249</c:v>
                </c:pt>
                <c:pt idx="258">
                  <c:v>0.0668336</c:v>
                </c:pt>
                <c:pt idx="259">
                  <c:v>0.0654263</c:v>
                </c:pt>
                <c:pt idx="260">
                  <c:v>0.066599</c:v>
                </c:pt>
                <c:pt idx="261">
                  <c:v>0.0671944</c:v>
                </c:pt>
                <c:pt idx="262">
                  <c:v>0.0674389</c:v>
                </c:pt>
                <c:pt idx="263">
                  <c:v>0.0695666</c:v>
                </c:pt>
                <c:pt idx="264">
                  <c:v>0.0672442</c:v>
                </c:pt>
                <c:pt idx="265">
                  <c:v>0.0715495</c:v>
                </c:pt>
                <c:pt idx="266">
                  <c:v>0.0710804</c:v>
                </c:pt>
                <c:pt idx="267">
                  <c:v>0.071474</c:v>
                </c:pt>
                <c:pt idx="268">
                  <c:v>0.0720688</c:v>
                </c:pt>
                <c:pt idx="269">
                  <c:v>0.0725403</c:v>
                </c:pt>
                <c:pt idx="270">
                  <c:v>0.0737178</c:v>
                </c:pt>
                <c:pt idx="271">
                  <c:v>0.0736196</c:v>
                </c:pt>
                <c:pt idx="272">
                  <c:v>0.0741384</c:v>
                </c:pt>
                <c:pt idx="273">
                  <c:v>0.0737187</c:v>
                </c:pt>
                <c:pt idx="274">
                  <c:v>0.074262</c:v>
                </c:pt>
                <c:pt idx="275">
                  <c:v>0.0755947</c:v>
                </c:pt>
                <c:pt idx="276">
                  <c:v>0.0777474</c:v>
                </c:pt>
                <c:pt idx="277">
                  <c:v>0.0790798</c:v>
                </c:pt>
                <c:pt idx="278">
                  <c:v>0.0775269</c:v>
                </c:pt>
                <c:pt idx="279">
                  <c:v>0.0786098</c:v>
                </c:pt>
                <c:pt idx="280">
                  <c:v>0.0851724</c:v>
                </c:pt>
                <c:pt idx="281">
                  <c:v>0.0782973</c:v>
                </c:pt>
                <c:pt idx="282">
                  <c:v>0.080845</c:v>
                </c:pt>
                <c:pt idx="283">
                  <c:v>0.0825123</c:v>
                </c:pt>
                <c:pt idx="284">
                  <c:v>0.0785379</c:v>
                </c:pt>
                <c:pt idx="285">
                  <c:v>0.0809971</c:v>
                </c:pt>
                <c:pt idx="286">
                  <c:v>0.0794119</c:v>
                </c:pt>
                <c:pt idx="287">
                  <c:v>0.0841953</c:v>
                </c:pt>
                <c:pt idx="288">
                  <c:v>0.0827882</c:v>
                </c:pt>
                <c:pt idx="289">
                  <c:v>0.0835586</c:v>
                </c:pt>
                <c:pt idx="290">
                  <c:v>0.08303</c:v>
                </c:pt>
                <c:pt idx="291">
                  <c:v>0.0836672</c:v>
                </c:pt>
                <c:pt idx="292">
                  <c:v>0.086669</c:v>
                </c:pt>
                <c:pt idx="293">
                  <c:v>0.0870514</c:v>
                </c:pt>
                <c:pt idx="294">
                  <c:v>0.0863311</c:v>
                </c:pt>
                <c:pt idx="295">
                  <c:v>0.0865968</c:v>
                </c:pt>
                <c:pt idx="296">
                  <c:v>0.0864089</c:v>
                </c:pt>
                <c:pt idx="297">
                  <c:v>0.087866</c:v>
                </c:pt>
                <c:pt idx="298">
                  <c:v>0.0883671</c:v>
                </c:pt>
                <c:pt idx="299">
                  <c:v>0.0884019</c:v>
                </c:pt>
                <c:pt idx="300">
                  <c:v>0.0891477</c:v>
                </c:pt>
                <c:pt idx="301">
                  <c:v>0.0932168</c:v>
                </c:pt>
                <c:pt idx="302">
                  <c:v>0.09235</c:v>
                </c:pt>
                <c:pt idx="303">
                  <c:v>0.0898965</c:v>
                </c:pt>
                <c:pt idx="304">
                  <c:v>0.0920539</c:v>
                </c:pt>
                <c:pt idx="305">
                  <c:v>0.093472</c:v>
                </c:pt>
                <c:pt idx="306">
                  <c:v>0.09434</c:v>
                </c:pt>
                <c:pt idx="307">
                  <c:v>0.0977231</c:v>
                </c:pt>
                <c:pt idx="308">
                  <c:v>0.0934222</c:v>
                </c:pt>
                <c:pt idx="309">
                  <c:v>0.0945788</c:v>
                </c:pt>
                <c:pt idx="310">
                  <c:v>0.0951284</c:v>
                </c:pt>
                <c:pt idx="311">
                  <c:v>0.0977128</c:v>
                </c:pt>
                <c:pt idx="312">
                  <c:v>0.0992095</c:v>
                </c:pt>
                <c:pt idx="313">
                  <c:v>0.0960451</c:v>
                </c:pt>
                <c:pt idx="314">
                  <c:v>0.1027747</c:v>
                </c:pt>
                <c:pt idx="315">
                  <c:v>0.1016623</c:v>
                </c:pt>
                <c:pt idx="316">
                  <c:v>0.0975517</c:v>
                </c:pt>
                <c:pt idx="317">
                  <c:v>0.1023438</c:v>
                </c:pt>
                <c:pt idx="318">
                  <c:v>0.1000644</c:v>
                </c:pt>
                <c:pt idx="319">
                  <c:v>0.1036729</c:v>
                </c:pt>
                <c:pt idx="320">
                  <c:v>0.1038114</c:v>
                </c:pt>
                <c:pt idx="321">
                  <c:v>0.1006662</c:v>
                </c:pt>
                <c:pt idx="322">
                  <c:v>0.1026847</c:v>
                </c:pt>
                <c:pt idx="323">
                  <c:v>0.1028358</c:v>
                </c:pt>
                <c:pt idx="324">
                  <c:v>0.1018773</c:v>
                </c:pt>
                <c:pt idx="325">
                  <c:v>0.1038141</c:v>
                </c:pt>
                <c:pt idx="326">
                  <c:v>0.1066453</c:v>
                </c:pt>
                <c:pt idx="327">
                  <c:v>0.1043379</c:v>
                </c:pt>
                <c:pt idx="328">
                  <c:v>0.1038546</c:v>
                </c:pt>
                <c:pt idx="329">
                  <c:v>0.1033477</c:v>
                </c:pt>
                <c:pt idx="330">
                  <c:v>0.1060141</c:v>
                </c:pt>
                <c:pt idx="331">
                  <c:v>0.1106473</c:v>
                </c:pt>
                <c:pt idx="332">
                  <c:v>0.1095752</c:v>
                </c:pt>
                <c:pt idx="333">
                  <c:v>0.1074034</c:v>
                </c:pt>
                <c:pt idx="334">
                  <c:v>0.1104076</c:v>
                </c:pt>
                <c:pt idx="335">
                  <c:v>0.1101586</c:v>
                </c:pt>
                <c:pt idx="336">
                  <c:v>0.1132068</c:v>
                </c:pt>
                <c:pt idx="337">
                  <c:v>0.1090896</c:v>
                </c:pt>
                <c:pt idx="338">
                  <c:v>0.11462</c:v>
                </c:pt>
                <c:pt idx="339">
                  <c:v>0.1120214</c:v>
                </c:pt>
                <c:pt idx="340">
                  <c:v>0.1112141</c:v>
                </c:pt>
                <c:pt idx="341">
                  <c:v>0.1154331</c:v>
                </c:pt>
                <c:pt idx="342">
                  <c:v>0.1160537</c:v>
                </c:pt>
                <c:pt idx="343">
                  <c:v>0.111711</c:v>
                </c:pt>
                <c:pt idx="344">
                  <c:v>0.1203411</c:v>
                </c:pt>
                <c:pt idx="345">
                  <c:v>0.1132319</c:v>
                </c:pt>
                <c:pt idx="346">
                  <c:v>0.1150326</c:v>
                </c:pt>
                <c:pt idx="347">
                  <c:v>0.1173839</c:v>
                </c:pt>
                <c:pt idx="348">
                  <c:v>0.1161676</c:v>
                </c:pt>
                <c:pt idx="349">
                  <c:v>0.1161657</c:v>
                </c:pt>
                <c:pt idx="350">
                  <c:v>0.1197495</c:v>
                </c:pt>
                <c:pt idx="351">
                  <c:v>0.1179259</c:v>
                </c:pt>
                <c:pt idx="352">
                  <c:v>0.1176985</c:v>
                </c:pt>
                <c:pt idx="353">
                  <c:v>0.1175276</c:v>
                </c:pt>
                <c:pt idx="354">
                  <c:v>0.1236077</c:v>
                </c:pt>
                <c:pt idx="355">
                  <c:v>0.1199266</c:v>
                </c:pt>
                <c:pt idx="356">
                  <c:v>0.1202246</c:v>
                </c:pt>
                <c:pt idx="357">
                  <c:v>0.1252523</c:v>
                </c:pt>
                <c:pt idx="358">
                  <c:v>0.1221888</c:v>
                </c:pt>
                <c:pt idx="359">
                  <c:v>0.1242237</c:v>
                </c:pt>
                <c:pt idx="360">
                  <c:v>0.1206872</c:v>
                </c:pt>
                <c:pt idx="361">
                  <c:v>0.1233021</c:v>
                </c:pt>
                <c:pt idx="362">
                  <c:v>0.1233402</c:v>
                </c:pt>
                <c:pt idx="363">
                  <c:v>0.1270549</c:v>
                </c:pt>
                <c:pt idx="364">
                  <c:v>0.1296615</c:v>
                </c:pt>
                <c:pt idx="365">
                  <c:v>0.1270649</c:v>
                </c:pt>
                <c:pt idx="366">
                  <c:v>0.1253601</c:v>
                </c:pt>
                <c:pt idx="367">
                  <c:v>0.1273692</c:v>
                </c:pt>
                <c:pt idx="368">
                  <c:v>0.1278774</c:v>
                </c:pt>
                <c:pt idx="369">
                  <c:v>0.130216</c:v>
                </c:pt>
                <c:pt idx="370">
                  <c:v>0.1287439</c:v>
                </c:pt>
                <c:pt idx="371">
                  <c:v>0.1315241</c:v>
                </c:pt>
                <c:pt idx="372">
                  <c:v>0.1345056</c:v>
                </c:pt>
                <c:pt idx="373">
                  <c:v>0.1339393</c:v>
                </c:pt>
                <c:pt idx="374">
                  <c:v>0.1335209</c:v>
                </c:pt>
                <c:pt idx="375">
                  <c:v>0.1353584</c:v>
                </c:pt>
                <c:pt idx="376">
                  <c:v>0.1358151</c:v>
                </c:pt>
                <c:pt idx="377">
                  <c:v>0.1358769</c:v>
                </c:pt>
                <c:pt idx="378">
                  <c:v>0.138066</c:v>
                </c:pt>
                <c:pt idx="379">
                  <c:v>0.1372414</c:v>
                </c:pt>
                <c:pt idx="380">
                  <c:v>0.1405534</c:v>
                </c:pt>
                <c:pt idx="381">
                  <c:v>0.1399173</c:v>
                </c:pt>
                <c:pt idx="382">
                  <c:v>0.139661</c:v>
                </c:pt>
                <c:pt idx="383">
                  <c:v>0.1434948</c:v>
                </c:pt>
                <c:pt idx="384">
                  <c:v>0.1451143</c:v>
                </c:pt>
                <c:pt idx="385">
                  <c:v>0.1436228</c:v>
                </c:pt>
                <c:pt idx="386">
                  <c:v>0.1499813</c:v>
                </c:pt>
                <c:pt idx="387">
                  <c:v>0.1507946</c:v>
                </c:pt>
                <c:pt idx="388">
                  <c:v>0.1495602</c:v>
                </c:pt>
                <c:pt idx="389">
                  <c:v>0.1515804</c:v>
                </c:pt>
                <c:pt idx="390">
                  <c:v>0.1504181</c:v>
                </c:pt>
                <c:pt idx="391">
                  <c:v>0.1543647</c:v>
                </c:pt>
                <c:pt idx="392">
                  <c:v>0.1559672</c:v>
                </c:pt>
                <c:pt idx="393">
                  <c:v>0.1559248</c:v>
                </c:pt>
                <c:pt idx="394">
                  <c:v>0.1606514</c:v>
                </c:pt>
                <c:pt idx="395">
                  <c:v>0.1566777</c:v>
                </c:pt>
                <c:pt idx="396">
                  <c:v>0.1612245</c:v>
                </c:pt>
                <c:pt idx="397">
                  <c:v>0.1620934</c:v>
                </c:pt>
                <c:pt idx="398">
                  <c:v>0.1657886</c:v>
                </c:pt>
                <c:pt idx="399">
                  <c:v>0.1634966</c:v>
                </c:pt>
                <c:pt idx="400">
                  <c:v>0.1676322</c:v>
                </c:pt>
                <c:pt idx="401">
                  <c:v>0.1697163</c:v>
                </c:pt>
                <c:pt idx="402">
                  <c:v>0.1699359</c:v>
                </c:pt>
                <c:pt idx="403">
                  <c:v>0.1713736</c:v>
                </c:pt>
                <c:pt idx="404">
                  <c:v>0.1725975</c:v>
                </c:pt>
                <c:pt idx="405">
                  <c:v>0.1742147</c:v>
                </c:pt>
                <c:pt idx="406">
                  <c:v>0.1755633</c:v>
                </c:pt>
                <c:pt idx="407">
                  <c:v>0.1787634</c:v>
                </c:pt>
                <c:pt idx="408">
                  <c:v>0.1783504</c:v>
                </c:pt>
                <c:pt idx="409">
                  <c:v>0.1810703</c:v>
                </c:pt>
                <c:pt idx="410">
                  <c:v>0.1857374</c:v>
                </c:pt>
                <c:pt idx="411">
                  <c:v>0.1809998</c:v>
                </c:pt>
                <c:pt idx="412">
                  <c:v>0.1847554</c:v>
                </c:pt>
                <c:pt idx="413">
                  <c:v>0.1873612</c:v>
                </c:pt>
                <c:pt idx="414">
                  <c:v>0.185367</c:v>
                </c:pt>
                <c:pt idx="415">
                  <c:v>0.1894975</c:v>
                </c:pt>
                <c:pt idx="416">
                  <c:v>0.191088</c:v>
                </c:pt>
                <c:pt idx="417">
                  <c:v>0.1927169</c:v>
                </c:pt>
                <c:pt idx="418">
                  <c:v>0.1921808</c:v>
                </c:pt>
                <c:pt idx="419">
                  <c:v>0.1954633</c:v>
                </c:pt>
                <c:pt idx="420">
                  <c:v>0.1958919</c:v>
                </c:pt>
                <c:pt idx="421">
                  <c:v>0.1961146</c:v>
                </c:pt>
                <c:pt idx="422">
                  <c:v>0.2008306</c:v>
                </c:pt>
                <c:pt idx="423">
                  <c:v>0.2020401</c:v>
                </c:pt>
                <c:pt idx="424">
                  <c:v>0.2069885</c:v>
                </c:pt>
                <c:pt idx="425">
                  <c:v>0.2025037</c:v>
                </c:pt>
                <c:pt idx="426">
                  <c:v>0.2056068</c:v>
                </c:pt>
                <c:pt idx="427">
                  <c:v>0.2080247</c:v>
                </c:pt>
                <c:pt idx="428">
                  <c:v>0.2133152</c:v>
                </c:pt>
                <c:pt idx="429">
                  <c:v>0.2128748</c:v>
                </c:pt>
                <c:pt idx="430">
                  <c:v>0.2084102</c:v>
                </c:pt>
                <c:pt idx="431">
                  <c:v>0.2078221</c:v>
                </c:pt>
                <c:pt idx="432">
                  <c:v>0.2139719</c:v>
                </c:pt>
                <c:pt idx="433">
                  <c:v>0.2116719</c:v>
                </c:pt>
                <c:pt idx="434">
                  <c:v>0.215939</c:v>
                </c:pt>
                <c:pt idx="435">
                  <c:v>0.2372486</c:v>
                </c:pt>
                <c:pt idx="436">
                  <c:v>0.233127</c:v>
                </c:pt>
                <c:pt idx="437">
                  <c:v>0.2219486</c:v>
                </c:pt>
                <c:pt idx="438">
                  <c:v>0.2208293</c:v>
                </c:pt>
                <c:pt idx="439">
                  <c:v>0.2206071</c:v>
                </c:pt>
                <c:pt idx="440">
                  <c:v>0.2223053</c:v>
                </c:pt>
                <c:pt idx="441">
                  <c:v>0.223601</c:v>
                </c:pt>
                <c:pt idx="442">
                  <c:v>0.225588</c:v>
                </c:pt>
                <c:pt idx="443">
                  <c:v>0.2230247</c:v>
                </c:pt>
                <c:pt idx="444">
                  <c:v>0.2289351</c:v>
                </c:pt>
                <c:pt idx="445">
                  <c:v>0.2280329</c:v>
                </c:pt>
                <c:pt idx="446">
                  <c:v>0.2294086</c:v>
                </c:pt>
                <c:pt idx="447">
                  <c:v>0.228277</c:v>
                </c:pt>
                <c:pt idx="448">
                  <c:v>0.2340416</c:v>
                </c:pt>
                <c:pt idx="449">
                  <c:v>0.2302548</c:v>
                </c:pt>
                <c:pt idx="450">
                  <c:v>0.2292375</c:v>
                </c:pt>
                <c:pt idx="451">
                  <c:v>0.2395359</c:v>
                </c:pt>
                <c:pt idx="452">
                  <c:v>0.2457521</c:v>
                </c:pt>
                <c:pt idx="453">
                  <c:v>0.239502</c:v>
                </c:pt>
                <c:pt idx="454">
                  <c:v>0.2359861</c:v>
                </c:pt>
                <c:pt idx="455">
                  <c:v>0.2379961</c:v>
                </c:pt>
                <c:pt idx="456">
                  <c:v>0.2401122</c:v>
                </c:pt>
                <c:pt idx="457">
                  <c:v>0.2513931</c:v>
                </c:pt>
                <c:pt idx="458">
                  <c:v>0.2884057</c:v>
                </c:pt>
                <c:pt idx="459">
                  <c:v>0.242864</c:v>
                </c:pt>
                <c:pt idx="460">
                  <c:v>0.2543466</c:v>
                </c:pt>
                <c:pt idx="461">
                  <c:v>0.2461429</c:v>
                </c:pt>
                <c:pt idx="462">
                  <c:v>0.2480185</c:v>
                </c:pt>
                <c:pt idx="463">
                  <c:v>0.2524865</c:v>
                </c:pt>
                <c:pt idx="464">
                  <c:v>0.2512952</c:v>
                </c:pt>
                <c:pt idx="465">
                  <c:v>0.2588318</c:v>
                </c:pt>
                <c:pt idx="466">
                  <c:v>0.2532808</c:v>
                </c:pt>
                <c:pt idx="467">
                  <c:v>0.2693352</c:v>
                </c:pt>
                <c:pt idx="468">
                  <c:v>0.2714378</c:v>
                </c:pt>
                <c:pt idx="469">
                  <c:v>0.2573281</c:v>
                </c:pt>
                <c:pt idx="470">
                  <c:v>0.2601002</c:v>
                </c:pt>
                <c:pt idx="471">
                  <c:v>0.2649597</c:v>
                </c:pt>
                <c:pt idx="472">
                  <c:v>0.2692326</c:v>
                </c:pt>
                <c:pt idx="473">
                  <c:v>0.2680825</c:v>
                </c:pt>
                <c:pt idx="474">
                  <c:v>0.2641645</c:v>
                </c:pt>
                <c:pt idx="475">
                  <c:v>0.2666449</c:v>
                </c:pt>
                <c:pt idx="476">
                  <c:v>0.2751173</c:v>
                </c:pt>
                <c:pt idx="477">
                  <c:v>0.2681973</c:v>
                </c:pt>
                <c:pt idx="478">
                  <c:v>0.2779772</c:v>
                </c:pt>
                <c:pt idx="479">
                  <c:v>0.3038078</c:v>
                </c:pt>
                <c:pt idx="480">
                  <c:v>0.2776327</c:v>
                </c:pt>
                <c:pt idx="481">
                  <c:v>0.2816199</c:v>
                </c:pt>
                <c:pt idx="482">
                  <c:v>0.2787179</c:v>
                </c:pt>
                <c:pt idx="483">
                  <c:v>0.2785659</c:v>
                </c:pt>
                <c:pt idx="484">
                  <c:v>0.2845764</c:v>
                </c:pt>
                <c:pt idx="485">
                  <c:v>0.2838824</c:v>
                </c:pt>
                <c:pt idx="486">
                  <c:v>0.3082512</c:v>
                </c:pt>
                <c:pt idx="487">
                  <c:v>0.2908333</c:v>
                </c:pt>
                <c:pt idx="488">
                  <c:v>0.2950499</c:v>
                </c:pt>
                <c:pt idx="489">
                  <c:v>0.2888688</c:v>
                </c:pt>
                <c:pt idx="490">
                  <c:v>0.2926665</c:v>
                </c:pt>
                <c:pt idx="491">
                  <c:v>0.2932551</c:v>
                </c:pt>
                <c:pt idx="492">
                  <c:v>0.2942405</c:v>
                </c:pt>
                <c:pt idx="493">
                  <c:v>0.2893553</c:v>
                </c:pt>
                <c:pt idx="494">
                  <c:v>0.2954887</c:v>
                </c:pt>
                <c:pt idx="495">
                  <c:v>0.299585</c:v>
                </c:pt>
                <c:pt idx="496">
                  <c:v>0.294479</c:v>
                </c:pt>
                <c:pt idx="497">
                  <c:v>0.3015409</c:v>
                </c:pt>
                <c:pt idx="498">
                  <c:v>0.2967184</c:v>
                </c:pt>
                <c:pt idx="499">
                  <c:v>0.2991105</c:v>
                </c:pt>
                <c:pt idx="500">
                  <c:v>0.3146499</c:v>
                </c:pt>
                <c:pt idx="501">
                  <c:v>0.2992566</c:v>
                </c:pt>
                <c:pt idx="502">
                  <c:v>0.3061677</c:v>
                </c:pt>
                <c:pt idx="503">
                  <c:v>0.3033629</c:v>
                </c:pt>
                <c:pt idx="504">
                  <c:v>0.3114244</c:v>
                </c:pt>
                <c:pt idx="505">
                  <c:v>0.3070405</c:v>
                </c:pt>
                <c:pt idx="506">
                  <c:v>0.3072175</c:v>
                </c:pt>
                <c:pt idx="507">
                  <c:v>0.3119765</c:v>
                </c:pt>
                <c:pt idx="508">
                  <c:v>0.3121591</c:v>
                </c:pt>
                <c:pt idx="509">
                  <c:v>0.3142546</c:v>
                </c:pt>
                <c:pt idx="510">
                  <c:v>0.3184993</c:v>
                </c:pt>
                <c:pt idx="511">
                  <c:v>0.3337534</c:v>
                </c:pt>
                <c:pt idx="512">
                  <c:v>0.3195219</c:v>
                </c:pt>
                <c:pt idx="513">
                  <c:v>0.3202784</c:v>
                </c:pt>
                <c:pt idx="514">
                  <c:v>0.3178891</c:v>
                </c:pt>
                <c:pt idx="515">
                  <c:v>0.3259546</c:v>
                </c:pt>
                <c:pt idx="516">
                  <c:v>0.324395</c:v>
                </c:pt>
                <c:pt idx="517">
                  <c:v>0.3277361</c:v>
                </c:pt>
                <c:pt idx="518">
                  <c:v>0.3301919</c:v>
                </c:pt>
                <c:pt idx="519">
                  <c:v>0.3311438</c:v>
                </c:pt>
                <c:pt idx="520">
                  <c:v>0.3313118</c:v>
                </c:pt>
                <c:pt idx="521">
                  <c:v>0.3320331</c:v>
                </c:pt>
                <c:pt idx="522">
                  <c:v>0.3295335</c:v>
                </c:pt>
                <c:pt idx="523">
                  <c:v>0.333117</c:v>
                </c:pt>
                <c:pt idx="524">
                  <c:v>0.3409366</c:v>
                </c:pt>
                <c:pt idx="525">
                  <c:v>0.3361341</c:v>
                </c:pt>
                <c:pt idx="526">
                  <c:v>0.3365844</c:v>
                </c:pt>
                <c:pt idx="527">
                  <c:v>0.3405873</c:v>
                </c:pt>
                <c:pt idx="528">
                  <c:v>0.3460495</c:v>
                </c:pt>
                <c:pt idx="529">
                  <c:v>0.3401508</c:v>
                </c:pt>
                <c:pt idx="530">
                  <c:v>0.3423857</c:v>
                </c:pt>
                <c:pt idx="531">
                  <c:v>0.3414524</c:v>
                </c:pt>
                <c:pt idx="532">
                  <c:v>0.34211</c:v>
                </c:pt>
                <c:pt idx="533">
                  <c:v>0.3476413</c:v>
                </c:pt>
                <c:pt idx="534">
                  <c:v>0.3502316</c:v>
                </c:pt>
                <c:pt idx="535">
                  <c:v>0.3479734</c:v>
                </c:pt>
                <c:pt idx="536">
                  <c:v>0.3547176</c:v>
                </c:pt>
                <c:pt idx="537">
                  <c:v>0.3573236</c:v>
                </c:pt>
                <c:pt idx="538">
                  <c:v>0.3578992</c:v>
                </c:pt>
                <c:pt idx="539">
                  <c:v>0.359791</c:v>
                </c:pt>
                <c:pt idx="540">
                  <c:v>0.3656753</c:v>
                </c:pt>
                <c:pt idx="541">
                  <c:v>0.3587083</c:v>
                </c:pt>
                <c:pt idx="542">
                  <c:v>0.3633484</c:v>
                </c:pt>
                <c:pt idx="543">
                  <c:v>0.3663134</c:v>
                </c:pt>
                <c:pt idx="544">
                  <c:v>0.3635112</c:v>
                </c:pt>
                <c:pt idx="545">
                  <c:v>0.3618456</c:v>
                </c:pt>
                <c:pt idx="546">
                  <c:v>0.366685</c:v>
                </c:pt>
                <c:pt idx="547">
                  <c:v>0.3760576</c:v>
                </c:pt>
                <c:pt idx="548">
                  <c:v>0.3654097</c:v>
                </c:pt>
                <c:pt idx="549">
                  <c:v>0.3740452</c:v>
                </c:pt>
                <c:pt idx="550">
                  <c:v>0.3694616</c:v>
                </c:pt>
                <c:pt idx="551">
                  <c:v>0.3696744</c:v>
                </c:pt>
                <c:pt idx="552">
                  <c:v>0.3821328</c:v>
                </c:pt>
                <c:pt idx="553">
                  <c:v>0.3763903</c:v>
                </c:pt>
                <c:pt idx="554">
                  <c:v>0.3818226</c:v>
                </c:pt>
                <c:pt idx="555">
                  <c:v>0.3891116</c:v>
                </c:pt>
                <c:pt idx="556">
                  <c:v>0.3872348</c:v>
                </c:pt>
                <c:pt idx="557">
                  <c:v>0.3773417</c:v>
                </c:pt>
                <c:pt idx="558">
                  <c:v>0.3885419</c:v>
                </c:pt>
                <c:pt idx="559">
                  <c:v>0.4145014</c:v>
                </c:pt>
                <c:pt idx="560">
                  <c:v>0.3978185</c:v>
                </c:pt>
                <c:pt idx="561">
                  <c:v>0.3952911</c:v>
                </c:pt>
                <c:pt idx="562">
                  <c:v>0.3911602</c:v>
                </c:pt>
                <c:pt idx="563">
                  <c:v>0.3898424</c:v>
                </c:pt>
                <c:pt idx="564">
                  <c:v>0.3919648</c:v>
                </c:pt>
                <c:pt idx="565">
                  <c:v>0.3922709</c:v>
                </c:pt>
                <c:pt idx="566">
                  <c:v>0.4038863</c:v>
                </c:pt>
                <c:pt idx="567">
                  <c:v>0.3919942</c:v>
                </c:pt>
                <c:pt idx="568">
                  <c:v>0.4029244</c:v>
                </c:pt>
                <c:pt idx="569">
                  <c:v>0.3968966</c:v>
                </c:pt>
                <c:pt idx="570">
                  <c:v>0.4001065</c:v>
                </c:pt>
                <c:pt idx="571">
                  <c:v>0.4028191</c:v>
                </c:pt>
                <c:pt idx="572">
                  <c:v>0.3997554</c:v>
                </c:pt>
                <c:pt idx="573">
                  <c:v>0.4059436</c:v>
                </c:pt>
                <c:pt idx="574">
                  <c:v>0.4122042</c:v>
                </c:pt>
                <c:pt idx="575">
                  <c:v>0.4042568</c:v>
                </c:pt>
                <c:pt idx="576">
                  <c:v>0.4043372</c:v>
                </c:pt>
                <c:pt idx="577">
                  <c:v>0.412978</c:v>
                </c:pt>
                <c:pt idx="578">
                  <c:v>0.4172293</c:v>
                </c:pt>
                <c:pt idx="579">
                  <c:v>0.4463937</c:v>
                </c:pt>
                <c:pt idx="580">
                  <c:v>0.4171751</c:v>
                </c:pt>
                <c:pt idx="581">
                  <c:v>0.4352157</c:v>
                </c:pt>
                <c:pt idx="582">
                  <c:v>0.4193046</c:v>
                </c:pt>
                <c:pt idx="583">
                  <c:v>0.4270026</c:v>
                </c:pt>
                <c:pt idx="584">
                  <c:v>0.4383973</c:v>
                </c:pt>
                <c:pt idx="585">
                  <c:v>0.4358863</c:v>
                </c:pt>
                <c:pt idx="586">
                  <c:v>0.434222</c:v>
                </c:pt>
                <c:pt idx="587">
                  <c:v>0.4337736</c:v>
                </c:pt>
                <c:pt idx="588">
                  <c:v>0.446907</c:v>
                </c:pt>
                <c:pt idx="589">
                  <c:v>0.4350282</c:v>
                </c:pt>
                <c:pt idx="590">
                  <c:v>0.4481342</c:v>
                </c:pt>
                <c:pt idx="591">
                  <c:v>0.4534172</c:v>
                </c:pt>
                <c:pt idx="592">
                  <c:v>0.47812</c:v>
                </c:pt>
                <c:pt idx="593">
                  <c:v>0.4516291</c:v>
                </c:pt>
                <c:pt idx="594">
                  <c:v>0.4542253</c:v>
                </c:pt>
                <c:pt idx="595">
                  <c:v>0.44841</c:v>
                </c:pt>
                <c:pt idx="596">
                  <c:v>0.4646168</c:v>
                </c:pt>
                <c:pt idx="597">
                  <c:v>0.6443456</c:v>
                </c:pt>
                <c:pt idx="598">
                  <c:v>0.5628212</c:v>
                </c:pt>
                <c:pt idx="599">
                  <c:v>0.4720428</c:v>
                </c:pt>
                <c:pt idx="600">
                  <c:v>0.4736416</c:v>
                </c:pt>
                <c:pt idx="601">
                  <c:v>0.4805104</c:v>
                </c:pt>
                <c:pt idx="602">
                  <c:v>0.4785341</c:v>
                </c:pt>
                <c:pt idx="603">
                  <c:v>0.469836</c:v>
                </c:pt>
                <c:pt idx="604">
                  <c:v>0.6820062</c:v>
                </c:pt>
                <c:pt idx="605">
                  <c:v>0.5945498</c:v>
                </c:pt>
                <c:pt idx="606">
                  <c:v>0.4954457</c:v>
                </c:pt>
                <c:pt idx="607">
                  <c:v>0.4986783</c:v>
                </c:pt>
                <c:pt idx="608">
                  <c:v>0.4971473</c:v>
                </c:pt>
                <c:pt idx="609">
                  <c:v>0.4906473</c:v>
                </c:pt>
                <c:pt idx="610">
                  <c:v>0.4975969</c:v>
                </c:pt>
                <c:pt idx="611">
                  <c:v>0.4971828</c:v>
                </c:pt>
                <c:pt idx="612">
                  <c:v>0.5035863</c:v>
                </c:pt>
                <c:pt idx="613">
                  <c:v>0.50614</c:v>
                </c:pt>
                <c:pt idx="614">
                  <c:v>0.5070491</c:v>
                </c:pt>
                <c:pt idx="615">
                  <c:v>0.5095133</c:v>
                </c:pt>
                <c:pt idx="616">
                  <c:v>0.5126239</c:v>
                </c:pt>
                <c:pt idx="617">
                  <c:v>0.5179985</c:v>
                </c:pt>
                <c:pt idx="618">
                  <c:v>0.5159759</c:v>
                </c:pt>
                <c:pt idx="619">
                  <c:v>0.516548</c:v>
                </c:pt>
                <c:pt idx="620">
                  <c:v>0.5277742</c:v>
                </c:pt>
                <c:pt idx="621">
                  <c:v>0.5289923</c:v>
                </c:pt>
                <c:pt idx="622">
                  <c:v>0.5461185</c:v>
                </c:pt>
                <c:pt idx="623">
                  <c:v>0.5342778</c:v>
                </c:pt>
                <c:pt idx="624">
                  <c:v>0.5376312</c:v>
                </c:pt>
                <c:pt idx="625">
                  <c:v>0.533937</c:v>
                </c:pt>
                <c:pt idx="626">
                  <c:v>0.5423332</c:v>
                </c:pt>
                <c:pt idx="627">
                  <c:v>0.5451009</c:v>
                </c:pt>
                <c:pt idx="628">
                  <c:v>0.5423456</c:v>
                </c:pt>
                <c:pt idx="629">
                  <c:v>0.5441829</c:v>
                </c:pt>
                <c:pt idx="630">
                  <c:v>0.5570327</c:v>
                </c:pt>
                <c:pt idx="631">
                  <c:v>0.5466207</c:v>
                </c:pt>
                <c:pt idx="632">
                  <c:v>0.5574603</c:v>
                </c:pt>
                <c:pt idx="633">
                  <c:v>0.5553271</c:v>
                </c:pt>
                <c:pt idx="634">
                  <c:v>0.5712488</c:v>
                </c:pt>
                <c:pt idx="635">
                  <c:v>0.5704827</c:v>
                </c:pt>
                <c:pt idx="636">
                  <c:v>0.5720972</c:v>
                </c:pt>
                <c:pt idx="637">
                  <c:v>0.7016572</c:v>
                </c:pt>
                <c:pt idx="638">
                  <c:v>0.6760542</c:v>
                </c:pt>
                <c:pt idx="639">
                  <c:v>0.6190989</c:v>
                </c:pt>
                <c:pt idx="640">
                  <c:v>0.6168981</c:v>
                </c:pt>
                <c:pt idx="641">
                  <c:v>0.6041254</c:v>
                </c:pt>
                <c:pt idx="642">
                  <c:v>0.6022377</c:v>
                </c:pt>
                <c:pt idx="643">
                  <c:v>0.5922033</c:v>
                </c:pt>
                <c:pt idx="644">
                  <c:v>0.592565</c:v>
                </c:pt>
                <c:pt idx="645">
                  <c:v>0.7695708</c:v>
                </c:pt>
                <c:pt idx="646">
                  <c:v>0.7030185</c:v>
                </c:pt>
                <c:pt idx="647">
                  <c:v>0.6561079</c:v>
                </c:pt>
                <c:pt idx="648">
                  <c:v>0.6945117</c:v>
                </c:pt>
                <c:pt idx="649">
                  <c:v>0.6136867</c:v>
                </c:pt>
                <c:pt idx="650">
                  <c:v>0.6235395</c:v>
                </c:pt>
                <c:pt idx="651">
                  <c:v>0.6248199</c:v>
                </c:pt>
                <c:pt idx="652">
                  <c:v>0.6121937</c:v>
                </c:pt>
                <c:pt idx="653">
                  <c:v>0.6169282</c:v>
                </c:pt>
                <c:pt idx="654">
                  <c:v>0.6195194</c:v>
                </c:pt>
                <c:pt idx="655">
                  <c:v>0.6218936</c:v>
                </c:pt>
                <c:pt idx="656">
                  <c:v>0.6297112</c:v>
                </c:pt>
                <c:pt idx="657">
                  <c:v>0.6255396</c:v>
                </c:pt>
                <c:pt idx="658">
                  <c:v>0.6333904</c:v>
                </c:pt>
                <c:pt idx="659">
                  <c:v>0.6440518</c:v>
                </c:pt>
                <c:pt idx="660">
                  <c:v>0.6738532</c:v>
                </c:pt>
                <c:pt idx="661">
                  <c:v>0.6393396</c:v>
                </c:pt>
                <c:pt idx="662">
                  <c:v>0.6451986</c:v>
                </c:pt>
                <c:pt idx="663">
                  <c:v>0.6498129</c:v>
                </c:pt>
                <c:pt idx="664">
                  <c:v>0.6518725</c:v>
                </c:pt>
                <c:pt idx="665">
                  <c:v>0.6527947</c:v>
                </c:pt>
                <c:pt idx="666">
                  <c:v>0.6567569</c:v>
                </c:pt>
                <c:pt idx="667">
                  <c:v>0.643787</c:v>
                </c:pt>
                <c:pt idx="668">
                  <c:v>0.6698656</c:v>
                </c:pt>
                <c:pt idx="669">
                  <c:v>0.6629534</c:v>
                </c:pt>
                <c:pt idx="670">
                  <c:v>0.6636242</c:v>
                </c:pt>
                <c:pt idx="671">
                  <c:v>0.6951659</c:v>
                </c:pt>
                <c:pt idx="672">
                  <c:v>0.6650073</c:v>
                </c:pt>
                <c:pt idx="673">
                  <c:v>0.6723434</c:v>
                </c:pt>
                <c:pt idx="674">
                  <c:v>0.6806116</c:v>
                </c:pt>
                <c:pt idx="675">
                  <c:v>0.6844709</c:v>
                </c:pt>
                <c:pt idx="676">
                  <c:v>0.6828126</c:v>
                </c:pt>
                <c:pt idx="677">
                  <c:v>0.6830961</c:v>
                </c:pt>
                <c:pt idx="678">
                  <c:v>0.6802711</c:v>
                </c:pt>
                <c:pt idx="679">
                  <c:v>0.6838304</c:v>
                </c:pt>
                <c:pt idx="680">
                  <c:v>0.768365</c:v>
                </c:pt>
                <c:pt idx="681">
                  <c:v>0.68529</c:v>
                </c:pt>
                <c:pt idx="682">
                  <c:v>0.7029695</c:v>
                </c:pt>
                <c:pt idx="683">
                  <c:v>0.6961204</c:v>
                </c:pt>
                <c:pt idx="684">
                  <c:v>1.0236055</c:v>
                </c:pt>
                <c:pt idx="685">
                  <c:v>0.7068306</c:v>
                </c:pt>
                <c:pt idx="686">
                  <c:v>0.7065073</c:v>
                </c:pt>
                <c:pt idx="687">
                  <c:v>0.7119441</c:v>
                </c:pt>
                <c:pt idx="688">
                  <c:v>0.7103058</c:v>
                </c:pt>
                <c:pt idx="689">
                  <c:v>0.7131019</c:v>
                </c:pt>
                <c:pt idx="690">
                  <c:v>0.725187</c:v>
                </c:pt>
                <c:pt idx="691">
                  <c:v>0.7198885</c:v>
                </c:pt>
                <c:pt idx="692">
                  <c:v>0.7354221</c:v>
                </c:pt>
                <c:pt idx="693">
                  <c:v>0.7512581</c:v>
                </c:pt>
                <c:pt idx="694">
                  <c:v>0.7522323</c:v>
                </c:pt>
                <c:pt idx="695">
                  <c:v>0.7812893</c:v>
                </c:pt>
                <c:pt idx="696">
                  <c:v>0.7441236</c:v>
                </c:pt>
                <c:pt idx="697">
                  <c:v>0.7434937</c:v>
                </c:pt>
                <c:pt idx="698">
                  <c:v>0.7347477</c:v>
                </c:pt>
                <c:pt idx="699">
                  <c:v>0.7533505</c:v>
                </c:pt>
                <c:pt idx="700">
                  <c:v>0.757296</c:v>
                </c:pt>
                <c:pt idx="701">
                  <c:v>0.7565682</c:v>
                </c:pt>
                <c:pt idx="702">
                  <c:v>0.7501085</c:v>
                </c:pt>
                <c:pt idx="703">
                  <c:v>0.7646913</c:v>
                </c:pt>
                <c:pt idx="704">
                  <c:v>0.7765772</c:v>
                </c:pt>
                <c:pt idx="705">
                  <c:v>0.7562434</c:v>
                </c:pt>
                <c:pt idx="706">
                  <c:v>0.770548</c:v>
                </c:pt>
                <c:pt idx="707">
                  <c:v>0.7611218</c:v>
                </c:pt>
                <c:pt idx="708">
                  <c:v>0.7613943</c:v>
                </c:pt>
                <c:pt idx="709">
                  <c:v>0.7640657</c:v>
                </c:pt>
                <c:pt idx="710">
                  <c:v>0.7779772</c:v>
                </c:pt>
                <c:pt idx="711">
                  <c:v>0.7809274</c:v>
                </c:pt>
                <c:pt idx="712">
                  <c:v>0.7790998</c:v>
                </c:pt>
                <c:pt idx="713">
                  <c:v>0.798101</c:v>
                </c:pt>
                <c:pt idx="714">
                  <c:v>0.7848857</c:v>
                </c:pt>
                <c:pt idx="715">
                  <c:v>0.7923877</c:v>
                </c:pt>
                <c:pt idx="716">
                  <c:v>0.7909164</c:v>
                </c:pt>
                <c:pt idx="717">
                  <c:v>0.7871428</c:v>
                </c:pt>
                <c:pt idx="718">
                  <c:v>0.7850632</c:v>
                </c:pt>
                <c:pt idx="719">
                  <c:v>0.8018944</c:v>
                </c:pt>
                <c:pt idx="720">
                  <c:v>0.8064874</c:v>
                </c:pt>
                <c:pt idx="721">
                  <c:v>0.8038689</c:v>
                </c:pt>
                <c:pt idx="722">
                  <c:v>0.8258462</c:v>
                </c:pt>
                <c:pt idx="723">
                  <c:v>0.8028491</c:v>
                </c:pt>
                <c:pt idx="724">
                  <c:v>0.8186855</c:v>
                </c:pt>
                <c:pt idx="725">
                  <c:v>0.8056547</c:v>
                </c:pt>
                <c:pt idx="726">
                  <c:v>0.8135205</c:v>
                </c:pt>
                <c:pt idx="727">
                  <c:v>0.8045162</c:v>
                </c:pt>
                <c:pt idx="728">
                  <c:v>0.8330757</c:v>
                </c:pt>
                <c:pt idx="729">
                  <c:v>0.8274068</c:v>
                </c:pt>
                <c:pt idx="730">
                  <c:v>0.8223258</c:v>
                </c:pt>
                <c:pt idx="731">
                  <c:v>0.8418113</c:v>
                </c:pt>
                <c:pt idx="732">
                  <c:v>0.8415839</c:v>
                </c:pt>
                <c:pt idx="733">
                  <c:v>0.8490102</c:v>
                </c:pt>
                <c:pt idx="734">
                  <c:v>0.8613081</c:v>
                </c:pt>
                <c:pt idx="735">
                  <c:v>0.8579524</c:v>
                </c:pt>
                <c:pt idx="736">
                  <c:v>0.8733115</c:v>
                </c:pt>
                <c:pt idx="737">
                  <c:v>0.8684486</c:v>
                </c:pt>
                <c:pt idx="738">
                  <c:v>0.8862087</c:v>
                </c:pt>
                <c:pt idx="739">
                  <c:v>0.8838025</c:v>
                </c:pt>
                <c:pt idx="740">
                  <c:v>0.9176158</c:v>
                </c:pt>
                <c:pt idx="741">
                  <c:v>0.9111299</c:v>
                </c:pt>
                <c:pt idx="742">
                  <c:v>0.8999547</c:v>
                </c:pt>
                <c:pt idx="743">
                  <c:v>0.9001899</c:v>
                </c:pt>
                <c:pt idx="744">
                  <c:v>0.8978246</c:v>
                </c:pt>
                <c:pt idx="745">
                  <c:v>0.9167937</c:v>
                </c:pt>
                <c:pt idx="746">
                  <c:v>0.9142373</c:v>
                </c:pt>
                <c:pt idx="747">
                  <c:v>0.9270784</c:v>
                </c:pt>
                <c:pt idx="748">
                  <c:v>1.0659812</c:v>
                </c:pt>
                <c:pt idx="749">
                  <c:v>1.0869995</c:v>
                </c:pt>
                <c:pt idx="750">
                  <c:v>0.9335333</c:v>
                </c:pt>
                <c:pt idx="751">
                  <c:v>0.9483471</c:v>
                </c:pt>
                <c:pt idx="752">
                  <c:v>0.946953</c:v>
                </c:pt>
                <c:pt idx="753">
                  <c:v>0.9638202</c:v>
                </c:pt>
                <c:pt idx="754">
                  <c:v>0.9542335</c:v>
                </c:pt>
                <c:pt idx="755">
                  <c:v>0.9594328</c:v>
                </c:pt>
                <c:pt idx="756">
                  <c:v>1.2276704</c:v>
                </c:pt>
                <c:pt idx="757">
                  <c:v>1.0180226</c:v>
                </c:pt>
                <c:pt idx="758">
                  <c:v>0.9893848</c:v>
                </c:pt>
                <c:pt idx="759">
                  <c:v>0.9813517</c:v>
                </c:pt>
                <c:pt idx="760">
                  <c:v>0.9903774</c:v>
                </c:pt>
                <c:pt idx="761">
                  <c:v>1.0034019</c:v>
                </c:pt>
                <c:pt idx="762">
                  <c:v>1.0058372</c:v>
                </c:pt>
                <c:pt idx="763">
                  <c:v>1.0253063</c:v>
                </c:pt>
                <c:pt idx="764">
                  <c:v>1.0188661</c:v>
                </c:pt>
                <c:pt idx="765">
                  <c:v>1.021802</c:v>
                </c:pt>
                <c:pt idx="766">
                  <c:v>1.018483</c:v>
                </c:pt>
                <c:pt idx="767">
                  <c:v>1.0215654</c:v>
                </c:pt>
                <c:pt idx="768">
                  <c:v>1.0399406</c:v>
                </c:pt>
                <c:pt idx="769">
                  <c:v>1.0433566</c:v>
                </c:pt>
                <c:pt idx="770">
                  <c:v>1.1587546</c:v>
                </c:pt>
                <c:pt idx="771">
                  <c:v>1.2581845</c:v>
                </c:pt>
                <c:pt idx="772">
                  <c:v>1.062465</c:v>
                </c:pt>
                <c:pt idx="773">
                  <c:v>1.0643382</c:v>
                </c:pt>
                <c:pt idx="774">
                  <c:v>1.0670533</c:v>
                </c:pt>
                <c:pt idx="775">
                  <c:v>1.077078</c:v>
                </c:pt>
                <c:pt idx="776">
                  <c:v>1.0932319</c:v>
                </c:pt>
                <c:pt idx="777">
                  <c:v>1.1080566</c:v>
                </c:pt>
                <c:pt idx="778">
                  <c:v>1.0953346</c:v>
                </c:pt>
                <c:pt idx="779">
                  <c:v>1.10502</c:v>
                </c:pt>
                <c:pt idx="780">
                  <c:v>1.0980964</c:v>
                </c:pt>
                <c:pt idx="781">
                  <c:v>1.107781</c:v>
                </c:pt>
                <c:pt idx="782">
                  <c:v>1.123982</c:v>
                </c:pt>
                <c:pt idx="783">
                  <c:v>1.1102807</c:v>
                </c:pt>
                <c:pt idx="784">
                  <c:v>1.13438</c:v>
                </c:pt>
                <c:pt idx="785">
                  <c:v>1.2544397</c:v>
                </c:pt>
                <c:pt idx="786">
                  <c:v>1.1512622</c:v>
                </c:pt>
                <c:pt idx="787">
                  <c:v>1.1417865</c:v>
                </c:pt>
                <c:pt idx="788">
                  <c:v>1.1418902</c:v>
                </c:pt>
                <c:pt idx="789">
                  <c:v>1.1581851</c:v>
                </c:pt>
                <c:pt idx="790">
                  <c:v>1.1616049</c:v>
                </c:pt>
                <c:pt idx="791">
                  <c:v>1.195295</c:v>
                </c:pt>
                <c:pt idx="792">
                  <c:v>1.1628719</c:v>
                </c:pt>
                <c:pt idx="793">
                  <c:v>1.1795698</c:v>
                </c:pt>
                <c:pt idx="794">
                  <c:v>1.1721409</c:v>
                </c:pt>
                <c:pt idx="795">
                  <c:v>1.1873286</c:v>
                </c:pt>
                <c:pt idx="796">
                  <c:v>1.5234738</c:v>
                </c:pt>
                <c:pt idx="797">
                  <c:v>1.2036201</c:v>
                </c:pt>
                <c:pt idx="798">
                  <c:v>1.2112822</c:v>
                </c:pt>
                <c:pt idx="799">
                  <c:v>1.204235</c:v>
                </c:pt>
                <c:pt idx="800">
                  <c:v>1.2091574</c:v>
                </c:pt>
                <c:pt idx="801">
                  <c:v>1.2231685</c:v>
                </c:pt>
                <c:pt idx="802">
                  <c:v>1.5115879</c:v>
                </c:pt>
                <c:pt idx="803">
                  <c:v>1.2837511</c:v>
                </c:pt>
                <c:pt idx="804">
                  <c:v>1.2311138</c:v>
                </c:pt>
                <c:pt idx="805">
                  <c:v>1.238672</c:v>
                </c:pt>
                <c:pt idx="806">
                  <c:v>1.2570122</c:v>
                </c:pt>
                <c:pt idx="807">
                  <c:v>1.4091977</c:v>
                </c:pt>
                <c:pt idx="808">
                  <c:v>1.4344951</c:v>
                </c:pt>
                <c:pt idx="809">
                  <c:v>1.2804324</c:v>
                </c:pt>
                <c:pt idx="810">
                  <c:v>1.2582565</c:v>
                </c:pt>
                <c:pt idx="811">
                  <c:v>1.2790848</c:v>
                </c:pt>
                <c:pt idx="812">
                  <c:v>1.2673841</c:v>
                </c:pt>
                <c:pt idx="813">
                  <c:v>1.2710905</c:v>
                </c:pt>
                <c:pt idx="814">
                  <c:v>1.3360579</c:v>
                </c:pt>
                <c:pt idx="815">
                  <c:v>1.3246974</c:v>
                </c:pt>
                <c:pt idx="816">
                  <c:v>1.5213103</c:v>
                </c:pt>
                <c:pt idx="817">
                  <c:v>1.3081141</c:v>
                </c:pt>
                <c:pt idx="818">
                  <c:v>1.3341144</c:v>
                </c:pt>
                <c:pt idx="819">
                  <c:v>1.3250809</c:v>
                </c:pt>
                <c:pt idx="820">
                  <c:v>1.3262649</c:v>
                </c:pt>
                <c:pt idx="821">
                  <c:v>1.3440752</c:v>
                </c:pt>
                <c:pt idx="822">
                  <c:v>1.3252241</c:v>
                </c:pt>
                <c:pt idx="823">
                  <c:v>1.3445385</c:v>
                </c:pt>
                <c:pt idx="824">
                  <c:v>1.3356042</c:v>
                </c:pt>
                <c:pt idx="825">
                  <c:v>1.3684612</c:v>
                </c:pt>
                <c:pt idx="826">
                  <c:v>1.4025637</c:v>
                </c:pt>
                <c:pt idx="827">
                  <c:v>1.3530928</c:v>
                </c:pt>
                <c:pt idx="828">
                  <c:v>1.6717315</c:v>
                </c:pt>
                <c:pt idx="829">
                  <c:v>1.4333409</c:v>
                </c:pt>
                <c:pt idx="830">
                  <c:v>1.3874932</c:v>
                </c:pt>
                <c:pt idx="831">
                  <c:v>1.4283385</c:v>
                </c:pt>
                <c:pt idx="832">
                  <c:v>1.5425313</c:v>
                </c:pt>
                <c:pt idx="833">
                  <c:v>1.3759891</c:v>
                </c:pt>
                <c:pt idx="834">
                  <c:v>1.3961044</c:v>
                </c:pt>
              </c:numCache>
            </c:numRef>
          </c:val>
          <c:smooth val="0"/>
        </c:ser>
        <c:dLbls>
          <c:showLegendKey val="0"/>
          <c:showVal val="0"/>
          <c:showCatName val="0"/>
          <c:showSerName val="0"/>
          <c:showPercent val="0"/>
          <c:showBubbleSize val="0"/>
        </c:dLbls>
        <c:smooth val="0"/>
        <c:axId val="-1999349712"/>
        <c:axId val="-2067092864"/>
      </c:lineChart>
      <c:catAx>
        <c:axId val="-1999349712"/>
        <c:scaling>
          <c:orientation val="minMax"/>
        </c:scaling>
        <c:delete val="0"/>
        <c:axPos val="b"/>
        <c:numFmt formatCode="General" sourceLinked="1"/>
        <c:majorTickMark val="none"/>
        <c:minorTickMark val="none"/>
        <c:tickLblPos val="nextTo"/>
        <c:crossAx val="-2067092864"/>
        <c:crosses val="autoZero"/>
        <c:auto val="1"/>
        <c:lblAlgn val="ctr"/>
        <c:lblOffset val="100"/>
        <c:noMultiLvlLbl val="0"/>
      </c:catAx>
      <c:valAx>
        <c:axId val="-2067092864"/>
        <c:scaling>
          <c:orientation val="minMax"/>
        </c:scaling>
        <c:delete val="0"/>
        <c:axPos val="l"/>
        <c:majorGridlines/>
        <c:numFmt formatCode="General" sourceLinked="1"/>
        <c:majorTickMark val="none"/>
        <c:minorTickMark val="none"/>
        <c:tickLblPos val="nextTo"/>
        <c:crossAx val="-199934971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 Case Behavior</a:t>
            </a:r>
            <a:r>
              <a:rPr lang="en-US" baseline="0"/>
              <a:t> of Insertion Sort, Merge Sort, and 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1"/>
              </a:solidFill>
              <a:round/>
            </a:ln>
            <a:effectLst/>
          </c:spPr>
          <c:marker>
            <c:symbol val="none"/>
          </c:marker>
          <c:cat>
            <c:numRef>
              <c:f>Sheet1!$A$2:$A$200</c:f>
              <c:numCache>
                <c:formatCode>General</c:formatCode>
                <c:ptCount val="199"/>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numCache>
            </c:numRef>
          </c:cat>
          <c:val>
            <c:numRef>
              <c:f>Sheet1!$B$2:$B$200</c:f>
              <c:numCache>
                <c:formatCode>General</c:formatCode>
                <c:ptCount val="199"/>
                <c:pt idx="0">
                  <c:v>0.000293</c:v>
                </c:pt>
                <c:pt idx="1">
                  <c:v>0.0001909</c:v>
                </c:pt>
                <c:pt idx="2">
                  <c:v>0.0003546</c:v>
                </c:pt>
                <c:pt idx="3">
                  <c:v>0.0007319</c:v>
                </c:pt>
                <c:pt idx="4">
                  <c:v>0.0005235</c:v>
                </c:pt>
                <c:pt idx="5">
                  <c:v>0.000653</c:v>
                </c:pt>
                <c:pt idx="6">
                  <c:v>0.0006077</c:v>
                </c:pt>
                <c:pt idx="7">
                  <c:v>0.0006644</c:v>
                </c:pt>
                <c:pt idx="8">
                  <c:v>0.0008675</c:v>
                </c:pt>
                <c:pt idx="9">
                  <c:v>0.0010368</c:v>
                </c:pt>
                <c:pt idx="10">
                  <c:v>0.0013155</c:v>
                </c:pt>
                <c:pt idx="11">
                  <c:v>0.0011006</c:v>
                </c:pt>
                <c:pt idx="12">
                  <c:v>0.0015447</c:v>
                </c:pt>
                <c:pt idx="13">
                  <c:v>0.1395203</c:v>
                </c:pt>
                <c:pt idx="14">
                  <c:v>0.0026404</c:v>
                </c:pt>
                <c:pt idx="15">
                  <c:v>0.0017525</c:v>
                </c:pt>
                <c:pt idx="16">
                  <c:v>0.0006901</c:v>
                </c:pt>
                <c:pt idx="17">
                  <c:v>0.0005617</c:v>
                </c:pt>
                <c:pt idx="18">
                  <c:v>0.0005825</c:v>
                </c:pt>
                <c:pt idx="19">
                  <c:v>0.0006495</c:v>
                </c:pt>
                <c:pt idx="20">
                  <c:v>0.0007144</c:v>
                </c:pt>
                <c:pt idx="21">
                  <c:v>0.0006867</c:v>
                </c:pt>
                <c:pt idx="22">
                  <c:v>0.0007415</c:v>
                </c:pt>
                <c:pt idx="23">
                  <c:v>0.0008576</c:v>
                </c:pt>
                <c:pt idx="24">
                  <c:v>0.0008726</c:v>
                </c:pt>
                <c:pt idx="25">
                  <c:v>0.000953</c:v>
                </c:pt>
                <c:pt idx="26">
                  <c:v>0.0011412</c:v>
                </c:pt>
                <c:pt idx="27">
                  <c:v>0.0012637</c:v>
                </c:pt>
                <c:pt idx="28">
                  <c:v>0.0010797</c:v>
                </c:pt>
                <c:pt idx="29">
                  <c:v>0.0011279</c:v>
                </c:pt>
                <c:pt idx="30">
                  <c:v>0.0011645</c:v>
                </c:pt>
                <c:pt idx="31">
                  <c:v>0.0013348</c:v>
                </c:pt>
                <c:pt idx="32">
                  <c:v>0.0012818</c:v>
                </c:pt>
                <c:pt idx="33">
                  <c:v>0.0013324</c:v>
                </c:pt>
                <c:pt idx="34">
                  <c:v>0.0014688</c:v>
                </c:pt>
                <c:pt idx="35">
                  <c:v>0.0015051</c:v>
                </c:pt>
                <c:pt idx="36">
                  <c:v>0.00288</c:v>
                </c:pt>
                <c:pt idx="37">
                  <c:v>0.00167</c:v>
                </c:pt>
                <c:pt idx="38">
                  <c:v>0.0017836</c:v>
                </c:pt>
                <c:pt idx="39">
                  <c:v>0.001801</c:v>
                </c:pt>
                <c:pt idx="40">
                  <c:v>0.0019331</c:v>
                </c:pt>
                <c:pt idx="41">
                  <c:v>0.0020053</c:v>
                </c:pt>
                <c:pt idx="42">
                  <c:v>0.0021118</c:v>
                </c:pt>
                <c:pt idx="43">
                  <c:v>0.0021608</c:v>
                </c:pt>
                <c:pt idx="44">
                  <c:v>0.002136</c:v>
                </c:pt>
                <c:pt idx="45">
                  <c:v>0.0023346</c:v>
                </c:pt>
                <c:pt idx="46">
                  <c:v>0.0022949</c:v>
                </c:pt>
                <c:pt idx="47">
                  <c:v>0.0024596</c:v>
                </c:pt>
                <c:pt idx="48">
                  <c:v>0.0024323</c:v>
                </c:pt>
                <c:pt idx="49">
                  <c:v>0.0025751</c:v>
                </c:pt>
                <c:pt idx="50">
                  <c:v>0.0028061</c:v>
                </c:pt>
                <c:pt idx="51">
                  <c:v>0.0028736</c:v>
                </c:pt>
                <c:pt idx="52">
                  <c:v>0.0029069</c:v>
                </c:pt>
                <c:pt idx="53">
                  <c:v>0.0030845</c:v>
                </c:pt>
                <c:pt idx="54">
                  <c:v>0.0031045</c:v>
                </c:pt>
                <c:pt idx="55">
                  <c:v>0.0033566</c:v>
                </c:pt>
                <c:pt idx="56">
                  <c:v>0.0033902</c:v>
                </c:pt>
                <c:pt idx="57">
                  <c:v>0.003232</c:v>
                </c:pt>
                <c:pt idx="58">
                  <c:v>0.0034022</c:v>
                </c:pt>
                <c:pt idx="59">
                  <c:v>0.0036805</c:v>
                </c:pt>
                <c:pt idx="60">
                  <c:v>0.0036983</c:v>
                </c:pt>
                <c:pt idx="61">
                  <c:v>0.0039271</c:v>
                </c:pt>
                <c:pt idx="62">
                  <c:v>0.0040866</c:v>
                </c:pt>
                <c:pt idx="63">
                  <c:v>0.0040335</c:v>
                </c:pt>
                <c:pt idx="64">
                  <c:v>0.0041664</c:v>
                </c:pt>
                <c:pt idx="65">
                  <c:v>0.0041799</c:v>
                </c:pt>
                <c:pt idx="66">
                  <c:v>0.0044002</c:v>
                </c:pt>
                <c:pt idx="67">
                  <c:v>0.0042459</c:v>
                </c:pt>
                <c:pt idx="68">
                  <c:v>0.0101302</c:v>
                </c:pt>
                <c:pt idx="69">
                  <c:v>0.0086009</c:v>
                </c:pt>
                <c:pt idx="70">
                  <c:v>0.0153536</c:v>
                </c:pt>
                <c:pt idx="71">
                  <c:v>0.0186769</c:v>
                </c:pt>
                <c:pt idx="72">
                  <c:v>0.0150287</c:v>
                </c:pt>
                <c:pt idx="73">
                  <c:v>0.0123929</c:v>
                </c:pt>
                <c:pt idx="74">
                  <c:v>0.012146</c:v>
                </c:pt>
                <c:pt idx="75">
                  <c:v>0.0086783</c:v>
                </c:pt>
                <c:pt idx="76">
                  <c:v>0.0104062</c:v>
                </c:pt>
                <c:pt idx="77">
                  <c:v>0.0096214</c:v>
                </c:pt>
                <c:pt idx="78">
                  <c:v>0.0084158</c:v>
                </c:pt>
                <c:pt idx="79">
                  <c:v>0.0088289</c:v>
                </c:pt>
                <c:pt idx="80">
                  <c:v>0.0096827</c:v>
                </c:pt>
                <c:pt idx="81">
                  <c:v>0.0107174</c:v>
                </c:pt>
                <c:pt idx="82">
                  <c:v>0.0113214</c:v>
                </c:pt>
                <c:pt idx="83">
                  <c:v>0.006772</c:v>
                </c:pt>
                <c:pt idx="84">
                  <c:v>0.0016048</c:v>
                </c:pt>
                <c:pt idx="85">
                  <c:v>0.0014351</c:v>
                </c:pt>
                <c:pt idx="86">
                  <c:v>0.0014398</c:v>
                </c:pt>
                <c:pt idx="87">
                  <c:v>0.0014578</c:v>
                </c:pt>
                <c:pt idx="88">
                  <c:v>0.0014824</c:v>
                </c:pt>
                <c:pt idx="89">
                  <c:v>0.0015693</c:v>
                </c:pt>
                <c:pt idx="90">
                  <c:v>0.0016652</c:v>
                </c:pt>
                <c:pt idx="91">
                  <c:v>0.0015989</c:v>
                </c:pt>
                <c:pt idx="92">
                  <c:v>0.001619</c:v>
                </c:pt>
                <c:pt idx="93">
                  <c:v>0.0019125</c:v>
                </c:pt>
                <c:pt idx="94">
                  <c:v>0.001638</c:v>
                </c:pt>
                <c:pt idx="95">
                  <c:v>0.001684</c:v>
                </c:pt>
                <c:pt idx="96">
                  <c:v>0.0016614</c:v>
                </c:pt>
                <c:pt idx="97">
                  <c:v>0.0017217</c:v>
                </c:pt>
                <c:pt idx="98">
                  <c:v>0.0017494</c:v>
                </c:pt>
                <c:pt idx="99">
                  <c:v>0.001713</c:v>
                </c:pt>
                <c:pt idx="100">
                  <c:v>0.0024522</c:v>
                </c:pt>
                <c:pt idx="101">
                  <c:v>0.0025496</c:v>
                </c:pt>
                <c:pt idx="102">
                  <c:v>0.0024325</c:v>
                </c:pt>
                <c:pt idx="103">
                  <c:v>0.004923</c:v>
                </c:pt>
                <c:pt idx="104">
                  <c:v>0.0028799</c:v>
                </c:pt>
                <c:pt idx="105">
                  <c:v>0.0024945</c:v>
                </c:pt>
                <c:pt idx="106">
                  <c:v>0.0026396</c:v>
                </c:pt>
                <c:pt idx="107">
                  <c:v>0.0027931</c:v>
                </c:pt>
                <c:pt idx="108">
                  <c:v>0.0029439</c:v>
                </c:pt>
                <c:pt idx="109">
                  <c:v>0.0031343</c:v>
                </c:pt>
                <c:pt idx="110">
                  <c:v>0.0051571</c:v>
                </c:pt>
                <c:pt idx="111">
                  <c:v>0.0060759</c:v>
                </c:pt>
                <c:pt idx="112">
                  <c:v>0.0062506</c:v>
                </c:pt>
                <c:pt idx="113">
                  <c:v>0.0065775</c:v>
                </c:pt>
                <c:pt idx="114">
                  <c:v>0.0054291</c:v>
                </c:pt>
                <c:pt idx="115">
                  <c:v>0.0041489</c:v>
                </c:pt>
                <c:pt idx="116">
                  <c:v>0.0044642</c:v>
                </c:pt>
                <c:pt idx="117">
                  <c:v>0.0045392</c:v>
                </c:pt>
                <c:pt idx="118">
                  <c:v>0.0048875</c:v>
                </c:pt>
                <c:pt idx="119">
                  <c:v>0.004988</c:v>
                </c:pt>
                <c:pt idx="120">
                  <c:v>0.005142</c:v>
                </c:pt>
                <c:pt idx="121">
                  <c:v>0.0054223</c:v>
                </c:pt>
                <c:pt idx="122">
                  <c:v>0.006042</c:v>
                </c:pt>
                <c:pt idx="123">
                  <c:v>0.0071344</c:v>
                </c:pt>
                <c:pt idx="124">
                  <c:v>0.0064909</c:v>
                </c:pt>
                <c:pt idx="125">
                  <c:v>0.0064803</c:v>
                </c:pt>
                <c:pt idx="126">
                  <c:v>0.0066559</c:v>
                </c:pt>
                <c:pt idx="127">
                  <c:v>0.0068235</c:v>
                </c:pt>
                <c:pt idx="128">
                  <c:v>0.0070106</c:v>
                </c:pt>
                <c:pt idx="129">
                  <c:v>0.0074172</c:v>
                </c:pt>
                <c:pt idx="130">
                  <c:v>0.0075921</c:v>
                </c:pt>
                <c:pt idx="131">
                  <c:v>0.0080313</c:v>
                </c:pt>
                <c:pt idx="132">
                  <c:v>0.0088238</c:v>
                </c:pt>
                <c:pt idx="133">
                  <c:v>0.0135096</c:v>
                </c:pt>
                <c:pt idx="134">
                  <c:v>0.008979</c:v>
                </c:pt>
                <c:pt idx="135">
                  <c:v>0.0088474</c:v>
                </c:pt>
                <c:pt idx="136">
                  <c:v>0.009146</c:v>
                </c:pt>
                <c:pt idx="137">
                  <c:v>0.0095623</c:v>
                </c:pt>
                <c:pt idx="138">
                  <c:v>0.010133</c:v>
                </c:pt>
                <c:pt idx="139">
                  <c:v>0.0100855</c:v>
                </c:pt>
                <c:pt idx="140">
                  <c:v>0.0102586</c:v>
                </c:pt>
                <c:pt idx="141">
                  <c:v>0.0146851</c:v>
                </c:pt>
                <c:pt idx="142">
                  <c:v>0.0110859</c:v>
                </c:pt>
                <c:pt idx="143">
                  <c:v>0.0114478</c:v>
                </c:pt>
                <c:pt idx="144">
                  <c:v>0.01173</c:v>
                </c:pt>
                <c:pt idx="145">
                  <c:v>0.0119929</c:v>
                </c:pt>
                <c:pt idx="146">
                  <c:v>0.0123546</c:v>
                </c:pt>
                <c:pt idx="147">
                  <c:v>0.0127631</c:v>
                </c:pt>
                <c:pt idx="148">
                  <c:v>0.0130791</c:v>
                </c:pt>
                <c:pt idx="149">
                  <c:v>0.0132513</c:v>
                </c:pt>
                <c:pt idx="150">
                  <c:v>0.0137998</c:v>
                </c:pt>
                <c:pt idx="151">
                  <c:v>0.0139338</c:v>
                </c:pt>
                <c:pt idx="152">
                  <c:v>0.0144247</c:v>
                </c:pt>
                <c:pt idx="153">
                  <c:v>0.0150917</c:v>
                </c:pt>
                <c:pt idx="154">
                  <c:v>0.016627</c:v>
                </c:pt>
                <c:pt idx="155">
                  <c:v>0.0156794</c:v>
                </c:pt>
                <c:pt idx="156">
                  <c:v>0.0157014</c:v>
                </c:pt>
                <c:pt idx="157">
                  <c:v>0.0179488</c:v>
                </c:pt>
                <c:pt idx="158">
                  <c:v>0.0166272</c:v>
                </c:pt>
                <c:pt idx="159">
                  <c:v>0.0171571</c:v>
                </c:pt>
                <c:pt idx="160">
                  <c:v>0.0173767</c:v>
                </c:pt>
                <c:pt idx="161">
                  <c:v>0.0177805</c:v>
                </c:pt>
                <c:pt idx="162">
                  <c:v>0.0180017</c:v>
                </c:pt>
                <c:pt idx="163">
                  <c:v>0.0190597</c:v>
                </c:pt>
                <c:pt idx="164">
                  <c:v>0.0195023</c:v>
                </c:pt>
                <c:pt idx="165">
                  <c:v>0.0196048</c:v>
                </c:pt>
                <c:pt idx="166">
                  <c:v>0.0194795</c:v>
                </c:pt>
                <c:pt idx="167">
                  <c:v>0.0212304</c:v>
                </c:pt>
                <c:pt idx="168">
                  <c:v>0.0204561</c:v>
                </c:pt>
                <c:pt idx="169">
                  <c:v>0.0204949</c:v>
                </c:pt>
                <c:pt idx="170">
                  <c:v>0.0242149</c:v>
                </c:pt>
                <c:pt idx="171">
                  <c:v>0.0229024</c:v>
                </c:pt>
                <c:pt idx="172">
                  <c:v>0.0253879</c:v>
                </c:pt>
                <c:pt idx="173">
                  <c:v>0.0244786</c:v>
                </c:pt>
                <c:pt idx="174">
                  <c:v>0.0233162</c:v>
                </c:pt>
                <c:pt idx="175">
                  <c:v>0.0248034</c:v>
                </c:pt>
                <c:pt idx="176">
                  <c:v>0.0248154</c:v>
                </c:pt>
                <c:pt idx="177">
                  <c:v>0.0256306</c:v>
                </c:pt>
                <c:pt idx="178">
                  <c:v>0.02595</c:v>
                </c:pt>
                <c:pt idx="179">
                  <c:v>0.027828</c:v>
                </c:pt>
                <c:pt idx="180">
                  <c:v>0.0263036</c:v>
                </c:pt>
                <c:pt idx="181">
                  <c:v>0.0272656</c:v>
                </c:pt>
                <c:pt idx="182">
                  <c:v>0.0280852</c:v>
                </c:pt>
                <c:pt idx="183">
                  <c:v>0.0291774</c:v>
                </c:pt>
                <c:pt idx="184">
                  <c:v>0.0301987</c:v>
                </c:pt>
                <c:pt idx="185">
                  <c:v>0.030665</c:v>
                </c:pt>
                <c:pt idx="186">
                  <c:v>0.0322925</c:v>
                </c:pt>
                <c:pt idx="187">
                  <c:v>0.0329906</c:v>
                </c:pt>
                <c:pt idx="188">
                  <c:v>0.0347425</c:v>
                </c:pt>
                <c:pt idx="189">
                  <c:v>0.0354957</c:v>
                </c:pt>
                <c:pt idx="190">
                  <c:v>0.0365243</c:v>
                </c:pt>
                <c:pt idx="191">
                  <c:v>0.0381634</c:v>
                </c:pt>
                <c:pt idx="192">
                  <c:v>0.0390731</c:v>
                </c:pt>
                <c:pt idx="193">
                  <c:v>0.0398202</c:v>
                </c:pt>
                <c:pt idx="194">
                  <c:v>0.0407871</c:v>
                </c:pt>
                <c:pt idx="195">
                  <c:v>0.0450041</c:v>
                </c:pt>
                <c:pt idx="196">
                  <c:v>0.0499451</c:v>
                </c:pt>
                <c:pt idx="197">
                  <c:v>0.0446638</c:v>
                </c:pt>
                <c:pt idx="198">
                  <c:v>0.0464515</c:v>
                </c:pt>
              </c:numCache>
            </c:numRef>
          </c:val>
          <c:smooth val="0"/>
        </c:ser>
        <c:ser>
          <c:idx val="1"/>
          <c:order val="1"/>
          <c:tx>
            <c:strRef>
              <c:f>Sheet1!$C$1</c:f>
              <c:strCache>
                <c:ptCount val="1"/>
                <c:pt idx="0">
                  <c:v>MergeSort</c:v>
                </c:pt>
              </c:strCache>
            </c:strRef>
          </c:tx>
          <c:spPr>
            <a:ln w="28575" cap="rnd">
              <a:solidFill>
                <a:schemeClr val="accent2"/>
              </a:solidFill>
              <a:round/>
            </a:ln>
            <a:effectLst/>
          </c:spPr>
          <c:marker>
            <c:symbol val="none"/>
          </c:marker>
          <c:cat>
            <c:numRef>
              <c:f>Sheet1!$A$2:$A$200</c:f>
              <c:numCache>
                <c:formatCode>General</c:formatCode>
                <c:ptCount val="199"/>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numCache>
            </c:numRef>
          </c:cat>
          <c:val>
            <c:numRef>
              <c:f>Sheet1!$C$2:$C$200</c:f>
              <c:numCache>
                <c:formatCode>General</c:formatCode>
                <c:ptCount val="199"/>
                <c:pt idx="0">
                  <c:v>0.0025569</c:v>
                </c:pt>
                <c:pt idx="1">
                  <c:v>0.0001894</c:v>
                </c:pt>
                <c:pt idx="2">
                  <c:v>0.0009207</c:v>
                </c:pt>
                <c:pt idx="3">
                  <c:v>0.0017946</c:v>
                </c:pt>
                <c:pt idx="4">
                  <c:v>0.0011257</c:v>
                </c:pt>
                <c:pt idx="5">
                  <c:v>0.0018064</c:v>
                </c:pt>
                <c:pt idx="6">
                  <c:v>0.0026255</c:v>
                </c:pt>
                <c:pt idx="7">
                  <c:v>0.0021124</c:v>
                </c:pt>
                <c:pt idx="8">
                  <c:v>0.0022405</c:v>
                </c:pt>
                <c:pt idx="9">
                  <c:v>0.0026579</c:v>
                </c:pt>
                <c:pt idx="10">
                  <c:v>0.002888</c:v>
                </c:pt>
                <c:pt idx="11">
                  <c:v>0.0033286</c:v>
                </c:pt>
                <c:pt idx="12">
                  <c:v>0.0036946</c:v>
                </c:pt>
                <c:pt idx="13">
                  <c:v>0.0040281</c:v>
                </c:pt>
                <c:pt idx="14">
                  <c:v>0.0043766</c:v>
                </c:pt>
                <c:pt idx="15">
                  <c:v>0.0047693</c:v>
                </c:pt>
                <c:pt idx="16">
                  <c:v>0.0028146</c:v>
                </c:pt>
                <c:pt idx="17">
                  <c:v>0.0012966</c:v>
                </c:pt>
                <c:pt idx="18">
                  <c:v>0.0013562</c:v>
                </c:pt>
                <c:pt idx="19">
                  <c:v>0.0013734</c:v>
                </c:pt>
                <c:pt idx="20">
                  <c:v>0.0014579</c:v>
                </c:pt>
                <c:pt idx="21">
                  <c:v>0.0019701</c:v>
                </c:pt>
                <c:pt idx="22">
                  <c:v>0.0015734</c:v>
                </c:pt>
                <c:pt idx="23">
                  <c:v>0.0017059</c:v>
                </c:pt>
                <c:pt idx="24">
                  <c:v>0.0017139</c:v>
                </c:pt>
                <c:pt idx="25">
                  <c:v>0.001983</c:v>
                </c:pt>
                <c:pt idx="26">
                  <c:v>0.0019219</c:v>
                </c:pt>
                <c:pt idx="27">
                  <c:v>0.0020005</c:v>
                </c:pt>
                <c:pt idx="28">
                  <c:v>0.0021214</c:v>
                </c:pt>
                <c:pt idx="29">
                  <c:v>0.0021803</c:v>
                </c:pt>
                <c:pt idx="30">
                  <c:v>0.0022077</c:v>
                </c:pt>
                <c:pt idx="31">
                  <c:v>0.0023538</c:v>
                </c:pt>
                <c:pt idx="32">
                  <c:v>0.0027418</c:v>
                </c:pt>
                <c:pt idx="33">
                  <c:v>0.0025251</c:v>
                </c:pt>
                <c:pt idx="34">
                  <c:v>0.0025889</c:v>
                </c:pt>
                <c:pt idx="35">
                  <c:v>0.0034594</c:v>
                </c:pt>
                <c:pt idx="36">
                  <c:v>0.0047001</c:v>
                </c:pt>
                <c:pt idx="37">
                  <c:v>0.0046793</c:v>
                </c:pt>
                <c:pt idx="38">
                  <c:v>0.0052751</c:v>
                </c:pt>
                <c:pt idx="39">
                  <c:v>0.0047443</c:v>
                </c:pt>
                <c:pt idx="40">
                  <c:v>0.0031396</c:v>
                </c:pt>
                <c:pt idx="41">
                  <c:v>0.0031889</c:v>
                </c:pt>
                <c:pt idx="42">
                  <c:v>0.003291</c:v>
                </c:pt>
                <c:pt idx="43">
                  <c:v>0.0034341</c:v>
                </c:pt>
                <c:pt idx="44">
                  <c:v>0.0056393</c:v>
                </c:pt>
                <c:pt idx="45">
                  <c:v>0.0064366</c:v>
                </c:pt>
                <c:pt idx="46">
                  <c:v>0.006227</c:v>
                </c:pt>
                <c:pt idx="47">
                  <c:v>0.0064113</c:v>
                </c:pt>
                <c:pt idx="48">
                  <c:v>0.0057754</c:v>
                </c:pt>
                <c:pt idx="49">
                  <c:v>0.0039458</c:v>
                </c:pt>
                <c:pt idx="50">
                  <c:v>0.0041156</c:v>
                </c:pt>
                <c:pt idx="51">
                  <c:v>0.0042324</c:v>
                </c:pt>
                <c:pt idx="52">
                  <c:v>0.0042127</c:v>
                </c:pt>
                <c:pt idx="53">
                  <c:v>0.0042536</c:v>
                </c:pt>
                <c:pt idx="54">
                  <c:v>0.0044954</c:v>
                </c:pt>
                <c:pt idx="55">
                  <c:v>0.0044603</c:v>
                </c:pt>
                <c:pt idx="56">
                  <c:v>0.004579</c:v>
                </c:pt>
                <c:pt idx="57">
                  <c:v>0.0046931</c:v>
                </c:pt>
                <c:pt idx="58">
                  <c:v>0.0078062</c:v>
                </c:pt>
                <c:pt idx="59">
                  <c:v>0.0049265</c:v>
                </c:pt>
                <c:pt idx="60">
                  <c:v>0.0047838</c:v>
                </c:pt>
                <c:pt idx="61">
                  <c:v>0.0048814</c:v>
                </c:pt>
                <c:pt idx="62">
                  <c:v>0.0049308</c:v>
                </c:pt>
                <c:pt idx="63">
                  <c:v>0.0050409</c:v>
                </c:pt>
                <c:pt idx="64">
                  <c:v>0.0051439</c:v>
                </c:pt>
                <c:pt idx="65">
                  <c:v>0.0052292</c:v>
                </c:pt>
                <c:pt idx="66">
                  <c:v>0.005376</c:v>
                </c:pt>
                <c:pt idx="67">
                  <c:v>0.0054748</c:v>
                </c:pt>
                <c:pt idx="68">
                  <c:v>0.0055979</c:v>
                </c:pt>
                <c:pt idx="69">
                  <c:v>0.0072312</c:v>
                </c:pt>
                <c:pt idx="70">
                  <c:v>0.0058427</c:v>
                </c:pt>
                <c:pt idx="71">
                  <c:v>0.0058972</c:v>
                </c:pt>
                <c:pt idx="72">
                  <c:v>0.0059801</c:v>
                </c:pt>
                <c:pt idx="73">
                  <c:v>0.0061867</c:v>
                </c:pt>
                <c:pt idx="74">
                  <c:v>0.0061598</c:v>
                </c:pt>
                <c:pt idx="75">
                  <c:v>0.0062935</c:v>
                </c:pt>
                <c:pt idx="76">
                  <c:v>0.0064033</c:v>
                </c:pt>
                <c:pt idx="77">
                  <c:v>0.0065114</c:v>
                </c:pt>
                <c:pt idx="78">
                  <c:v>0.0066633</c:v>
                </c:pt>
                <c:pt idx="79">
                  <c:v>0.0067276</c:v>
                </c:pt>
                <c:pt idx="80">
                  <c:v>0.006731</c:v>
                </c:pt>
                <c:pt idx="81">
                  <c:v>0.0082896</c:v>
                </c:pt>
                <c:pt idx="82">
                  <c:v>0.0073938</c:v>
                </c:pt>
                <c:pt idx="83">
                  <c:v>0.0071098</c:v>
                </c:pt>
                <c:pt idx="84">
                  <c:v>0.0073002</c:v>
                </c:pt>
                <c:pt idx="85">
                  <c:v>0.0073642</c:v>
                </c:pt>
                <c:pt idx="86">
                  <c:v>0.0073936</c:v>
                </c:pt>
                <c:pt idx="87">
                  <c:v>0.007549</c:v>
                </c:pt>
                <c:pt idx="88">
                  <c:v>0.0076145</c:v>
                </c:pt>
                <c:pt idx="89">
                  <c:v>0.0077407</c:v>
                </c:pt>
                <c:pt idx="90">
                  <c:v>0.0078382</c:v>
                </c:pt>
                <c:pt idx="91">
                  <c:v>0.0079224</c:v>
                </c:pt>
                <c:pt idx="92">
                  <c:v>0.0080722</c:v>
                </c:pt>
                <c:pt idx="93">
                  <c:v>0.0081115</c:v>
                </c:pt>
                <c:pt idx="94">
                  <c:v>0.0082074</c:v>
                </c:pt>
                <c:pt idx="95">
                  <c:v>0.0082362</c:v>
                </c:pt>
                <c:pt idx="96">
                  <c:v>0.0083656</c:v>
                </c:pt>
                <c:pt idx="97">
                  <c:v>0.0085198</c:v>
                </c:pt>
                <c:pt idx="98">
                  <c:v>0.0085704</c:v>
                </c:pt>
                <c:pt idx="99">
                  <c:v>0.0084979</c:v>
                </c:pt>
                <c:pt idx="100">
                  <c:v>0.008593</c:v>
                </c:pt>
                <c:pt idx="101">
                  <c:v>0.0091332</c:v>
                </c:pt>
                <c:pt idx="102">
                  <c:v>0.0097398</c:v>
                </c:pt>
                <c:pt idx="103">
                  <c:v>0.0112271</c:v>
                </c:pt>
                <c:pt idx="104">
                  <c:v>0.0105692</c:v>
                </c:pt>
                <c:pt idx="105">
                  <c:v>0.0110485</c:v>
                </c:pt>
                <c:pt idx="106">
                  <c:v>0.0116477</c:v>
                </c:pt>
                <c:pt idx="107">
                  <c:v>0.0122714</c:v>
                </c:pt>
                <c:pt idx="108">
                  <c:v>0.0127949</c:v>
                </c:pt>
                <c:pt idx="109">
                  <c:v>0.013308</c:v>
                </c:pt>
                <c:pt idx="110">
                  <c:v>0.0147372</c:v>
                </c:pt>
                <c:pt idx="111">
                  <c:v>0.014446</c:v>
                </c:pt>
                <c:pt idx="112">
                  <c:v>0.0148443</c:v>
                </c:pt>
                <c:pt idx="113">
                  <c:v>0.0154399</c:v>
                </c:pt>
                <c:pt idx="114">
                  <c:v>0.0161781</c:v>
                </c:pt>
                <c:pt idx="115">
                  <c:v>0.0165839</c:v>
                </c:pt>
                <c:pt idx="116">
                  <c:v>0.0181916</c:v>
                </c:pt>
                <c:pt idx="117">
                  <c:v>0.0176133</c:v>
                </c:pt>
                <c:pt idx="118">
                  <c:v>0.018105</c:v>
                </c:pt>
                <c:pt idx="119">
                  <c:v>0.0209762</c:v>
                </c:pt>
                <c:pt idx="120">
                  <c:v>0.0194252</c:v>
                </c:pt>
                <c:pt idx="121">
                  <c:v>0.0221516</c:v>
                </c:pt>
                <c:pt idx="122">
                  <c:v>0.0204415</c:v>
                </c:pt>
                <c:pt idx="123">
                  <c:v>0.0210627</c:v>
                </c:pt>
                <c:pt idx="124">
                  <c:v>0.0214832</c:v>
                </c:pt>
                <c:pt idx="125">
                  <c:v>0.0219232</c:v>
                </c:pt>
                <c:pt idx="126">
                  <c:v>0.0227117</c:v>
                </c:pt>
                <c:pt idx="127">
                  <c:v>0.023253</c:v>
                </c:pt>
                <c:pt idx="128">
                  <c:v>0.0256167</c:v>
                </c:pt>
                <c:pt idx="129">
                  <c:v>0.0253178</c:v>
                </c:pt>
                <c:pt idx="130">
                  <c:v>0.0247189</c:v>
                </c:pt>
                <c:pt idx="131">
                  <c:v>0.0252553</c:v>
                </c:pt>
                <c:pt idx="132">
                  <c:v>0.0259274</c:v>
                </c:pt>
                <c:pt idx="133">
                  <c:v>0.0288083</c:v>
                </c:pt>
                <c:pt idx="134">
                  <c:v>0.0303229</c:v>
                </c:pt>
                <c:pt idx="135">
                  <c:v>0.0293372</c:v>
                </c:pt>
                <c:pt idx="136">
                  <c:v>0.0299013</c:v>
                </c:pt>
                <c:pt idx="137">
                  <c:v>0.0299655</c:v>
                </c:pt>
                <c:pt idx="138">
                  <c:v>0.0304791</c:v>
                </c:pt>
                <c:pt idx="139">
                  <c:v>0.0312093</c:v>
                </c:pt>
                <c:pt idx="140">
                  <c:v>0.0283005</c:v>
                </c:pt>
                <c:pt idx="141">
                  <c:v>0.0147438</c:v>
                </c:pt>
                <c:pt idx="142">
                  <c:v>0.0149999</c:v>
                </c:pt>
                <c:pt idx="143">
                  <c:v>0.0150678</c:v>
                </c:pt>
                <c:pt idx="144">
                  <c:v>0.0166519</c:v>
                </c:pt>
                <c:pt idx="145">
                  <c:v>0.016437</c:v>
                </c:pt>
                <c:pt idx="146">
                  <c:v>0.0156243</c:v>
                </c:pt>
                <c:pt idx="147">
                  <c:v>0.0158958</c:v>
                </c:pt>
                <c:pt idx="148">
                  <c:v>0.0160836</c:v>
                </c:pt>
                <c:pt idx="149">
                  <c:v>0.0195122</c:v>
                </c:pt>
                <c:pt idx="150">
                  <c:v>0.0166716</c:v>
                </c:pt>
                <c:pt idx="151">
                  <c:v>0.0169027</c:v>
                </c:pt>
                <c:pt idx="152">
                  <c:v>0.0171242</c:v>
                </c:pt>
                <c:pt idx="153">
                  <c:v>0.0185729</c:v>
                </c:pt>
                <c:pt idx="154">
                  <c:v>0.020075</c:v>
                </c:pt>
                <c:pt idx="155">
                  <c:v>0.0180835</c:v>
                </c:pt>
                <c:pt idx="156">
                  <c:v>0.0184215</c:v>
                </c:pt>
                <c:pt idx="157">
                  <c:v>0.0177773</c:v>
                </c:pt>
                <c:pt idx="158">
                  <c:v>0.0202431</c:v>
                </c:pt>
                <c:pt idx="159">
                  <c:v>0.0193332</c:v>
                </c:pt>
                <c:pt idx="160">
                  <c:v>0.0218351</c:v>
                </c:pt>
                <c:pt idx="161">
                  <c:v>0.0201768</c:v>
                </c:pt>
                <c:pt idx="162">
                  <c:v>0.02063</c:v>
                </c:pt>
                <c:pt idx="163">
                  <c:v>0.0210381</c:v>
                </c:pt>
                <c:pt idx="164">
                  <c:v>0.0216235</c:v>
                </c:pt>
                <c:pt idx="165">
                  <c:v>0.0217668</c:v>
                </c:pt>
                <c:pt idx="166">
                  <c:v>0.0219878</c:v>
                </c:pt>
                <c:pt idx="167">
                  <c:v>0.0220046</c:v>
                </c:pt>
                <c:pt idx="168">
                  <c:v>0.0222703</c:v>
                </c:pt>
                <c:pt idx="169">
                  <c:v>0.0223083</c:v>
                </c:pt>
                <c:pt idx="170">
                  <c:v>0.0223751</c:v>
                </c:pt>
                <c:pt idx="171">
                  <c:v>0.0231957</c:v>
                </c:pt>
                <c:pt idx="172">
                  <c:v>0.0233806</c:v>
                </c:pt>
                <c:pt idx="173">
                  <c:v>0.0235471</c:v>
                </c:pt>
                <c:pt idx="174">
                  <c:v>0.0241624</c:v>
                </c:pt>
                <c:pt idx="175">
                  <c:v>0.0244549</c:v>
                </c:pt>
                <c:pt idx="176">
                  <c:v>0.0243781</c:v>
                </c:pt>
                <c:pt idx="177">
                  <c:v>0.0248489</c:v>
                </c:pt>
                <c:pt idx="178">
                  <c:v>0.02491</c:v>
                </c:pt>
                <c:pt idx="179">
                  <c:v>0.0253004</c:v>
                </c:pt>
                <c:pt idx="180">
                  <c:v>0.0254512</c:v>
                </c:pt>
                <c:pt idx="181">
                  <c:v>0.0253812</c:v>
                </c:pt>
                <c:pt idx="182">
                  <c:v>0.0272609</c:v>
                </c:pt>
                <c:pt idx="183">
                  <c:v>0.0307965</c:v>
                </c:pt>
                <c:pt idx="184">
                  <c:v>0.0277198</c:v>
                </c:pt>
                <c:pt idx="185">
                  <c:v>0.030442</c:v>
                </c:pt>
                <c:pt idx="186">
                  <c:v>0.0284476</c:v>
                </c:pt>
                <c:pt idx="187">
                  <c:v>0.0289786</c:v>
                </c:pt>
                <c:pt idx="188">
                  <c:v>0.0304577</c:v>
                </c:pt>
                <c:pt idx="189">
                  <c:v>0.0305777</c:v>
                </c:pt>
                <c:pt idx="190">
                  <c:v>0.0313111</c:v>
                </c:pt>
                <c:pt idx="191">
                  <c:v>0.032827</c:v>
                </c:pt>
                <c:pt idx="192">
                  <c:v>0.0320986</c:v>
                </c:pt>
                <c:pt idx="193">
                  <c:v>0.034115</c:v>
                </c:pt>
                <c:pt idx="194">
                  <c:v>0.0330802</c:v>
                </c:pt>
                <c:pt idx="195">
                  <c:v>0.0381705</c:v>
                </c:pt>
                <c:pt idx="196">
                  <c:v>0.0391119</c:v>
                </c:pt>
                <c:pt idx="197">
                  <c:v>0.0356778</c:v>
                </c:pt>
                <c:pt idx="198">
                  <c:v>0.0376186</c:v>
                </c:pt>
              </c:numCache>
            </c:numRef>
          </c:val>
          <c:smooth val="0"/>
        </c:ser>
        <c:ser>
          <c:idx val="2"/>
          <c:order val="2"/>
          <c:tx>
            <c:strRef>
              <c:f>Sheet1!$D$1</c:f>
              <c:strCache>
                <c:ptCount val="1"/>
                <c:pt idx="0">
                  <c:v>Quicksort</c:v>
                </c:pt>
              </c:strCache>
            </c:strRef>
          </c:tx>
          <c:spPr>
            <a:ln w="28575" cap="rnd">
              <a:solidFill>
                <a:schemeClr val="accent3"/>
              </a:solidFill>
              <a:round/>
            </a:ln>
            <a:effectLst/>
          </c:spPr>
          <c:marker>
            <c:symbol val="none"/>
          </c:marker>
          <c:cat>
            <c:numRef>
              <c:f>Sheet1!$A$2:$A$200</c:f>
              <c:numCache>
                <c:formatCode>General</c:formatCode>
                <c:ptCount val="199"/>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105.0</c:v>
                </c:pt>
                <c:pt idx="102">
                  <c:v>110.0</c:v>
                </c:pt>
                <c:pt idx="103">
                  <c:v>115.0</c:v>
                </c:pt>
                <c:pt idx="104">
                  <c:v>120.0</c:v>
                </c:pt>
                <c:pt idx="105">
                  <c:v>125.0</c:v>
                </c:pt>
                <c:pt idx="106">
                  <c:v>130.0</c:v>
                </c:pt>
                <c:pt idx="107">
                  <c:v>135.0</c:v>
                </c:pt>
                <c:pt idx="108">
                  <c:v>140.0</c:v>
                </c:pt>
                <c:pt idx="109">
                  <c:v>145.0</c:v>
                </c:pt>
                <c:pt idx="110">
                  <c:v>150.0</c:v>
                </c:pt>
                <c:pt idx="111">
                  <c:v>155.0</c:v>
                </c:pt>
                <c:pt idx="112">
                  <c:v>160.0</c:v>
                </c:pt>
                <c:pt idx="113">
                  <c:v>165.0</c:v>
                </c:pt>
                <c:pt idx="114">
                  <c:v>170.0</c:v>
                </c:pt>
                <c:pt idx="115">
                  <c:v>175.0</c:v>
                </c:pt>
                <c:pt idx="116">
                  <c:v>180.0</c:v>
                </c:pt>
                <c:pt idx="117">
                  <c:v>185.0</c:v>
                </c:pt>
                <c:pt idx="118">
                  <c:v>190.0</c:v>
                </c:pt>
                <c:pt idx="119">
                  <c:v>195.0</c:v>
                </c:pt>
                <c:pt idx="120">
                  <c:v>200.0</c:v>
                </c:pt>
                <c:pt idx="121">
                  <c:v>205.0</c:v>
                </c:pt>
                <c:pt idx="122">
                  <c:v>210.0</c:v>
                </c:pt>
                <c:pt idx="123">
                  <c:v>215.0</c:v>
                </c:pt>
                <c:pt idx="124">
                  <c:v>220.0</c:v>
                </c:pt>
                <c:pt idx="125">
                  <c:v>225.0</c:v>
                </c:pt>
                <c:pt idx="126">
                  <c:v>230.0</c:v>
                </c:pt>
                <c:pt idx="127">
                  <c:v>235.0</c:v>
                </c:pt>
                <c:pt idx="128">
                  <c:v>240.0</c:v>
                </c:pt>
                <c:pt idx="129">
                  <c:v>245.0</c:v>
                </c:pt>
                <c:pt idx="130">
                  <c:v>250.0</c:v>
                </c:pt>
                <c:pt idx="131">
                  <c:v>255.0</c:v>
                </c:pt>
                <c:pt idx="132">
                  <c:v>260.0</c:v>
                </c:pt>
                <c:pt idx="133">
                  <c:v>265.0</c:v>
                </c:pt>
                <c:pt idx="134">
                  <c:v>270.0</c:v>
                </c:pt>
                <c:pt idx="135">
                  <c:v>275.0</c:v>
                </c:pt>
                <c:pt idx="136">
                  <c:v>280.0</c:v>
                </c:pt>
                <c:pt idx="137">
                  <c:v>285.0</c:v>
                </c:pt>
                <c:pt idx="138">
                  <c:v>290.0</c:v>
                </c:pt>
                <c:pt idx="139">
                  <c:v>295.0</c:v>
                </c:pt>
                <c:pt idx="140">
                  <c:v>300.0</c:v>
                </c:pt>
                <c:pt idx="141">
                  <c:v>305.0</c:v>
                </c:pt>
                <c:pt idx="142">
                  <c:v>310.0</c:v>
                </c:pt>
                <c:pt idx="143">
                  <c:v>315.0</c:v>
                </c:pt>
                <c:pt idx="144">
                  <c:v>320.0</c:v>
                </c:pt>
                <c:pt idx="145">
                  <c:v>325.0</c:v>
                </c:pt>
                <c:pt idx="146">
                  <c:v>330.0</c:v>
                </c:pt>
                <c:pt idx="147">
                  <c:v>335.0</c:v>
                </c:pt>
                <c:pt idx="148">
                  <c:v>340.0</c:v>
                </c:pt>
                <c:pt idx="149">
                  <c:v>345.0</c:v>
                </c:pt>
                <c:pt idx="150">
                  <c:v>350.0</c:v>
                </c:pt>
                <c:pt idx="151">
                  <c:v>355.0</c:v>
                </c:pt>
                <c:pt idx="152">
                  <c:v>360.0</c:v>
                </c:pt>
                <c:pt idx="153">
                  <c:v>365.0</c:v>
                </c:pt>
                <c:pt idx="154">
                  <c:v>370.0</c:v>
                </c:pt>
                <c:pt idx="155">
                  <c:v>375.0</c:v>
                </c:pt>
                <c:pt idx="156">
                  <c:v>380.0</c:v>
                </c:pt>
                <c:pt idx="157">
                  <c:v>385.0</c:v>
                </c:pt>
                <c:pt idx="158">
                  <c:v>390.0</c:v>
                </c:pt>
                <c:pt idx="159">
                  <c:v>395.0</c:v>
                </c:pt>
                <c:pt idx="160">
                  <c:v>400.0</c:v>
                </c:pt>
                <c:pt idx="161">
                  <c:v>405.0</c:v>
                </c:pt>
                <c:pt idx="162">
                  <c:v>410.0</c:v>
                </c:pt>
                <c:pt idx="163">
                  <c:v>415.0</c:v>
                </c:pt>
                <c:pt idx="164">
                  <c:v>420.0</c:v>
                </c:pt>
                <c:pt idx="165">
                  <c:v>425.0</c:v>
                </c:pt>
                <c:pt idx="166">
                  <c:v>430.0</c:v>
                </c:pt>
                <c:pt idx="167">
                  <c:v>435.0</c:v>
                </c:pt>
                <c:pt idx="168">
                  <c:v>440.0</c:v>
                </c:pt>
                <c:pt idx="169">
                  <c:v>445.0</c:v>
                </c:pt>
                <c:pt idx="170">
                  <c:v>450.0</c:v>
                </c:pt>
                <c:pt idx="171">
                  <c:v>455.0</c:v>
                </c:pt>
                <c:pt idx="172">
                  <c:v>460.0</c:v>
                </c:pt>
                <c:pt idx="173">
                  <c:v>465.0</c:v>
                </c:pt>
                <c:pt idx="174">
                  <c:v>470.0</c:v>
                </c:pt>
                <c:pt idx="175">
                  <c:v>475.0</c:v>
                </c:pt>
                <c:pt idx="176">
                  <c:v>480.0</c:v>
                </c:pt>
                <c:pt idx="177">
                  <c:v>485.0</c:v>
                </c:pt>
                <c:pt idx="178">
                  <c:v>490.0</c:v>
                </c:pt>
                <c:pt idx="179">
                  <c:v>495.0</c:v>
                </c:pt>
                <c:pt idx="180">
                  <c:v>500.0</c:v>
                </c:pt>
                <c:pt idx="181">
                  <c:v>510.0</c:v>
                </c:pt>
                <c:pt idx="182">
                  <c:v>520.0</c:v>
                </c:pt>
                <c:pt idx="183">
                  <c:v>530.0</c:v>
                </c:pt>
                <c:pt idx="184">
                  <c:v>540.0</c:v>
                </c:pt>
                <c:pt idx="185">
                  <c:v>550.0</c:v>
                </c:pt>
                <c:pt idx="186">
                  <c:v>560.0</c:v>
                </c:pt>
                <c:pt idx="187">
                  <c:v>570.0</c:v>
                </c:pt>
                <c:pt idx="188">
                  <c:v>580.0</c:v>
                </c:pt>
                <c:pt idx="189">
                  <c:v>590.0</c:v>
                </c:pt>
                <c:pt idx="190">
                  <c:v>600.0</c:v>
                </c:pt>
                <c:pt idx="191">
                  <c:v>610.0</c:v>
                </c:pt>
                <c:pt idx="192">
                  <c:v>620.0</c:v>
                </c:pt>
                <c:pt idx="193">
                  <c:v>630.0</c:v>
                </c:pt>
                <c:pt idx="194">
                  <c:v>640.0</c:v>
                </c:pt>
                <c:pt idx="195">
                  <c:v>650.0</c:v>
                </c:pt>
                <c:pt idx="196">
                  <c:v>660.0</c:v>
                </c:pt>
                <c:pt idx="197">
                  <c:v>670.0</c:v>
                </c:pt>
                <c:pt idx="198">
                  <c:v>680.0</c:v>
                </c:pt>
              </c:numCache>
            </c:numRef>
          </c:cat>
          <c:val>
            <c:numRef>
              <c:f>Sheet1!$D$2:$D$200</c:f>
              <c:numCache>
                <c:formatCode>General</c:formatCode>
                <c:ptCount val="199"/>
                <c:pt idx="0">
                  <c:v>0.0022335</c:v>
                </c:pt>
                <c:pt idx="1">
                  <c:v>0.0001243</c:v>
                </c:pt>
                <c:pt idx="2">
                  <c:v>0.0007962</c:v>
                </c:pt>
                <c:pt idx="3">
                  <c:v>0.0005616</c:v>
                </c:pt>
                <c:pt idx="4">
                  <c:v>0.0012218</c:v>
                </c:pt>
                <c:pt idx="5">
                  <c:v>0.0034207</c:v>
                </c:pt>
                <c:pt idx="6">
                  <c:v>0.0025863</c:v>
                </c:pt>
                <c:pt idx="7">
                  <c:v>0.0016093</c:v>
                </c:pt>
                <c:pt idx="8">
                  <c:v>0.0026112</c:v>
                </c:pt>
                <c:pt idx="9">
                  <c:v>0.0021059</c:v>
                </c:pt>
                <c:pt idx="10">
                  <c:v>0.0023877</c:v>
                </c:pt>
                <c:pt idx="11">
                  <c:v>0.0036172</c:v>
                </c:pt>
                <c:pt idx="12">
                  <c:v>0.0031363</c:v>
                </c:pt>
                <c:pt idx="13">
                  <c:v>0.0032669</c:v>
                </c:pt>
                <c:pt idx="14">
                  <c:v>0.0034711</c:v>
                </c:pt>
                <c:pt idx="15">
                  <c:v>0.0037775</c:v>
                </c:pt>
                <c:pt idx="16">
                  <c:v>0.0040383</c:v>
                </c:pt>
                <c:pt idx="17">
                  <c:v>0.0009261</c:v>
                </c:pt>
                <c:pt idx="18">
                  <c:v>0.0009717</c:v>
                </c:pt>
                <c:pt idx="19">
                  <c:v>0.0009483</c:v>
                </c:pt>
                <c:pt idx="20">
                  <c:v>0.0011307</c:v>
                </c:pt>
                <c:pt idx="21">
                  <c:v>0.0019522</c:v>
                </c:pt>
                <c:pt idx="22">
                  <c:v>0.0011355</c:v>
                </c:pt>
                <c:pt idx="23">
                  <c:v>0.0020203</c:v>
                </c:pt>
                <c:pt idx="24">
                  <c:v>0.0013228</c:v>
                </c:pt>
                <c:pt idx="25">
                  <c:v>0.0017914</c:v>
                </c:pt>
                <c:pt idx="26">
                  <c:v>0.0015001</c:v>
                </c:pt>
                <c:pt idx="27">
                  <c:v>0.0014329</c:v>
                </c:pt>
                <c:pt idx="28">
                  <c:v>0.0018385</c:v>
                </c:pt>
                <c:pt idx="29">
                  <c:v>0.0015666</c:v>
                </c:pt>
                <c:pt idx="30">
                  <c:v>0.0016466</c:v>
                </c:pt>
                <c:pt idx="31">
                  <c:v>0.0017183</c:v>
                </c:pt>
                <c:pt idx="32">
                  <c:v>0.0017392</c:v>
                </c:pt>
                <c:pt idx="33">
                  <c:v>0.0017574</c:v>
                </c:pt>
                <c:pt idx="34">
                  <c:v>0.0017775</c:v>
                </c:pt>
                <c:pt idx="35">
                  <c:v>0.0019179</c:v>
                </c:pt>
                <c:pt idx="36">
                  <c:v>0.0019926</c:v>
                </c:pt>
                <c:pt idx="37">
                  <c:v>0.0021366</c:v>
                </c:pt>
                <c:pt idx="38">
                  <c:v>0.0021933</c:v>
                </c:pt>
                <c:pt idx="39">
                  <c:v>0.0021444</c:v>
                </c:pt>
                <c:pt idx="40">
                  <c:v>0.0022283</c:v>
                </c:pt>
                <c:pt idx="41">
                  <c:v>0.0023223</c:v>
                </c:pt>
                <c:pt idx="42">
                  <c:v>0.0023483</c:v>
                </c:pt>
                <c:pt idx="43">
                  <c:v>0.002351</c:v>
                </c:pt>
                <c:pt idx="44">
                  <c:v>0.0025703</c:v>
                </c:pt>
                <c:pt idx="45">
                  <c:v>0.0025272</c:v>
                </c:pt>
                <c:pt idx="46">
                  <c:v>0.0026558</c:v>
                </c:pt>
                <c:pt idx="47">
                  <c:v>0.0026634</c:v>
                </c:pt>
                <c:pt idx="48">
                  <c:v>0.0027169</c:v>
                </c:pt>
                <c:pt idx="49">
                  <c:v>0.0028054</c:v>
                </c:pt>
                <c:pt idx="50">
                  <c:v>0.0028805</c:v>
                </c:pt>
                <c:pt idx="51">
                  <c:v>0.002938</c:v>
                </c:pt>
                <c:pt idx="52">
                  <c:v>0.003022</c:v>
                </c:pt>
                <c:pt idx="53">
                  <c:v>0.0031679</c:v>
                </c:pt>
                <c:pt idx="54">
                  <c:v>0.0031567</c:v>
                </c:pt>
                <c:pt idx="55">
                  <c:v>0.0032822</c:v>
                </c:pt>
                <c:pt idx="56">
                  <c:v>0.003398</c:v>
                </c:pt>
                <c:pt idx="57">
                  <c:v>0.0034446</c:v>
                </c:pt>
                <c:pt idx="58">
                  <c:v>0.0035127</c:v>
                </c:pt>
                <c:pt idx="59">
                  <c:v>0.0036462</c:v>
                </c:pt>
                <c:pt idx="60">
                  <c:v>0.0036399</c:v>
                </c:pt>
                <c:pt idx="61">
                  <c:v>0.0036201</c:v>
                </c:pt>
                <c:pt idx="62">
                  <c:v>0.0037849</c:v>
                </c:pt>
                <c:pt idx="63">
                  <c:v>0.0038319</c:v>
                </c:pt>
                <c:pt idx="64">
                  <c:v>0.0038542</c:v>
                </c:pt>
                <c:pt idx="65">
                  <c:v>0.0039268</c:v>
                </c:pt>
                <c:pt idx="66">
                  <c:v>0.0039637</c:v>
                </c:pt>
                <c:pt idx="67">
                  <c:v>0.004026</c:v>
                </c:pt>
                <c:pt idx="68">
                  <c:v>0.0040046</c:v>
                </c:pt>
                <c:pt idx="69">
                  <c:v>0.0042157</c:v>
                </c:pt>
                <c:pt idx="70">
                  <c:v>0.0043303</c:v>
                </c:pt>
                <c:pt idx="71">
                  <c:v>0.004459</c:v>
                </c:pt>
                <c:pt idx="72">
                  <c:v>0.0045337</c:v>
                </c:pt>
                <c:pt idx="73">
                  <c:v>0.0045098</c:v>
                </c:pt>
                <c:pt idx="74">
                  <c:v>0.0047018</c:v>
                </c:pt>
                <c:pt idx="75">
                  <c:v>0.0046824</c:v>
                </c:pt>
                <c:pt idx="76">
                  <c:v>0.0045788</c:v>
                </c:pt>
                <c:pt idx="77">
                  <c:v>0.004719</c:v>
                </c:pt>
                <c:pt idx="78">
                  <c:v>0.0047171</c:v>
                </c:pt>
                <c:pt idx="79">
                  <c:v>0.0047898</c:v>
                </c:pt>
                <c:pt idx="80">
                  <c:v>0.0058737</c:v>
                </c:pt>
                <c:pt idx="81">
                  <c:v>0.004929</c:v>
                </c:pt>
                <c:pt idx="82">
                  <c:v>0.004991</c:v>
                </c:pt>
                <c:pt idx="83">
                  <c:v>0.0051287</c:v>
                </c:pt>
                <c:pt idx="84">
                  <c:v>0.0051665</c:v>
                </c:pt>
                <c:pt idx="85">
                  <c:v>0.0051683</c:v>
                </c:pt>
                <c:pt idx="86">
                  <c:v>0.0052354</c:v>
                </c:pt>
                <c:pt idx="87">
                  <c:v>0.005279</c:v>
                </c:pt>
                <c:pt idx="88">
                  <c:v>0.0054396</c:v>
                </c:pt>
                <c:pt idx="89">
                  <c:v>0.0054374</c:v>
                </c:pt>
                <c:pt idx="90">
                  <c:v>0.0055042</c:v>
                </c:pt>
                <c:pt idx="91">
                  <c:v>0.0056882</c:v>
                </c:pt>
                <c:pt idx="92">
                  <c:v>0.005796</c:v>
                </c:pt>
                <c:pt idx="93">
                  <c:v>0.0058621</c:v>
                </c:pt>
                <c:pt idx="94">
                  <c:v>0.0058108</c:v>
                </c:pt>
                <c:pt idx="95">
                  <c:v>0.0060506</c:v>
                </c:pt>
                <c:pt idx="96">
                  <c:v>0.0059314</c:v>
                </c:pt>
                <c:pt idx="97">
                  <c:v>0.0071034</c:v>
                </c:pt>
                <c:pt idx="98">
                  <c:v>0.0072095</c:v>
                </c:pt>
                <c:pt idx="99">
                  <c:v>0.006192</c:v>
                </c:pt>
                <c:pt idx="100">
                  <c:v>0.0063739</c:v>
                </c:pt>
                <c:pt idx="101">
                  <c:v>0.0066244</c:v>
                </c:pt>
                <c:pt idx="102">
                  <c:v>0.0071234</c:v>
                </c:pt>
                <c:pt idx="103">
                  <c:v>0.0074572</c:v>
                </c:pt>
                <c:pt idx="104">
                  <c:v>0.0078058</c:v>
                </c:pt>
                <c:pt idx="105">
                  <c:v>0.0080485</c:v>
                </c:pt>
                <c:pt idx="106">
                  <c:v>0.008495</c:v>
                </c:pt>
                <c:pt idx="107">
                  <c:v>0.0101392</c:v>
                </c:pt>
                <c:pt idx="108">
                  <c:v>0.0093836</c:v>
                </c:pt>
                <c:pt idx="109">
                  <c:v>0.0095576</c:v>
                </c:pt>
                <c:pt idx="110">
                  <c:v>0.0100039</c:v>
                </c:pt>
                <c:pt idx="111">
                  <c:v>0.0103928</c:v>
                </c:pt>
                <c:pt idx="112">
                  <c:v>0.0108946</c:v>
                </c:pt>
                <c:pt idx="113">
                  <c:v>0.0121674</c:v>
                </c:pt>
                <c:pt idx="114">
                  <c:v>0.011634</c:v>
                </c:pt>
                <c:pt idx="115">
                  <c:v>0.0128944</c:v>
                </c:pt>
                <c:pt idx="116">
                  <c:v>0.01377</c:v>
                </c:pt>
                <c:pt idx="117">
                  <c:v>0.0080276</c:v>
                </c:pt>
                <c:pt idx="118">
                  <c:v>0.0078754</c:v>
                </c:pt>
                <c:pt idx="119">
                  <c:v>0.0079359</c:v>
                </c:pt>
                <c:pt idx="120">
                  <c:v>0.0081269</c:v>
                </c:pt>
                <c:pt idx="121">
                  <c:v>0.0083915</c:v>
                </c:pt>
                <c:pt idx="122">
                  <c:v>0.0087198</c:v>
                </c:pt>
                <c:pt idx="123">
                  <c:v>0.0089415</c:v>
                </c:pt>
                <c:pt idx="124">
                  <c:v>0.0101316</c:v>
                </c:pt>
                <c:pt idx="125">
                  <c:v>0.0093092</c:v>
                </c:pt>
                <c:pt idx="126">
                  <c:v>0.0096173</c:v>
                </c:pt>
                <c:pt idx="127">
                  <c:v>0.0097693</c:v>
                </c:pt>
                <c:pt idx="128">
                  <c:v>0.0100985</c:v>
                </c:pt>
                <c:pt idx="129">
                  <c:v>0.0103695</c:v>
                </c:pt>
                <c:pt idx="130">
                  <c:v>0.0105474</c:v>
                </c:pt>
                <c:pt idx="131">
                  <c:v>0.0127893</c:v>
                </c:pt>
                <c:pt idx="132">
                  <c:v>0.0110744</c:v>
                </c:pt>
                <c:pt idx="133">
                  <c:v>0.0112705</c:v>
                </c:pt>
                <c:pt idx="134">
                  <c:v>0.011577</c:v>
                </c:pt>
                <c:pt idx="135">
                  <c:v>0.0116819</c:v>
                </c:pt>
                <c:pt idx="136">
                  <c:v>0.0120713</c:v>
                </c:pt>
                <c:pt idx="137">
                  <c:v>0.0120357</c:v>
                </c:pt>
                <c:pt idx="138">
                  <c:v>0.0134564</c:v>
                </c:pt>
                <c:pt idx="139">
                  <c:v>0.0126777</c:v>
                </c:pt>
                <c:pt idx="140">
                  <c:v>0.0132465</c:v>
                </c:pt>
                <c:pt idx="141">
                  <c:v>0.0132416</c:v>
                </c:pt>
                <c:pt idx="142">
                  <c:v>0.0133874</c:v>
                </c:pt>
                <c:pt idx="143">
                  <c:v>0.0137757</c:v>
                </c:pt>
                <c:pt idx="144">
                  <c:v>0.0179754</c:v>
                </c:pt>
                <c:pt idx="145">
                  <c:v>0.0143443</c:v>
                </c:pt>
                <c:pt idx="146">
                  <c:v>0.0145545</c:v>
                </c:pt>
                <c:pt idx="147">
                  <c:v>0.0147975</c:v>
                </c:pt>
                <c:pt idx="148">
                  <c:v>0.0149604</c:v>
                </c:pt>
                <c:pt idx="149">
                  <c:v>0.0191603</c:v>
                </c:pt>
                <c:pt idx="150">
                  <c:v>0.0153183</c:v>
                </c:pt>
                <c:pt idx="151">
                  <c:v>0.0157026</c:v>
                </c:pt>
                <c:pt idx="152">
                  <c:v>0.0159275</c:v>
                </c:pt>
                <c:pt idx="153">
                  <c:v>0.0161939</c:v>
                </c:pt>
                <c:pt idx="154">
                  <c:v>0.016376</c:v>
                </c:pt>
                <c:pt idx="155">
                  <c:v>0.0166742</c:v>
                </c:pt>
                <c:pt idx="156">
                  <c:v>0.0166509</c:v>
                </c:pt>
                <c:pt idx="157">
                  <c:v>0.0169802</c:v>
                </c:pt>
                <c:pt idx="158">
                  <c:v>0.0174957</c:v>
                </c:pt>
                <c:pt idx="159">
                  <c:v>0.0197334</c:v>
                </c:pt>
                <c:pt idx="160">
                  <c:v>0.01787</c:v>
                </c:pt>
                <c:pt idx="161">
                  <c:v>0.0180233</c:v>
                </c:pt>
                <c:pt idx="162">
                  <c:v>0.0182721</c:v>
                </c:pt>
                <c:pt idx="163">
                  <c:v>0.0205537</c:v>
                </c:pt>
                <c:pt idx="164">
                  <c:v>0.0189449</c:v>
                </c:pt>
                <c:pt idx="165">
                  <c:v>0.0191099</c:v>
                </c:pt>
                <c:pt idx="166">
                  <c:v>0.0193614</c:v>
                </c:pt>
                <c:pt idx="167">
                  <c:v>0.0216706</c:v>
                </c:pt>
                <c:pt idx="168">
                  <c:v>0.0198806</c:v>
                </c:pt>
                <c:pt idx="169">
                  <c:v>0.020122</c:v>
                </c:pt>
                <c:pt idx="170">
                  <c:v>0.0206617</c:v>
                </c:pt>
                <c:pt idx="171">
                  <c:v>0.0217993</c:v>
                </c:pt>
                <c:pt idx="172">
                  <c:v>0.0208122</c:v>
                </c:pt>
                <c:pt idx="173">
                  <c:v>0.0210941</c:v>
                </c:pt>
                <c:pt idx="174">
                  <c:v>0.0214368</c:v>
                </c:pt>
                <c:pt idx="175">
                  <c:v>0.023791</c:v>
                </c:pt>
                <c:pt idx="176">
                  <c:v>0.0220091</c:v>
                </c:pt>
                <c:pt idx="177">
                  <c:v>0.0223296</c:v>
                </c:pt>
                <c:pt idx="178">
                  <c:v>0.0245459</c:v>
                </c:pt>
                <c:pt idx="179">
                  <c:v>0.0226508</c:v>
                </c:pt>
                <c:pt idx="180">
                  <c:v>0.0230295</c:v>
                </c:pt>
                <c:pt idx="181">
                  <c:v>0.0232611</c:v>
                </c:pt>
                <c:pt idx="182">
                  <c:v>0.0249731</c:v>
                </c:pt>
                <c:pt idx="183">
                  <c:v>0.0243093</c:v>
                </c:pt>
                <c:pt idx="184">
                  <c:v>0.0251834</c:v>
                </c:pt>
                <c:pt idx="185">
                  <c:v>0.0311975</c:v>
                </c:pt>
                <c:pt idx="186">
                  <c:v>0.025961</c:v>
                </c:pt>
                <c:pt idx="187">
                  <c:v>0.0263734</c:v>
                </c:pt>
                <c:pt idx="188">
                  <c:v>0.0301668</c:v>
                </c:pt>
                <c:pt idx="189">
                  <c:v>0.0278004</c:v>
                </c:pt>
                <c:pt idx="190">
                  <c:v>0.0280302</c:v>
                </c:pt>
                <c:pt idx="191">
                  <c:v>0.029772</c:v>
                </c:pt>
                <c:pt idx="192">
                  <c:v>0.0291063</c:v>
                </c:pt>
                <c:pt idx="193">
                  <c:v>0.0319086</c:v>
                </c:pt>
                <c:pt idx="194">
                  <c:v>0.0317855</c:v>
                </c:pt>
                <c:pt idx="195">
                  <c:v>0.0306393</c:v>
                </c:pt>
                <c:pt idx="196">
                  <c:v>0.0366378</c:v>
                </c:pt>
                <c:pt idx="197">
                  <c:v>0.03156</c:v>
                </c:pt>
                <c:pt idx="198">
                  <c:v>0.0344013</c:v>
                </c:pt>
              </c:numCache>
            </c:numRef>
          </c:val>
          <c:smooth val="0"/>
        </c:ser>
        <c:dLbls>
          <c:showLegendKey val="0"/>
          <c:showVal val="0"/>
          <c:showCatName val="0"/>
          <c:showSerName val="0"/>
          <c:showPercent val="0"/>
          <c:showBubbleSize val="0"/>
        </c:dLbls>
        <c:smooth val="0"/>
        <c:axId val="1337903552"/>
        <c:axId val="1337886256"/>
      </c:lineChart>
      <c:catAx>
        <c:axId val="133790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886256"/>
        <c:crosses val="autoZero"/>
        <c:auto val="1"/>
        <c:lblAlgn val="ctr"/>
        <c:lblOffset val="100"/>
        <c:noMultiLvlLbl val="0"/>
      </c:catAx>
      <c:valAx>
        <c:axId val="133788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0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ACMform.dotx</Template>
  <TotalTime>88</TotalTime>
  <Pages>2</Pages>
  <Words>679</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4541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Glass, Joshua Aaron (Student)</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Glass, Joshua Aaron (Student)</cp:lastModifiedBy>
  <cp:revision>1</cp:revision>
  <cp:lastPrinted>2011-01-13T15:51:00Z</cp:lastPrinted>
  <dcterms:created xsi:type="dcterms:W3CDTF">2016-04-28T06:47:00Z</dcterms:created>
  <dcterms:modified xsi:type="dcterms:W3CDTF">2016-04-28T18:04:00Z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